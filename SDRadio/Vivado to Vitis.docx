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C7C47" w14:textId="504DD34C" w:rsidR="003A39B6" w:rsidRPr="006D3936" w:rsidRDefault="00A70CA6" w:rsidP="002443AA">
      <w:pPr>
        <w:pStyle w:val="Title"/>
        <w:outlineLvl w:val="0"/>
      </w:pPr>
      <w:r>
        <w:t xml:space="preserve">Module 1 - </w:t>
      </w:r>
      <w:r w:rsidRPr="006D3936">
        <w:t xml:space="preserve">Assignment: </w:t>
      </w:r>
      <w:r>
        <w:t>Lab 1B - Getting Started Tutorial</w:t>
      </w:r>
    </w:p>
    <w:p w14:paraId="1CD896F9" w14:textId="7B066B00" w:rsidR="00712E49" w:rsidRPr="006D3936" w:rsidRDefault="00A70CA6" w:rsidP="002443AA">
      <w:pPr>
        <w:pStyle w:val="Subtitle"/>
      </w:pPr>
      <w:r w:rsidRPr="00373ECD">
        <w:t>EN.525.742 System-on-a-Chip FPGA Design Laboratory</w:t>
      </w:r>
    </w:p>
    <w:p w14:paraId="6048D79B" w14:textId="397EDC31" w:rsidR="00211B64" w:rsidRDefault="00A70CA6" w:rsidP="00211B64">
      <w:pPr>
        <w:pStyle w:val="Heading1"/>
      </w:pPr>
      <w:r>
        <w:t>Purpose/Goals</w:t>
      </w:r>
    </w:p>
    <w:p w14:paraId="0E310FB5" w14:textId="365F267B" w:rsidR="00A70CA6" w:rsidRDefault="00A70CA6" w:rsidP="00A70CA6">
      <w:r>
        <w:t>The purpose of this tutorial is to familiarize you or provide you a refresher with the design tools, introduce the basic design flow we will be using in this course, and build a basic project with custom software running in the processing system (PS) and custom hardware in the programmable logic (PL).</w:t>
      </w:r>
    </w:p>
    <w:sdt>
      <w:sdtPr>
        <w:rPr>
          <w:rFonts w:asciiTheme="minorHAnsi" w:eastAsiaTheme="minorEastAsia" w:hAnsiTheme="minorHAnsi" w:cstheme="minorBidi"/>
          <w:b w:val="0"/>
          <w:color w:val="auto"/>
          <w:sz w:val="20"/>
          <w:szCs w:val="20"/>
        </w:rPr>
        <w:id w:val="1447986679"/>
        <w:docPartObj>
          <w:docPartGallery w:val="Table of Contents"/>
          <w:docPartUnique/>
        </w:docPartObj>
      </w:sdtPr>
      <w:sdtEndPr/>
      <w:sdtContent>
        <w:p w14:paraId="0B345658" w14:textId="77777777" w:rsidR="00A70CA6" w:rsidRDefault="00A70CA6" w:rsidP="00A70CA6">
          <w:pPr>
            <w:pStyle w:val="Heading1"/>
          </w:pPr>
          <w:r>
            <w:t>Table of Contents</w:t>
          </w:r>
        </w:p>
        <w:p w14:paraId="71E11B4C" w14:textId="60C2F14D" w:rsidR="00A70CA6" w:rsidRPr="00A70CA6" w:rsidRDefault="00A70CA6" w:rsidP="00A70CA6">
          <w:r w:rsidRPr="00A70CA6">
            <w:t xml:space="preserve">This tutorial is a little long with all the screenshots, so here’s a table of contents to give an overview of the components and help you navigate around as you get into it. Alternatively, you can turn on the Navigation Pane to </w:t>
          </w:r>
          <w:r w:rsidR="00415AF1">
            <w:t>access</w:t>
          </w:r>
          <w:r w:rsidRPr="00A70CA6">
            <w:t xml:space="preserve"> this outline alongside the document as you read.</w:t>
          </w:r>
        </w:p>
        <w:p w14:paraId="63E12EB0" w14:textId="77777777" w:rsidR="00A70CA6" w:rsidRDefault="00A70CA6" w:rsidP="00A70CA6">
          <w:pPr>
            <w:pStyle w:val="TOC1"/>
            <w:tabs>
              <w:tab w:val="right" w:leader="dot" w:pos="9360"/>
            </w:tabs>
            <w:rPr>
              <w:noProof/>
            </w:rPr>
          </w:pPr>
          <w:r>
            <w:fldChar w:fldCharType="begin"/>
          </w:r>
          <w:r>
            <w:instrText>TOC \o "1-3" \h \z \u</w:instrText>
          </w:r>
          <w:r>
            <w:fldChar w:fldCharType="separate"/>
          </w:r>
          <w:hyperlink w:anchor="_Toc1665213977">
            <w:r w:rsidRPr="6F4D1D86">
              <w:rPr>
                <w:rStyle w:val="Hyperlink"/>
              </w:rPr>
              <w:t>Purpose/Goals</w:t>
            </w:r>
            <w:r>
              <w:tab/>
            </w:r>
            <w:r>
              <w:fldChar w:fldCharType="begin"/>
            </w:r>
            <w:r>
              <w:instrText>PAGEREF _Toc1665213977 \h</w:instrText>
            </w:r>
            <w:r>
              <w:fldChar w:fldCharType="separate"/>
            </w:r>
            <w:r w:rsidRPr="6F4D1D86">
              <w:rPr>
                <w:rStyle w:val="Hyperlink"/>
              </w:rPr>
              <w:t>1</w:t>
            </w:r>
            <w:r>
              <w:fldChar w:fldCharType="end"/>
            </w:r>
          </w:hyperlink>
        </w:p>
        <w:p w14:paraId="50C90E59" w14:textId="77777777" w:rsidR="00A70CA6" w:rsidRDefault="00D73074" w:rsidP="00A70CA6">
          <w:pPr>
            <w:pStyle w:val="TOC1"/>
            <w:tabs>
              <w:tab w:val="right" w:leader="dot" w:pos="9360"/>
            </w:tabs>
            <w:rPr>
              <w:noProof/>
            </w:rPr>
          </w:pPr>
          <w:hyperlink w:anchor="_Toc1120096702">
            <w:r w:rsidR="00A70CA6" w:rsidRPr="6F4D1D86">
              <w:rPr>
                <w:rStyle w:val="Hyperlink"/>
              </w:rPr>
              <w:t>Part I – Vivado &amp; Vitis Installation</w:t>
            </w:r>
            <w:r w:rsidR="00A70CA6">
              <w:tab/>
            </w:r>
            <w:r w:rsidR="00A70CA6">
              <w:fldChar w:fldCharType="begin"/>
            </w:r>
            <w:r w:rsidR="00A70CA6">
              <w:instrText>PAGEREF _Toc1120096702 \h</w:instrText>
            </w:r>
            <w:r w:rsidR="00A70CA6">
              <w:fldChar w:fldCharType="separate"/>
            </w:r>
            <w:r w:rsidR="00A70CA6" w:rsidRPr="6F4D1D86">
              <w:rPr>
                <w:rStyle w:val="Hyperlink"/>
              </w:rPr>
              <w:t>2</w:t>
            </w:r>
            <w:r w:rsidR="00A70CA6">
              <w:fldChar w:fldCharType="end"/>
            </w:r>
          </w:hyperlink>
        </w:p>
        <w:p w14:paraId="4C384233" w14:textId="77777777" w:rsidR="00A70CA6" w:rsidRDefault="00D73074" w:rsidP="00A70CA6">
          <w:pPr>
            <w:pStyle w:val="TOC1"/>
            <w:tabs>
              <w:tab w:val="right" w:leader="dot" w:pos="9360"/>
            </w:tabs>
            <w:rPr>
              <w:noProof/>
            </w:rPr>
          </w:pPr>
          <w:hyperlink w:anchor="_Toc1671981345">
            <w:r w:rsidR="00A70CA6" w:rsidRPr="6F4D1D86">
              <w:rPr>
                <w:rStyle w:val="Hyperlink"/>
              </w:rPr>
              <w:t>Part II – Simple PL design</w:t>
            </w:r>
            <w:r w:rsidR="00A70CA6">
              <w:tab/>
            </w:r>
            <w:r w:rsidR="00A70CA6">
              <w:fldChar w:fldCharType="begin"/>
            </w:r>
            <w:r w:rsidR="00A70CA6">
              <w:instrText>PAGEREF _Toc1671981345 \h</w:instrText>
            </w:r>
            <w:r w:rsidR="00A70CA6">
              <w:fldChar w:fldCharType="separate"/>
            </w:r>
            <w:r w:rsidR="00A70CA6" w:rsidRPr="6F4D1D86">
              <w:rPr>
                <w:rStyle w:val="Hyperlink"/>
              </w:rPr>
              <w:t>5</w:t>
            </w:r>
            <w:r w:rsidR="00A70CA6">
              <w:fldChar w:fldCharType="end"/>
            </w:r>
          </w:hyperlink>
        </w:p>
        <w:p w14:paraId="25507E83" w14:textId="77777777" w:rsidR="00A70CA6" w:rsidRDefault="00D73074" w:rsidP="00A70CA6">
          <w:pPr>
            <w:pStyle w:val="TOC2"/>
            <w:tabs>
              <w:tab w:val="right" w:leader="dot" w:pos="9360"/>
            </w:tabs>
            <w:rPr>
              <w:noProof/>
            </w:rPr>
          </w:pPr>
          <w:hyperlink w:anchor="_Toc563118901">
            <w:r w:rsidR="00A70CA6" w:rsidRPr="6F4D1D86">
              <w:rPr>
                <w:rStyle w:val="Hyperlink"/>
              </w:rPr>
              <w:t>Step 1 - Project Creation</w:t>
            </w:r>
            <w:r w:rsidR="00A70CA6">
              <w:tab/>
            </w:r>
            <w:r w:rsidR="00A70CA6">
              <w:fldChar w:fldCharType="begin"/>
            </w:r>
            <w:r w:rsidR="00A70CA6">
              <w:instrText>PAGEREF _Toc563118901 \h</w:instrText>
            </w:r>
            <w:r w:rsidR="00A70CA6">
              <w:fldChar w:fldCharType="separate"/>
            </w:r>
            <w:r w:rsidR="00A70CA6" w:rsidRPr="6F4D1D86">
              <w:rPr>
                <w:rStyle w:val="Hyperlink"/>
              </w:rPr>
              <w:t>5</w:t>
            </w:r>
            <w:r w:rsidR="00A70CA6">
              <w:fldChar w:fldCharType="end"/>
            </w:r>
          </w:hyperlink>
        </w:p>
        <w:p w14:paraId="1C123538" w14:textId="77777777" w:rsidR="00A70CA6" w:rsidRDefault="00D73074" w:rsidP="00A70CA6">
          <w:pPr>
            <w:pStyle w:val="TOC2"/>
            <w:tabs>
              <w:tab w:val="right" w:leader="dot" w:pos="9360"/>
            </w:tabs>
            <w:rPr>
              <w:noProof/>
            </w:rPr>
          </w:pPr>
          <w:hyperlink w:anchor="_Toc146074048">
            <w:r w:rsidR="00A70CA6" w:rsidRPr="6F4D1D86">
              <w:rPr>
                <w:rStyle w:val="Hyperlink"/>
              </w:rPr>
              <w:t>Step 2 – Language Settings</w:t>
            </w:r>
            <w:r w:rsidR="00A70CA6">
              <w:tab/>
            </w:r>
            <w:r w:rsidR="00A70CA6">
              <w:fldChar w:fldCharType="begin"/>
            </w:r>
            <w:r w:rsidR="00A70CA6">
              <w:instrText>PAGEREF _Toc146074048 \h</w:instrText>
            </w:r>
            <w:r w:rsidR="00A70CA6">
              <w:fldChar w:fldCharType="separate"/>
            </w:r>
            <w:r w:rsidR="00A70CA6" w:rsidRPr="6F4D1D86">
              <w:rPr>
                <w:rStyle w:val="Hyperlink"/>
              </w:rPr>
              <w:t>8</w:t>
            </w:r>
            <w:r w:rsidR="00A70CA6">
              <w:fldChar w:fldCharType="end"/>
            </w:r>
          </w:hyperlink>
        </w:p>
        <w:p w14:paraId="01905FB8" w14:textId="77777777" w:rsidR="00A70CA6" w:rsidRDefault="00D73074" w:rsidP="00A70CA6">
          <w:pPr>
            <w:pStyle w:val="TOC2"/>
            <w:tabs>
              <w:tab w:val="right" w:leader="dot" w:pos="9360"/>
            </w:tabs>
            <w:rPr>
              <w:noProof/>
            </w:rPr>
          </w:pPr>
          <w:hyperlink w:anchor="_Toc911650312">
            <w:r w:rsidR="00A70CA6" w:rsidRPr="6F4D1D86">
              <w:rPr>
                <w:rStyle w:val="Hyperlink"/>
              </w:rPr>
              <w:t>Step 3 – Design Entry</w:t>
            </w:r>
            <w:r w:rsidR="00A70CA6">
              <w:tab/>
            </w:r>
            <w:r w:rsidR="00A70CA6">
              <w:fldChar w:fldCharType="begin"/>
            </w:r>
            <w:r w:rsidR="00A70CA6">
              <w:instrText>PAGEREF _Toc911650312 \h</w:instrText>
            </w:r>
            <w:r w:rsidR="00A70CA6">
              <w:fldChar w:fldCharType="separate"/>
            </w:r>
            <w:r w:rsidR="00A70CA6" w:rsidRPr="6F4D1D86">
              <w:rPr>
                <w:rStyle w:val="Hyperlink"/>
              </w:rPr>
              <w:t>9</w:t>
            </w:r>
            <w:r w:rsidR="00A70CA6">
              <w:fldChar w:fldCharType="end"/>
            </w:r>
          </w:hyperlink>
        </w:p>
        <w:p w14:paraId="1AB4B611" w14:textId="77777777" w:rsidR="00A70CA6" w:rsidRDefault="00D73074" w:rsidP="00A70CA6">
          <w:pPr>
            <w:pStyle w:val="TOC2"/>
            <w:tabs>
              <w:tab w:val="right" w:leader="dot" w:pos="9360"/>
            </w:tabs>
            <w:rPr>
              <w:noProof/>
            </w:rPr>
          </w:pPr>
          <w:hyperlink w:anchor="_Toc1150653688">
            <w:r w:rsidR="00A70CA6" w:rsidRPr="6F4D1D86">
              <w:rPr>
                <w:rStyle w:val="Hyperlink"/>
              </w:rPr>
              <w:t>Step 4 – Simulation</w:t>
            </w:r>
            <w:r w:rsidR="00A70CA6">
              <w:tab/>
            </w:r>
            <w:r w:rsidR="00A70CA6">
              <w:fldChar w:fldCharType="begin"/>
            </w:r>
            <w:r w:rsidR="00A70CA6">
              <w:instrText>PAGEREF _Toc1150653688 \h</w:instrText>
            </w:r>
            <w:r w:rsidR="00A70CA6">
              <w:fldChar w:fldCharType="separate"/>
            </w:r>
            <w:r w:rsidR="00A70CA6" w:rsidRPr="6F4D1D86">
              <w:rPr>
                <w:rStyle w:val="Hyperlink"/>
              </w:rPr>
              <w:t>16</w:t>
            </w:r>
            <w:r w:rsidR="00A70CA6">
              <w:fldChar w:fldCharType="end"/>
            </w:r>
          </w:hyperlink>
        </w:p>
        <w:p w14:paraId="21B961B3" w14:textId="77777777" w:rsidR="00A70CA6" w:rsidRDefault="00D73074" w:rsidP="00A70CA6">
          <w:pPr>
            <w:pStyle w:val="TOC2"/>
            <w:tabs>
              <w:tab w:val="right" w:leader="dot" w:pos="9360"/>
            </w:tabs>
            <w:rPr>
              <w:noProof/>
            </w:rPr>
          </w:pPr>
          <w:hyperlink w:anchor="_Toc1402522030">
            <w:r w:rsidR="00A70CA6" w:rsidRPr="6F4D1D86">
              <w:rPr>
                <w:rStyle w:val="Hyperlink"/>
              </w:rPr>
              <w:t>Step 5 – Synthesis / Implementation</w:t>
            </w:r>
            <w:r w:rsidR="00A70CA6">
              <w:tab/>
            </w:r>
            <w:r w:rsidR="00A70CA6">
              <w:fldChar w:fldCharType="begin"/>
            </w:r>
            <w:r w:rsidR="00A70CA6">
              <w:instrText>PAGEREF _Toc1402522030 \h</w:instrText>
            </w:r>
            <w:r w:rsidR="00A70CA6">
              <w:fldChar w:fldCharType="separate"/>
            </w:r>
            <w:r w:rsidR="00A70CA6" w:rsidRPr="6F4D1D86">
              <w:rPr>
                <w:rStyle w:val="Hyperlink"/>
              </w:rPr>
              <w:t>19</w:t>
            </w:r>
            <w:r w:rsidR="00A70CA6">
              <w:fldChar w:fldCharType="end"/>
            </w:r>
          </w:hyperlink>
        </w:p>
        <w:p w14:paraId="5FE5E5DB" w14:textId="77777777" w:rsidR="00A70CA6" w:rsidRDefault="00D73074" w:rsidP="00A70CA6">
          <w:pPr>
            <w:pStyle w:val="TOC2"/>
            <w:tabs>
              <w:tab w:val="right" w:leader="dot" w:pos="9360"/>
            </w:tabs>
            <w:rPr>
              <w:noProof/>
            </w:rPr>
          </w:pPr>
          <w:hyperlink w:anchor="_Toc1890246097">
            <w:r w:rsidR="00A70CA6" w:rsidRPr="6F4D1D86">
              <w:rPr>
                <w:rStyle w:val="Hyperlink"/>
              </w:rPr>
              <w:t>Step 6 – FPGA Configuration</w:t>
            </w:r>
            <w:r w:rsidR="00A70CA6">
              <w:tab/>
            </w:r>
            <w:r w:rsidR="00A70CA6">
              <w:fldChar w:fldCharType="begin"/>
            </w:r>
            <w:r w:rsidR="00A70CA6">
              <w:instrText>PAGEREF _Toc1890246097 \h</w:instrText>
            </w:r>
            <w:r w:rsidR="00A70CA6">
              <w:fldChar w:fldCharType="separate"/>
            </w:r>
            <w:r w:rsidR="00A70CA6" w:rsidRPr="6F4D1D86">
              <w:rPr>
                <w:rStyle w:val="Hyperlink"/>
              </w:rPr>
              <w:t>20</w:t>
            </w:r>
            <w:r w:rsidR="00A70CA6">
              <w:fldChar w:fldCharType="end"/>
            </w:r>
          </w:hyperlink>
        </w:p>
        <w:p w14:paraId="11AFF23E" w14:textId="77777777" w:rsidR="00A70CA6" w:rsidRDefault="00D73074" w:rsidP="00A70CA6">
          <w:pPr>
            <w:pStyle w:val="TOC2"/>
            <w:tabs>
              <w:tab w:val="right" w:leader="dot" w:pos="9360"/>
            </w:tabs>
            <w:rPr>
              <w:noProof/>
            </w:rPr>
          </w:pPr>
          <w:hyperlink w:anchor="_Toc380100110">
            <w:r w:rsidR="00A70CA6" w:rsidRPr="6F4D1D86">
              <w:rPr>
                <w:rStyle w:val="Hyperlink"/>
              </w:rPr>
              <w:t>Step 7 – Design Update</w:t>
            </w:r>
            <w:r w:rsidR="00A70CA6">
              <w:tab/>
            </w:r>
            <w:r w:rsidR="00A70CA6">
              <w:fldChar w:fldCharType="begin"/>
            </w:r>
            <w:r w:rsidR="00A70CA6">
              <w:instrText>PAGEREF _Toc380100110 \h</w:instrText>
            </w:r>
            <w:r w:rsidR="00A70CA6">
              <w:fldChar w:fldCharType="separate"/>
            </w:r>
            <w:r w:rsidR="00A70CA6" w:rsidRPr="6F4D1D86">
              <w:rPr>
                <w:rStyle w:val="Hyperlink"/>
              </w:rPr>
              <w:t>22</w:t>
            </w:r>
            <w:r w:rsidR="00A70CA6">
              <w:fldChar w:fldCharType="end"/>
            </w:r>
          </w:hyperlink>
        </w:p>
        <w:p w14:paraId="25ECF111" w14:textId="77777777" w:rsidR="00A70CA6" w:rsidRDefault="00D73074" w:rsidP="00A70CA6">
          <w:pPr>
            <w:pStyle w:val="TOC2"/>
            <w:tabs>
              <w:tab w:val="right" w:leader="dot" w:pos="9360"/>
            </w:tabs>
            <w:rPr>
              <w:noProof/>
            </w:rPr>
          </w:pPr>
          <w:hyperlink w:anchor="_Toc105192007">
            <w:r w:rsidR="00A70CA6" w:rsidRPr="6F4D1D86">
              <w:rPr>
                <w:rStyle w:val="Hyperlink"/>
              </w:rPr>
              <w:t>Conclusion</w:t>
            </w:r>
            <w:r w:rsidR="00A70CA6">
              <w:tab/>
            </w:r>
            <w:r w:rsidR="00A70CA6">
              <w:fldChar w:fldCharType="begin"/>
            </w:r>
            <w:r w:rsidR="00A70CA6">
              <w:instrText>PAGEREF _Toc105192007 \h</w:instrText>
            </w:r>
            <w:r w:rsidR="00A70CA6">
              <w:fldChar w:fldCharType="separate"/>
            </w:r>
            <w:r w:rsidR="00A70CA6" w:rsidRPr="6F4D1D86">
              <w:rPr>
                <w:rStyle w:val="Hyperlink"/>
              </w:rPr>
              <w:t>22</w:t>
            </w:r>
            <w:r w:rsidR="00A70CA6">
              <w:fldChar w:fldCharType="end"/>
            </w:r>
          </w:hyperlink>
        </w:p>
        <w:p w14:paraId="0DE8EA07" w14:textId="77777777" w:rsidR="00A70CA6" w:rsidRDefault="00D73074" w:rsidP="00A70CA6">
          <w:pPr>
            <w:pStyle w:val="TOC1"/>
            <w:tabs>
              <w:tab w:val="right" w:leader="dot" w:pos="9360"/>
            </w:tabs>
            <w:rPr>
              <w:noProof/>
            </w:rPr>
          </w:pPr>
          <w:hyperlink w:anchor="_Toc1023494527">
            <w:r w:rsidR="00A70CA6" w:rsidRPr="6F4D1D86">
              <w:rPr>
                <w:rStyle w:val="Hyperlink"/>
              </w:rPr>
              <w:t>Part III – Adding PS software</w:t>
            </w:r>
            <w:r w:rsidR="00A70CA6">
              <w:tab/>
            </w:r>
            <w:r w:rsidR="00A70CA6">
              <w:fldChar w:fldCharType="begin"/>
            </w:r>
            <w:r w:rsidR="00A70CA6">
              <w:instrText>PAGEREF _Toc1023494527 \h</w:instrText>
            </w:r>
            <w:r w:rsidR="00A70CA6">
              <w:fldChar w:fldCharType="separate"/>
            </w:r>
            <w:r w:rsidR="00A70CA6" w:rsidRPr="6F4D1D86">
              <w:rPr>
                <w:rStyle w:val="Hyperlink"/>
              </w:rPr>
              <w:t>23</w:t>
            </w:r>
            <w:r w:rsidR="00A70CA6">
              <w:fldChar w:fldCharType="end"/>
            </w:r>
          </w:hyperlink>
        </w:p>
        <w:p w14:paraId="3B66C1A5" w14:textId="77777777" w:rsidR="00A70CA6" w:rsidRDefault="00D73074" w:rsidP="00A70CA6">
          <w:pPr>
            <w:pStyle w:val="TOC2"/>
            <w:tabs>
              <w:tab w:val="right" w:leader="dot" w:pos="9360"/>
            </w:tabs>
            <w:rPr>
              <w:noProof/>
            </w:rPr>
          </w:pPr>
          <w:hyperlink w:anchor="_Toc1882499458">
            <w:r w:rsidR="00A70CA6" w:rsidRPr="6F4D1D86">
              <w:rPr>
                <w:rStyle w:val="Hyperlink"/>
              </w:rPr>
              <w:t>Step 1 – Adding a processing system</w:t>
            </w:r>
            <w:r w:rsidR="00A70CA6">
              <w:tab/>
            </w:r>
            <w:r w:rsidR="00A70CA6">
              <w:fldChar w:fldCharType="begin"/>
            </w:r>
            <w:r w:rsidR="00A70CA6">
              <w:instrText>PAGEREF _Toc1882499458 \h</w:instrText>
            </w:r>
            <w:r w:rsidR="00A70CA6">
              <w:fldChar w:fldCharType="separate"/>
            </w:r>
            <w:r w:rsidR="00A70CA6" w:rsidRPr="6F4D1D86">
              <w:rPr>
                <w:rStyle w:val="Hyperlink"/>
              </w:rPr>
              <w:t>23</w:t>
            </w:r>
            <w:r w:rsidR="00A70CA6">
              <w:fldChar w:fldCharType="end"/>
            </w:r>
          </w:hyperlink>
        </w:p>
        <w:p w14:paraId="701FAC22" w14:textId="77777777" w:rsidR="00A70CA6" w:rsidRDefault="00D73074" w:rsidP="00A70CA6">
          <w:pPr>
            <w:pStyle w:val="TOC2"/>
            <w:tabs>
              <w:tab w:val="right" w:leader="dot" w:pos="9360"/>
            </w:tabs>
            <w:rPr>
              <w:noProof/>
            </w:rPr>
          </w:pPr>
          <w:hyperlink w:anchor="_Toc1439027676">
            <w:r w:rsidR="00A70CA6" w:rsidRPr="6F4D1D86">
              <w:rPr>
                <w:rStyle w:val="Hyperlink"/>
              </w:rPr>
              <w:t>Step 2 – “Instantiating” the processing system in the top level FPGA design</w:t>
            </w:r>
            <w:r w:rsidR="00A70CA6">
              <w:tab/>
            </w:r>
            <w:r w:rsidR="00A70CA6">
              <w:fldChar w:fldCharType="begin"/>
            </w:r>
            <w:r w:rsidR="00A70CA6">
              <w:instrText>PAGEREF _Toc1439027676 \h</w:instrText>
            </w:r>
            <w:r w:rsidR="00A70CA6">
              <w:fldChar w:fldCharType="separate"/>
            </w:r>
            <w:r w:rsidR="00A70CA6" w:rsidRPr="6F4D1D86">
              <w:rPr>
                <w:rStyle w:val="Hyperlink"/>
              </w:rPr>
              <w:t>33</w:t>
            </w:r>
            <w:r w:rsidR="00A70CA6">
              <w:fldChar w:fldCharType="end"/>
            </w:r>
          </w:hyperlink>
        </w:p>
        <w:p w14:paraId="0A1B825A" w14:textId="77777777" w:rsidR="00A70CA6" w:rsidRDefault="00D73074" w:rsidP="00A70CA6">
          <w:pPr>
            <w:pStyle w:val="TOC2"/>
            <w:tabs>
              <w:tab w:val="right" w:leader="dot" w:pos="9360"/>
            </w:tabs>
            <w:rPr>
              <w:noProof/>
            </w:rPr>
          </w:pPr>
          <w:hyperlink w:anchor="_Toc1662793657">
            <w:r w:rsidR="00A70CA6" w:rsidRPr="6F4D1D86">
              <w:rPr>
                <w:rStyle w:val="Hyperlink"/>
              </w:rPr>
              <w:t>Step 3 – Designing Software</w:t>
            </w:r>
            <w:r w:rsidR="00A70CA6">
              <w:tab/>
            </w:r>
            <w:r w:rsidR="00A70CA6">
              <w:fldChar w:fldCharType="begin"/>
            </w:r>
            <w:r w:rsidR="00A70CA6">
              <w:instrText>PAGEREF _Toc1662793657 \h</w:instrText>
            </w:r>
            <w:r w:rsidR="00A70CA6">
              <w:fldChar w:fldCharType="separate"/>
            </w:r>
            <w:r w:rsidR="00A70CA6" w:rsidRPr="6F4D1D86">
              <w:rPr>
                <w:rStyle w:val="Hyperlink"/>
              </w:rPr>
              <w:t>36</w:t>
            </w:r>
            <w:r w:rsidR="00A70CA6">
              <w:fldChar w:fldCharType="end"/>
            </w:r>
          </w:hyperlink>
        </w:p>
        <w:p w14:paraId="5C645CAF" w14:textId="77777777" w:rsidR="00A70CA6" w:rsidRDefault="00D73074" w:rsidP="00A70CA6">
          <w:pPr>
            <w:pStyle w:val="TOC2"/>
            <w:tabs>
              <w:tab w:val="right" w:leader="dot" w:pos="9360"/>
            </w:tabs>
            <w:rPr>
              <w:noProof/>
            </w:rPr>
          </w:pPr>
          <w:hyperlink w:anchor="_Toc865659097">
            <w:r w:rsidR="00A70CA6" w:rsidRPr="6F4D1D86">
              <w:rPr>
                <w:rStyle w:val="Hyperlink"/>
              </w:rPr>
              <w:t>Step 4 – Debugging</w:t>
            </w:r>
            <w:r w:rsidR="00A70CA6">
              <w:tab/>
            </w:r>
            <w:r w:rsidR="00A70CA6">
              <w:fldChar w:fldCharType="begin"/>
            </w:r>
            <w:r w:rsidR="00A70CA6">
              <w:instrText>PAGEREF _Toc865659097 \h</w:instrText>
            </w:r>
            <w:r w:rsidR="00A70CA6">
              <w:fldChar w:fldCharType="separate"/>
            </w:r>
            <w:r w:rsidR="00A70CA6" w:rsidRPr="6F4D1D86">
              <w:rPr>
                <w:rStyle w:val="Hyperlink"/>
              </w:rPr>
              <w:t>42</w:t>
            </w:r>
            <w:r w:rsidR="00A70CA6">
              <w:fldChar w:fldCharType="end"/>
            </w:r>
          </w:hyperlink>
        </w:p>
        <w:p w14:paraId="114482F0" w14:textId="77777777" w:rsidR="00A70CA6" w:rsidRDefault="00D73074" w:rsidP="00A70CA6">
          <w:pPr>
            <w:pStyle w:val="TOC2"/>
            <w:tabs>
              <w:tab w:val="right" w:leader="dot" w:pos="9360"/>
            </w:tabs>
            <w:rPr>
              <w:noProof/>
            </w:rPr>
          </w:pPr>
          <w:hyperlink w:anchor="_Toc1792862906">
            <w:r w:rsidR="00A70CA6" w:rsidRPr="6F4D1D86">
              <w:rPr>
                <w:rStyle w:val="Hyperlink"/>
              </w:rPr>
              <w:t>Step 5 – Writing some custom software</w:t>
            </w:r>
            <w:r w:rsidR="00A70CA6">
              <w:tab/>
            </w:r>
            <w:r w:rsidR="00A70CA6">
              <w:fldChar w:fldCharType="begin"/>
            </w:r>
            <w:r w:rsidR="00A70CA6">
              <w:instrText>PAGEREF _Toc1792862906 \h</w:instrText>
            </w:r>
            <w:r w:rsidR="00A70CA6">
              <w:fldChar w:fldCharType="separate"/>
            </w:r>
            <w:r w:rsidR="00A70CA6" w:rsidRPr="6F4D1D86">
              <w:rPr>
                <w:rStyle w:val="Hyperlink"/>
              </w:rPr>
              <w:t>46</w:t>
            </w:r>
            <w:r w:rsidR="00A70CA6">
              <w:fldChar w:fldCharType="end"/>
            </w:r>
          </w:hyperlink>
        </w:p>
        <w:p w14:paraId="0C5FF11B" w14:textId="77777777" w:rsidR="00A70CA6" w:rsidRDefault="00D73074" w:rsidP="00A70CA6">
          <w:pPr>
            <w:pStyle w:val="TOC2"/>
            <w:tabs>
              <w:tab w:val="right" w:leader="dot" w:pos="9360"/>
            </w:tabs>
            <w:rPr>
              <w:noProof/>
            </w:rPr>
          </w:pPr>
          <w:hyperlink w:anchor="_Toc1663450177">
            <w:r w:rsidR="00A70CA6" w:rsidRPr="6F4D1D86">
              <w:rPr>
                <w:rStyle w:val="Hyperlink"/>
              </w:rPr>
              <w:t>Step 6 – Booting from Flash</w:t>
            </w:r>
            <w:r w:rsidR="00A70CA6">
              <w:tab/>
            </w:r>
            <w:r w:rsidR="00A70CA6">
              <w:fldChar w:fldCharType="begin"/>
            </w:r>
            <w:r w:rsidR="00A70CA6">
              <w:instrText>PAGEREF _Toc1663450177 \h</w:instrText>
            </w:r>
            <w:r w:rsidR="00A70CA6">
              <w:fldChar w:fldCharType="separate"/>
            </w:r>
            <w:r w:rsidR="00A70CA6" w:rsidRPr="6F4D1D86">
              <w:rPr>
                <w:rStyle w:val="Hyperlink"/>
              </w:rPr>
              <w:t>46</w:t>
            </w:r>
            <w:r w:rsidR="00A70CA6">
              <w:fldChar w:fldCharType="end"/>
            </w:r>
          </w:hyperlink>
        </w:p>
        <w:p w14:paraId="57B149F6" w14:textId="77777777" w:rsidR="00A70CA6" w:rsidRDefault="00D73074" w:rsidP="00A70CA6">
          <w:pPr>
            <w:pStyle w:val="TOC3"/>
            <w:tabs>
              <w:tab w:val="right" w:leader="dot" w:pos="9360"/>
            </w:tabs>
            <w:rPr>
              <w:noProof/>
            </w:rPr>
          </w:pPr>
          <w:hyperlink w:anchor="_Toc1546659949">
            <w:r w:rsidR="00A70CA6" w:rsidRPr="6F4D1D86">
              <w:rPr>
                <w:rStyle w:val="Hyperlink"/>
              </w:rPr>
              <w:t>Booting from SD Card</w:t>
            </w:r>
            <w:r w:rsidR="00A70CA6">
              <w:tab/>
            </w:r>
            <w:r w:rsidR="00A70CA6">
              <w:fldChar w:fldCharType="begin"/>
            </w:r>
            <w:r w:rsidR="00A70CA6">
              <w:instrText>PAGEREF _Toc1546659949 \h</w:instrText>
            </w:r>
            <w:r w:rsidR="00A70CA6">
              <w:fldChar w:fldCharType="separate"/>
            </w:r>
            <w:r w:rsidR="00A70CA6" w:rsidRPr="6F4D1D86">
              <w:rPr>
                <w:rStyle w:val="Hyperlink"/>
              </w:rPr>
              <w:t>46</w:t>
            </w:r>
            <w:r w:rsidR="00A70CA6">
              <w:fldChar w:fldCharType="end"/>
            </w:r>
          </w:hyperlink>
        </w:p>
        <w:p w14:paraId="476F4233" w14:textId="77777777" w:rsidR="00A70CA6" w:rsidRDefault="00D73074" w:rsidP="00A70CA6">
          <w:pPr>
            <w:pStyle w:val="TOC3"/>
            <w:tabs>
              <w:tab w:val="right" w:leader="dot" w:pos="9360"/>
            </w:tabs>
            <w:rPr>
              <w:noProof/>
            </w:rPr>
          </w:pPr>
          <w:hyperlink w:anchor="_Toc1571304125">
            <w:r w:rsidR="00A70CA6" w:rsidRPr="6F4D1D86">
              <w:rPr>
                <w:rStyle w:val="Hyperlink"/>
              </w:rPr>
              <w:t>Booting from QSPI</w:t>
            </w:r>
            <w:r w:rsidR="00A70CA6">
              <w:tab/>
            </w:r>
            <w:r w:rsidR="00A70CA6">
              <w:fldChar w:fldCharType="begin"/>
            </w:r>
            <w:r w:rsidR="00A70CA6">
              <w:instrText>PAGEREF _Toc1571304125 \h</w:instrText>
            </w:r>
            <w:r w:rsidR="00A70CA6">
              <w:fldChar w:fldCharType="separate"/>
            </w:r>
            <w:r w:rsidR="00A70CA6" w:rsidRPr="6F4D1D86">
              <w:rPr>
                <w:rStyle w:val="Hyperlink"/>
              </w:rPr>
              <w:t>47</w:t>
            </w:r>
            <w:r w:rsidR="00A70CA6">
              <w:fldChar w:fldCharType="end"/>
            </w:r>
          </w:hyperlink>
        </w:p>
        <w:p w14:paraId="124B8495" w14:textId="77777777" w:rsidR="00A70CA6" w:rsidRDefault="00A70CA6" w:rsidP="00A70CA6">
          <w:pPr>
            <w:pStyle w:val="TOC2"/>
            <w:tabs>
              <w:tab w:val="right" w:leader="dot" w:pos="9360"/>
            </w:tabs>
          </w:pPr>
          <w:r>
            <w:lastRenderedPageBreak/>
            <w:fldChar w:fldCharType="end"/>
          </w:r>
        </w:p>
      </w:sdtContent>
    </w:sdt>
    <w:p w14:paraId="5EC1167C" w14:textId="77777777" w:rsidR="00A70CA6" w:rsidRDefault="00A70CA6" w:rsidP="00A70CA6">
      <w:pPr>
        <w:pStyle w:val="Heading1"/>
      </w:pPr>
      <w:bookmarkStart w:id="0" w:name="_Toc1120096702"/>
      <w:r>
        <w:t xml:space="preserve">Part I – </w:t>
      </w:r>
      <w:proofErr w:type="spellStart"/>
      <w:r>
        <w:t>Vivado</w:t>
      </w:r>
      <w:proofErr w:type="spellEnd"/>
      <w:r>
        <w:t xml:space="preserve"> &amp; Vitis Installation</w:t>
      </w:r>
      <w:bookmarkEnd w:id="0"/>
    </w:p>
    <w:p w14:paraId="30888696" w14:textId="707106AC" w:rsidR="00A70CA6" w:rsidRDefault="00A70CA6" w:rsidP="00A70CA6">
      <w:proofErr w:type="spellStart"/>
      <w:r>
        <w:t>Vivado</w:t>
      </w:r>
      <w:proofErr w:type="spellEnd"/>
      <w:r>
        <w:t xml:space="preserve"> downloads are available from the </w:t>
      </w:r>
      <w:hyperlink r:id="rId11" w:history="1">
        <w:r w:rsidRPr="00A70CA6">
          <w:rPr>
            <w:rStyle w:val="Hyperlink"/>
          </w:rPr>
          <w:t>Xilinx website</w:t>
        </w:r>
      </w:hyperlink>
      <w:r>
        <w:t xml:space="preserve">. You may need to create a free account and provide some information for Xilinx to verify export compliance, but you will not need a license to use </w:t>
      </w:r>
      <w:proofErr w:type="spellStart"/>
      <w:r>
        <w:t>Vivado</w:t>
      </w:r>
      <w:proofErr w:type="spellEnd"/>
      <w:r>
        <w:t xml:space="preserve"> with the </w:t>
      </w:r>
      <w:proofErr w:type="spellStart"/>
      <w:r>
        <w:t>Zybo</w:t>
      </w:r>
      <w:proofErr w:type="spellEnd"/>
      <w:r>
        <w:t xml:space="preserve"> board/Zynq part in this course.</w:t>
      </w:r>
    </w:p>
    <w:p w14:paraId="00A005C8" w14:textId="00A80D83" w:rsidR="00A70CA6" w:rsidRDefault="00A70CA6" w:rsidP="00A70CA6">
      <w:r>
        <w:t xml:space="preserve">We want to download the unified installer for version </w:t>
      </w:r>
      <w:r w:rsidRPr="00E14640">
        <w:rPr>
          <w:b/>
          <w:bCs/>
          <w:u w:val="single"/>
        </w:rPr>
        <w:t>202</w:t>
      </w:r>
      <w:r w:rsidR="00A005A4">
        <w:rPr>
          <w:b/>
          <w:bCs/>
          <w:u w:val="single"/>
        </w:rPr>
        <w:t>4</w:t>
      </w:r>
      <w:r w:rsidRPr="00E14640">
        <w:rPr>
          <w:b/>
          <w:bCs/>
        </w:rPr>
        <w:t>.2</w:t>
      </w:r>
      <w:r w:rsidR="001E1CF0">
        <w:t xml:space="preserve">. </w:t>
      </w:r>
      <w:r>
        <w:t xml:space="preserve">It is important that we all use this version as moving projects between versions can introduce a number of issues. The tools are available for Windows and Linux. The Windows installer includes everything you need for setup. If you want to install for Linux, it will likely work seamlessly if you have previously installed/used </w:t>
      </w:r>
      <w:proofErr w:type="spellStart"/>
      <w:r>
        <w:t>Vivado</w:t>
      </w:r>
      <w:proofErr w:type="spellEnd"/>
      <w:r>
        <w:t xml:space="preserve"> before, but if </w:t>
      </w:r>
      <w:proofErr w:type="gramStart"/>
      <w:r>
        <w:t>not</w:t>
      </w:r>
      <w:proofErr w:type="gramEnd"/>
      <w:r>
        <w:t xml:space="preserve"> there will be a few missing packages to install before </w:t>
      </w:r>
      <w:proofErr w:type="spellStart"/>
      <w:r>
        <w:t>Vivado</w:t>
      </w:r>
      <w:proofErr w:type="spellEnd"/>
      <w:r>
        <w:t>/Vitis will run properly. If you are working on a Mac you will need to set up a virtual machine.</w:t>
      </w:r>
    </w:p>
    <w:p w14:paraId="160A829B" w14:textId="639C3F47" w:rsidR="00A70CA6" w:rsidRDefault="00902CE3" w:rsidP="00A70CA6">
      <w:r w:rsidRPr="00902CE3">
        <w:drawing>
          <wp:inline distT="0" distB="0" distL="0" distR="0" wp14:anchorId="7C347323" wp14:editId="02AEADFF">
            <wp:extent cx="6400800" cy="2284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284730"/>
                    </a:xfrm>
                    <a:prstGeom prst="rect">
                      <a:avLst/>
                    </a:prstGeom>
                  </pic:spPr>
                </pic:pic>
              </a:graphicData>
            </a:graphic>
          </wp:inline>
        </w:drawing>
      </w:r>
    </w:p>
    <w:p w14:paraId="2C412996" w14:textId="6360CA32" w:rsidR="00A70CA6" w:rsidRDefault="00A70CA6" w:rsidP="00A70CA6">
      <w:r>
        <w:t xml:space="preserve">Download and run the installer for your operating system. If you </w:t>
      </w:r>
      <w:r w:rsidR="00415AF1">
        <w:t>notice</w:t>
      </w:r>
      <w:r>
        <w:t xml:space="preserve"> any popups from your firewall asking whether the installer should be able to access the </w:t>
      </w:r>
      <w:r w:rsidR="00415AF1">
        <w:t>network,</w:t>
      </w:r>
      <w:r>
        <w:t xml:space="preserve"> you need to say yes. So </w:t>
      </w:r>
      <w:r w:rsidR="00415AF1">
        <w:t>far,</w:t>
      </w:r>
      <w:r>
        <w:t xml:space="preserve"> we’ve just downloaded a “small” package that will help us choose what to download and install. The complete tools installation is very large as we will </w:t>
      </w:r>
      <w:r w:rsidR="00415AF1">
        <w:t>learn</w:t>
      </w:r>
      <w:r>
        <w:t xml:space="preserve"> shortly.</w:t>
      </w:r>
    </w:p>
    <w:p w14:paraId="5AE52416" w14:textId="28D6E410" w:rsidR="00A70CA6" w:rsidRDefault="00A70CA6" w:rsidP="00A70CA6">
      <w:r>
        <w:t xml:space="preserve">The first screen will be a welcome message. After you </w:t>
      </w:r>
      <w:r w:rsidR="009D1F41">
        <w:t>select</w:t>
      </w:r>
      <w:r>
        <w:t xml:space="preserve"> next you will need to enter login information for the Xilinx account you used/created when downloading the installer.</w:t>
      </w:r>
    </w:p>
    <w:p w14:paraId="23A65837" w14:textId="77777777" w:rsidR="00A70CA6" w:rsidRDefault="00A70CA6" w:rsidP="00A70CA6">
      <w:r w:rsidRPr="007C444C">
        <w:rPr>
          <w:noProof/>
        </w:rPr>
        <w:lastRenderedPageBreak/>
        <w:drawing>
          <wp:inline distT="0" distB="0" distL="0" distR="0" wp14:anchorId="38B6BAE7" wp14:editId="552CF54E">
            <wp:extent cx="5943600" cy="4514215"/>
            <wp:effectExtent l="0" t="0" r="0" b="635"/>
            <wp:docPr id="3" name="Picture 3" descr="screenshot of a selection dialog where you will enter your Xilinx login credentials and select &quot;Download and Install No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of a selection dialog where you will enter your Xilinx login credentials and select &quot;Download and Install Now&quot;"/>
                    <pic:cNvPicPr/>
                  </pic:nvPicPr>
                  <pic:blipFill>
                    <a:blip r:embed="rId13"/>
                    <a:stretch>
                      <a:fillRect/>
                    </a:stretch>
                  </pic:blipFill>
                  <pic:spPr>
                    <a:xfrm>
                      <a:off x="0" y="0"/>
                      <a:ext cx="5943600" cy="4514215"/>
                    </a:xfrm>
                    <a:prstGeom prst="rect">
                      <a:avLst/>
                    </a:prstGeom>
                  </pic:spPr>
                </pic:pic>
              </a:graphicData>
            </a:graphic>
          </wp:inline>
        </w:drawing>
      </w:r>
    </w:p>
    <w:p w14:paraId="3F930DA6" w14:textId="77777777" w:rsidR="00A70CA6" w:rsidRDefault="00A70CA6" w:rsidP="00A70CA6">
      <w:r>
        <w:br w:type="page"/>
      </w:r>
    </w:p>
    <w:p w14:paraId="077F60B7" w14:textId="7A5FAFB8" w:rsidR="00A70CA6" w:rsidRDefault="00A70CA6" w:rsidP="00A70CA6">
      <w:r>
        <w:lastRenderedPageBreak/>
        <w:t xml:space="preserve">On the following page we want to choose to install the complete Vitis development kit with </w:t>
      </w:r>
      <w:proofErr w:type="spellStart"/>
      <w:r>
        <w:t>Vivado</w:t>
      </w:r>
      <w:proofErr w:type="spellEnd"/>
      <w:r>
        <w:t xml:space="preserve"> Design Suite</w:t>
      </w:r>
      <w:r w:rsidR="00DE6C03">
        <w:t>.</w:t>
      </w:r>
    </w:p>
    <w:p w14:paraId="3CAE03EE" w14:textId="574D7F55" w:rsidR="00A70CA6" w:rsidRDefault="00A005A4" w:rsidP="00A70CA6">
      <w:r>
        <w:rPr>
          <w:noProof/>
        </w:rPr>
        <w:drawing>
          <wp:inline distT="0" distB="0" distL="0" distR="0" wp14:anchorId="365F5684" wp14:editId="4ECADB57">
            <wp:extent cx="6400800" cy="360045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400800" cy="3600450"/>
                    </a:xfrm>
                    <a:prstGeom prst="rect">
                      <a:avLst/>
                    </a:prstGeom>
                  </pic:spPr>
                </pic:pic>
              </a:graphicData>
            </a:graphic>
          </wp:inline>
        </w:drawing>
      </w:r>
    </w:p>
    <w:p w14:paraId="7AD984D1" w14:textId="77777777" w:rsidR="00A70CA6" w:rsidRDefault="00A70CA6" w:rsidP="00A70CA6">
      <w:r>
        <w:t>The components you should install to be able to complete our labs are</w:t>
      </w:r>
    </w:p>
    <w:p w14:paraId="05C95172" w14:textId="77777777" w:rsidR="00A70CA6" w:rsidRPr="00DE6C03" w:rsidRDefault="00A70CA6" w:rsidP="00DE6C03">
      <w:pPr>
        <w:pStyle w:val="ListParagraph"/>
      </w:pPr>
      <w:r w:rsidRPr="00DE6C03">
        <w:t xml:space="preserve">“Vitis Unified Software Platform” (Vitis, </w:t>
      </w:r>
      <w:proofErr w:type="spellStart"/>
      <w:r w:rsidRPr="00DE6C03">
        <w:t>Vivado</w:t>
      </w:r>
      <w:proofErr w:type="spellEnd"/>
      <w:r w:rsidRPr="00DE6C03">
        <w:t xml:space="preserve">, </w:t>
      </w:r>
      <w:proofErr w:type="spellStart"/>
      <w:r w:rsidRPr="00DE6C03">
        <w:t>Vivado</w:t>
      </w:r>
      <w:proofErr w:type="spellEnd"/>
      <w:r w:rsidRPr="00DE6C03">
        <w:t xml:space="preserve"> HLS)</w:t>
      </w:r>
    </w:p>
    <w:p w14:paraId="17463E49" w14:textId="77777777" w:rsidR="00A70CA6" w:rsidRPr="00DE6C03" w:rsidRDefault="00A70CA6" w:rsidP="00DE6C03">
      <w:pPr>
        <w:pStyle w:val="ListParagraph"/>
      </w:pPr>
      <w:r w:rsidRPr="00DE6C03">
        <w:t>Vitis Model Composer</w:t>
      </w:r>
    </w:p>
    <w:p w14:paraId="7CD02F03" w14:textId="77777777" w:rsidR="00A70CA6" w:rsidRPr="00DE6C03" w:rsidRDefault="00A70CA6" w:rsidP="00DE6C03">
      <w:pPr>
        <w:pStyle w:val="ListParagraph"/>
      </w:pPr>
      <w:proofErr w:type="spellStart"/>
      <w:r w:rsidRPr="00DE6C03">
        <w:t>DocNav</w:t>
      </w:r>
      <w:proofErr w:type="spellEnd"/>
    </w:p>
    <w:p w14:paraId="59A884A4" w14:textId="77777777" w:rsidR="00A70CA6" w:rsidRPr="00DE6C03" w:rsidRDefault="00A70CA6" w:rsidP="00DE6C03">
      <w:pPr>
        <w:pStyle w:val="ListParagraph"/>
      </w:pPr>
      <w:r w:rsidRPr="00DE6C03">
        <w:t>Device support for “Zynq-7000”</w:t>
      </w:r>
    </w:p>
    <w:p w14:paraId="30F57FD7" w14:textId="77777777" w:rsidR="00A70CA6" w:rsidRDefault="00A70CA6" w:rsidP="00DE6C03">
      <w:pPr>
        <w:pStyle w:val="ListParagraph"/>
      </w:pPr>
      <w:r w:rsidRPr="00DE6C03">
        <w:t>JTAG</w:t>
      </w:r>
      <w:proofErr w:type="gramStart"/>
      <w:r w:rsidRPr="00DE6C03">
        <w:t>/”Cable</w:t>
      </w:r>
      <w:proofErr w:type="gramEnd"/>
      <w:r w:rsidRPr="00DE6C03">
        <w:t>” drivers (per the note make sure your board is powered off and/or disconnected</w:t>
      </w:r>
      <w:r>
        <w:t xml:space="preserve"> during installation)</w:t>
      </w:r>
    </w:p>
    <w:p w14:paraId="55362309" w14:textId="27AE634B" w:rsidR="00A70CA6" w:rsidRDefault="00A005A4" w:rsidP="00A70CA6">
      <w:r w:rsidRPr="00A005A4">
        <w:lastRenderedPageBreak/>
        <w:drawing>
          <wp:inline distT="0" distB="0" distL="0" distR="0" wp14:anchorId="6823F342" wp14:editId="39C064E1">
            <wp:extent cx="6400800" cy="4900295"/>
            <wp:effectExtent l="0" t="0" r="0" b="0"/>
            <wp:docPr id="8" name="Picture 2">
              <a:extLst xmlns:a="http://schemas.openxmlformats.org/drawingml/2006/main">
                <a:ext uri="{FF2B5EF4-FFF2-40B4-BE49-F238E27FC236}">
                  <a16:creationId xmlns:a16="http://schemas.microsoft.com/office/drawing/2014/main" id="{87B3763B-58F2-410E-8CCD-B2204A736A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7B3763B-58F2-410E-8CCD-B2204A736A84}"/>
                        </a:ext>
                      </a:extLst>
                    </pic:cNvPr>
                    <pic:cNvPicPr>
                      <a:picLocks noChangeAspect="1"/>
                    </pic:cNvPicPr>
                  </pic:nvPicPr>
                  <pic:blipFill>
                    <a:blip r:embed="rId16"/>
                    <a:stretch>
                      <a:fillRect/>
                    </a:stretch>
                  </pic:blipFill>
                  <pic:spPr>
                    <a:xfrm>
                      <a:off x="0" y="0"/>
                      <a:ext cx="6400800" cy="4900295"/>
                    </a:xfrm>
                    <a:prstGeom prst="rect">
                      <a:avLst/>
                    </a:prstGeom>
                  </pic:spPr>
                </pic:pic>
              </a:graphicData>
            </a:graphic>
          </wp:inline>
        </w:drawing>
      </w:r>
    </w:p>
    <w:p w14:paraId="18EAF87F" w14:textId="1A05F485" w:rsidR="00A70CA6" w:rsidRPr="00093067" w:rsidRDefault="00A70CA6" w:rsidP="00A70CA6">
      <w:r>
        <w:t xml:space="preserve">At this point you can leave the remaining options at their defaults and </w:t>
      </w:r>
      <w:r w:rsidR="009D1F41">
        <w:t>select</w:t>
      </w:r>
      <w:r>
        <w:t xml:space="preserve"> next/accept through the remainder of the screens. If you have other Xilinx tool versions installed at the same installation location (</w:t>
      </w:r>
      <w:proofErr w:type="spellStart"/>
      <w:r>
        <w:t>eg.</w:t>
      </w:r>
      <w:proofErr w:type="spellEnd"/>
      <w:r>
        <w:t xml:space="preserve"> C:\Xilinx) don’t worry – the tools are grouped in subfolders by version and generally coexist without issue. One thing you </w:t>
      </w:r>
      <w:r w:rsidRPr="00DE6C03">
        <w:rPr>
          <w:b/>
          <w:bCs/>
          <w:i/>
          <w:iCs/>
        </w:rPr>
        <w:t>don’t</w:t>
      </w:r>
      <w:r>
        <w:t xml:space="preserve"> want to do is try to move the installation location to Program Files. Xilinx tools continue to have issues with spaces and special characters in paths. (This goes for your project directories too…stick to something simple like C:\work\lab1, C:\work\lab2, etc.)</w:t>
      </w:r>
      <w:r w:rsidR="00A005A4">
        <w:t xml:space="preserve">.  </w:t>
      </w:r>
      <w:proofErr w:type="gramStart"/>
      <w:r w:rsidR="00A005A4">
        <w:t>IMPORTANT :</w:t>
      </w:r>
      <w:proofErr w:type="gramEnd"/>
      <w:r w:rsidR="00A005A4">
        <w:t xml:space="preserve"> if you have a space in your user name in windows do not proceed.  You should create a new account on your machine without spaces, and use that.  Spaces in the user-name will seem fine now, but not later!</w:t>
      </w:r>
    </w:p>
    <w:p w14:paraId="094BED04" w14:textId="77777777" w:rsidR="00A70CA6" w:rsidRDefault="00A70CA6" w:rsidP="00A70CA6">
      <w:pPr>
        <w:pStyle w:val="Heading1"/>
      </w:pPr>
      <w:bookmarkStart w:id="1" w:name="_Toc1671981345"/>
      <w:r>
        <w:t>Part II – Simple PL design</w:t>
      </w:r>
      <w:bookmarkEnd w:id="1"/>
    </w:p>
    <w:p w14:paraId="40D073DE" w14:textId="3A58A116" w:rsidR="00A70CA6" w:rsidRDefault="00A70CA6" w:rsidP="00A70CA6">
      <w:pPr>
        <w:rPr>
          <w:bCs/>
        </w:rPr>
      </w:pPr>
      <w:r>
        <w:rPr>
          <w:bCs/>
        </w:rPr>
        <w:t xml:space="preserve">Here we will create an exceptionally simple FPGA design that lights the LEDs on the </w:t>
      </w:r>
      <w:proofErr w:type="spellStart"/>
      <w:r>
        <w:rPr>
          <w:bCs/>
        </w:rPr>
        <w:t>Zybo</w:t>
      </w:r>
      <w:proofErr w:type="spellEnd"/>
      <w:r>
        <w:rPr>
          <w:bCs/>
        </w:rPr>
        <w:t xml:space="preserve"> in a counting pattern incrementing at 2Hz. Note that like many advanced design tools </w:t>
      </w:r>
      <w:proofErr w:type="spellStart"/>
      <w:r>
        <w:rPr>
          <w:bCs/>
        </w:rPr>
        <w:t>Vivado</w:t>
      </w:r>
      <w:proofErr w:type="spellEnd"/>
      <w:r>
        <w:rPr>
          <w:bCs/>
        </w:rPr>
        <w:t xml:space="preserve"> provides a number of methods to accomplish many tasks including several of the steps </w:t>
      </w:r>
      <w:r w:rsidR="00DE6C03">
        <w:rPr>
          <w:bCs/>
        </w:rPr>
        <w:t>provided in this section of the document</w:t>
      </w:r>
      <w:r>
        <w:rPr>
          <w:bCs/>
        </w:rPr>
        <w:t>. We’ll present one method for each step here. You may be familiar with or find others over the course of the semester.</w:t>
      </w:r>
    </w:p>
    <w:p w14:paraId="17F9D515" w14:textId="77777777" w:rsidR="00A70CA6" w:rsidRDefault="00A70CA6" w:rsidP="00DE6C03">
      <w:pPr>
        <w:pStyle w:val="Heading2"/>
      </w:pPr>
      <w:bookmarkStart w:id="2" w:name="_Toc563118901"/>
      <w:r>
        <w:lastRenderedPageBreak/>
        <w:t xml:space="preserve">Step 1 - </w:t>
      </w:r>
      <w:r w:rsidRPr="00DE6C03">
        <w:t>Project</w:t>
      </w:r>
      <w:r>
        <w:t xml:space="preserve"> Creation</w:t>
      </w:r>
      <w:bookmarkEnd w:id="2"/>
    </w:p>
    <w:p w14:paraId="66703A67" w14:textId="60D70864" w:rsidR="00A70CA6" w:rsidRDefault="00A70CA6" w:rsidP="00A70CA6">
      <w:r>
        <w:t xml:space="preserve">Start </w:t>
      </w:r>
      <w:proofErr w:type="spellStart"/>
      <w:r>
        <w:t>Vivado</w:t>
      </w:r>
      <w:proofErr w:type="spellEnd"/>
      <w:r>
        <w:t xml:space="preserve"> and </w:t>
      </w:r>
      <w:r w:rsidR="00DE6C03">
        <w:t>select</w:t>
      </w:r>
      <w:r>
        <w:t xml:space="preserve"> Create Project in the Quick Start panel</w:t>
      </w:r>
    </w:p>
    <w:p w14:paraId="7A7D6EF6" w14:textId="77777777" w:rsidR="00A70CA6" w:rsidRDefault="00A70CA6" w:rsidP="00A70CA6">
      <w:r w:rsidRPr="00BE4B93">
        <w:rPr>
          <w:noProof/>
        </w:rPr>
        <w:drawing>
          <wp:inline distT="0" distB="0" distL="0" distR="0" wp14:anchorId="6CEF222B" wp14:editId="2CFEC23C">
            <wp:extent cx="5943600" cy="4391025"/>
            <wp:effectExtent l="0" t="0" r="0" b="9525"/>
            <wp:docPr id="6" name="Picture 6" descr="Screenshot of the opening page when starting Vivado.  Click Create Project in the Quick Star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of the opening page when starting Vivado.  Click Create Project in the Quick Start panel"/>
                    <pic:cNvPicPr/>
                  </pic:nvPicPr>
                  <pic:blipFill>
                    <a:blip r:embed="rId17"/>
                    <a:stretch>
                      <a:fillRect/>
                    </a:stretch>
                  </pic:blipFill>
                  <pic:spPr>
                    <a:xfrm>
                      <a:off x="0" y="0"/>
                      <a:ext cx="5943600" cy="4391025"/>
                    </a:xfrm>
                    <a:prstGeom prst="rect">
                      <a:avLst/>
                    </a:prstGeom>
                  </pic:spPr>
                </pic:pic>
              </a:graphicData>
            </a:graphic>
          </wp:inline>
        </w:drawing>
      </w:r>
    </w:p>
    <w:p w14:paraId="3916C2A3" w14:textId="77777777" w:rsidR="00A70CA6" w:rsidRDefault="00A70CA6" w:rsidP="00A70CA6">
      <w:r>
        <w:br w:type="page"/>
      </w:r>
    </w:p>
    <w:p w14:paraId="3935B704" w14:textId="129E322A" w:rsidR="00A70CA6" w:rsidRDefault="00A70CA6" w:rsidP="00A70CA6">
      <w:r>
        <w:lastRenderedPageBreak/>
        <w:t xml:space="preserve">A popup will welcome you to the project creation wizard. </w:t>
      </w:r>
      <w:r w:rsidR="00DE6C03">
        <w:t>Select</w:t>
      </w:r>
      <w:r>
        <w:t xml:space="preserve"> next and choose a name and location for your </w:t>
      </w:r>
      <w:proofErr w:type="spellStart"/>
      <w:r>
        <w:t>Vivado</w:t>
      </w:r>
      <w:proofErr w:type="spellEnd"/>
      <w:r>
        <w:t xml:space="preserve"> project. I like to create a directory for each lab with a subdirectory named “</w:t>
      </w:r>
      <w:proofErr w:type="spellStart"/>
      <w:r>
        <w:t>vivado</w:t>
      </w:r>
      <w:proofErr w:type="spellEnd"/>
      <w:r>
        <w:t xml:space="preserve">” which will hold the entire </w:t>
      </w:r>
      <w:proofErr w:type="spellStart"/>
      <w:r>
        <w:t>vivado</w:t>
      </w:r>
      <w:proofErr w:type="spellEnd"/>
      <w:r>
        <w:t xml:space="preserve"> project, lets create that first, and then put our new project inside the </w:t>
      </w:r>
      <w:proofErr w:type="spellStart"/>
      <w:r>
        <w:t>vivado</w:t>
      </w:r>
      <w:proofErr w:type="spellEnd"/>
      <w:r>
        <w:t xml:space="preserve"> directory. Make sure </w:t>
      </w:r>
      <w:r w:rsidRPr="00DE6C03">
        <w:rPr>
          <w:b/>
          <w:bCs/>
        </w:rPr>
        <w:t>not</w:t>
      </w:r>
      <w:r>
        <w:t xml:space="preserve"> to choose a path with any spaces in it or other “weird” characters, you will regret it later if you do.</w:t>
      </w:r>
    </w:p>
    <w:p w14:paraId="5CBAD916" w14:textId="77777777" w:rsidR="00A70CA6" w:rsidRDefault="00A70CA6" w:rsidP="00A70CA6">
      <w:r>
        <w:t xml:space="preserve"> </w:t>
      </w:r>
      <w:r>
        <w:rPr>
          <w:noProof/>
        </w:rPr>
        <w:drawing>
          <wp:inline distT="0" distB="0" distL="0" distR="0" wp14:anchorId="446E3FF4" wp14:editId="54984A68">
            <wp:extent cx="4572000" cy="1857375"/>
            <wp:effectExtent l="0" t="0" r="0" b="0"/>
            <wp:docPr id="1047227004" name="Picture 1047227004" descr="screenshot showing a desirable project structure : a specific directory for the overall lab, with a subdirectory under it for the vivado project.  Here I have named it &quot;vivad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27004" name="Picture 1047227004" descr="screenshot showing a desirable project structure : a specific directory for the overall lab, with a subdirectory under it for the vivado project.  Here I have named it &quot;vivado&quot;"/>
                    <pic:cNvPicPr/>
                  </pic:nvPicPr>
                  <pic:blipFill>
                    <a:blip r:embed="rId18">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07270985" w14:textId="77777777" w:rsidR="00A70CA6" w:rsidRDefault="00A70CA6" w:rsidP="00A70CA6">
      <w:r>
        <w:rPr>
          <w:noProof/>
        </w:rPr>
        <w:drawing>
          <wp:inline distT="0" distB="0" distL="0" distR="0" wp14:anchorId="716B5EA8" wp14:editId="3F1B3BEE">
            <wp:extent cx="4572000" cy="2295525"/>
            <wp:effectExtent l="0" t="0" r="0" b="0"/>
            <wp:docPr id="1114358541" name="Picture 1114358541" descr="screenshot where the user selects the project name - this is your 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58541" name="Picture 1114358541" descr="screenshot where the user selects the project name - this is your choice"/>
                    <pic:cNvPicPr/>
                  </pic:nvPicPr>
                  <pic:blipFill>
                    <a:blip r:embed="rId19">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7FA4F5B3" w14:textId="2E6C9FE0" w:rsidR="00A70CA6" w:rsidRDefault="00A70CA6" w:rsidP="00A70CA6">
      <w:r>
        <w:t xml:space="preserve">At the next dialog, select the option to create an RTL Project and skip specifying existing sources in the wizard. </w:t>
      </w:r>
      <w:r w:rsidR="00DE6C03">
        <w:t>For this first project, w</w:t>
      </w:r>
      <w:r>
        <w:t>e will add/create our sources later.</w:t>
      </w:r>
    </w:p>
    <w:p w14:paraId="7672D1AE" w14:textId="77777777" w:rsidR="00A70CA6" w:rsidRDefault="00A70CA6" w:rsidP="00A70CA6">
      <w:r>
        <w:rPr>
          <w:noProof/>
        </w:rPr>
        <w:lastRenderedPageBreak/>
        <w:drawing>
          <wp:inline distT="0" distB="0" distL="0" distR="0" wp14:anchorId="12D6FEB1" wp14:editId="5CF58EFC">
            <wp:extent cx="5943600" cy="4119880"/>
            <wp:effectExtent l="0" t="0" r="0" b="0"/>
            <wp:docPr id="22" name="Picture 22" descr="screenshot of the new-project dialog where you will select &quot;RTL project&quot; and select the radio box to not specify sources at this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of the new-project dialog where you will select &quot;RTL project&quot; and select the radio box to not specify sources at this time"/>
                    <pic:cNvPicPr/>
                  </pic:nvPicPr>
                  <pic:blipFill>
                    <a:blip r:embed="rId20"/>
                    <a:stretch>
                      <a:fillRect/>
                    </a:stretch>
                  </pic:blipFill>
                  <pic:spPr>
                    <a:xfrm>
                      <a:off x="0" y="0"/>
                      <a:ext cx="5943600" cy="4119880"/>
                    </a:xfrm>
                    <a:prstGeom prst="rect">
                      <a:avLst/>
                    </a:prstGeom>
                  </pic:spPr>
                </pic:pic>
              </a:graphicData>
            </a:graphic>
          </wp:inline>
        </w:drawing>
      </w:r>
    </w:p>
    <w:p w14:paraId="2DE2F194" w14:textId="2FF0D534" w:rsidR="00A70CA6" w:rsidRDefault="00A70CA6" w:rsidP="00A70CA6">
      <w:r>
        <w:t>After this we need to tell the tools what device we are targeting. Specifying the board (</w:t>
      </w:r>
      <w:proofErr w:type="spellStart"/>
      <w:r>
        <w:t>Zybo</w:t>
      </w:r>
      <w:proofErr w:type="spellEnd"/>
      <w:r>
        <w:t xml:space="preserve"> Z7-20) rather than just the Zynq part (xc7z020clg400-1) on the Parts tab allows the tools to preconfigure the project with some settings such as DDR memory parameters that are specific to the board.</w:t>
      </w:r>
    </w:p>
    <w:p w14:paraId="765A8DDC" w14:textId="1BE43484" w:rsidR="00A70CA6" w:rsidRDefault="00DE6C03" w:rsidP="00A70CA6">
      <w:r>
        <w:t>Select</w:t>
      </w:r>
      <w:r w:rsidR="00A70CA6">
        <w:t xml:space="preserve"> the </w:t>
      </w:r>
      <w:r w:rsidR="00A70CA6" w:rsidRPr="00725FD1">
        <w:t xml:space="preserve">Boards </w:t>
      </w:r>
      <w:r w:rsidR="00A70CA6">
        <w:t>tab, then enter the text “</w:t>
      </w:r>
      <w:proofErr w:type="spellStart"/>
      <w:r w:rsidR="00A70CA6">
        <w:t>zybo</w:t>
      </w:r>
      <w:proofErr w:type="spellEnd"/>
      <w:r w:rsidR="00A70CA6">
        <w:t xml:space="preserve">” in the search box. You should </w:t>
      </w:r>
      <w:r>
        <w:t>have</w:t>
      </w:r>
      <w:r w:rsidR="00A70CA6">
        <w:t xml:space="preserve"> a list of boards including the </w:t>
      </w:r>
      <w:proofErr w:type="spellStart"/>
      <w:r w:rsidR="00A70CA6">
        <w:t>Zybo</w:t>
      </w:r>
      <w:proofErr w:type="spellEnd"/>
      <w:r w:rsidR="00A70CA6">
        <w:t xml:space="preserve"> Z7-20. If you don’t, </w:t>
      </w:r>
      <w:r>
        <w:t>select</w:t>
      </w:r>
      <w:r w:rsidR="00A70CA6">
        <w:t xml:space="preserve"> the Refresh button to get an updated list of board definitions from the git repository where they are hosted</w:t>
      </w:r>
      <w:r w:rsidR="00A70CA6">
        <w:rPr>
          <w:rStyle w:val="FootnoteReference"/>
        </w:rPr>
        <w:footnoteReference w:id="1"/>
      </w:r>
      <w:r w:rsidR="00A70CA6">
        <w:t xml:space="preserve">. In the status column you’ll </w:t>
      </w:r>
      <w:r>
        <w:t>have</w:t>
      </w:r>
      <w:r w:rsidR="00A70CA6">
        <w:t xml:space="preserve"> an icon to download the board definition. Once you have </w:t>
      </w:r>
      <w:r>
        <w:t>selected</w:t>
      </w:r>
      <w:r w:rsidR="00A70CA6">
        <w:t xml:space="preserve"> and downloaded the Next button should be enabled.</w:t>
      </w:r>
    </w:p>
    <w:p w14:paraId="0B011BA0" w14:textId="77777777" w:rsidR="00A70CA6" w:rsidRDefault="00A70CA6" w:rsidP="00A70CA6">
      <w:r w:rsidRPr="00F81829">
        <w:rPr>
          <w:noProof/>
        </w:rPr>
        <w:lastRenderedPageBreak/>
        <w:drawing>
          <wp:inline distT="0" distB="0" distL="0" distR="0" wp14:anchorId="537B4CB6" wp14:editId="3C3AC2ED">
            <wp:extent cx="5943600" cy="3971290"/>
            <wp:effectExtent l="0" t="0" r="0" b="0"/>
            <wp:docPr id="23" name="Picture 23" descr="screenshot showing part selection.  This shot shows the selection of a board instead of a part, and shows the selection of the option &quot;Zybo Z7-20&quot; our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showing part selection.  This shot shows the selection of a board instead of a part, and shows the selection of the option &quot;Zybo Z7-20&quot; our board."/>
                    <pic:cNvPicPr/>
                  </pic:nvPicPr>
                  <pic:blipFill>
                    <a:blip r:embed="rId21"/>
                    <a:stretch>
                      <a:fillRect/>
                    </a:stretch>
                  </pic:blipFill>
                  <pic:spPr>
                    <a:xfrm>
                      <a:off x="0" y="0"/>
                      <a:ext cx="5943600" cy="3971290"/>
                    </a:xfrm>
                    <a:prstGeom prst="rect">
                      <a:avLst/>
                    </a:prstGeom>
                  </pic:spPr>
                </pic:pic>
              </a:graphicData>
            </a:graphic>
          </wp:inline>
        </w:drawing>
      </w:r>
    </w:p>
    <w:p w14:paraId="448D6F6A" w14:textId="07393DA1" w:rsidR="00A70CA6" w:rsidRDefault="00A70CA6" w:rsidP="00A70CA6">
      <w:r>
        <w:t xml:space="preserve">Now you should </w:t>
      </w:r>
      <w:r w:rsidR="00DE6C03">
        <w:t>have</w:t>
      </w:r>
      <w:r>
        <w:t xml:space="preserve"> a project summary with a Finish button.</w:t>
      </w:r>
    </w:p>
    <w:p w14:paraId="00F80862" w14:textId="77777777" w:rsidR="00A70CA6" w:rsidRDefault="00A70CA6" w:rsidP="00A70CA6">
      <w:r>
        <w:rPr>
          <w:noProof/>
        </w:rPr>
        <w:drawing>
          <wp:inline distT="0" distB="0" distL="0" distR="0" wp14:anchorId="3554CBA6" wp14:editId="11157912">
            <wp:extent cx="5295900" cy="3698077"/>
            <wp:effectExtent l="0" t="0" r="0" b="0"/>
            <wp:docPr id="24" name="Picture 24" descr="Screenshot of the project summary information box, which shows all the details that you have just entered in one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of the project summary information box, which shows all the details that you have just entered in one place"/>
                    <pic:cNvPicPr/>
                  </pic:nvPicPr>
                  <pic:blipFill>
                    <a:blip r:embed="rId22"/>
                    <a:stretch>
                      <a:fillRect/>
                    </a:stretch>
                  </pic:blipFill>
                  <pic:spPr>
                    <a:xfrm>
                      <a:off x="0" y="0"/>
                      <a:ext cx="5333743" cy="3724502"/>
                    </a:xfrm>
                    <a:prstGeom prst="rect">
                      <a:avLst/>
                    </a:prstGeom>
                  </pic:spPr>
                </pic:pic>
              </a:graphicData>
            </a:graphic>
          </wp:inline>
        </w:drawing>
      </w:r>
    </w:p>
    <w:p w14:paraId="46664708" w14:textId="77777777" w:rsidR="00A70CA6" w:rsidRDefault="00A70CA6" w:rsidP="00A70CA6">
      <w:pPr>
        <w:pStyle w:val="Heading2"/>
      </w:pPr>
      <w:bookmarkStart w:id="3" w:name="_Toc146074048"/>
      <w:r>
        <w:lastRenderedPageBreak/>
        <w:t>Step 2 – Language Settings</w:t>
      </w:r>
      <w:bookmarkEnd w:id="3"/>
    </w:p>
    <w:p w14:paraId="5CBFD6EC" w14:textId="57BB6C7E" w:rsidR="00A70CA6" w:rsidRDefault="00A70CA6" w:rsidP="00A70CA6">
      <w:r>
        <w:t xml:space="preserve">Now we should have an empty project and an opportunity to check/fix two important settings that will help us down the road. If we open the menu Tools -&gt; Settings you should </w:t>
      </w:r>
      <w:r w:rsidR="00DE6C03">
        <w:t>have</w:t>
      </w:r>
      <w:r>
        <w:t xml:space="preserve"> the following in the Project Settings -&gt; General section.</w:t>
      </w:r>
    </w:p>
    <w:p w14:paraId="46A4F8F2" w14:textId="77777777" w:rsidR="00A70CA6" w:rsidRDefault="00A70CA6" w:rsidP="00A70CA6">
      <w:r w:rsidRPr="003238C4">
        <w:rPr>
          <w:noProof/>
        </w:rPr>
        <w:drawing>
          <wp:inline distT="0" distB="0" distL="0" distR="0" wp14:anchorId="7FD2723D" wp14:editId="47759209">
            <wp:extent cx="5943600" cy="2019300"/>
            <wp:effectExtent l="0" t="0" r="0" b="0"/>
            <wp:docPr id="26" name="Picture 26" descr="Screenshot showing the actions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showing the actions described"/>
                    <pic:cNvPicPr/>
                  </pic:nvPicPr>
                  <pic:blipFill rotWithShape="1">
                    <a:blip r:embed="rId23"/>
                    <a:srcRect b="61875"/>
                    <a:stretch/>
                  </pic:blipFill>
                  <pic:spPr bwMode="auto">
                    <a:xfrm>
                      <a:off x="0" y="0"/>
                      <a:ext cx="5943600" cy="2019300"/>
                    </a:xfrm>
                    <a:prstGeom prst="rect">
                      <a:avLst/>
                    </a:prstGeom>
                    <a:ln>
                      <a:noFill/>
                    </a:ln>
                    <a:extLst>
                      <a:ext uri="{53640926-AAD7-44D8-BBD7-CCE9431645EC}">
                        <a14:shadowObscured xmlns:a14="http://schemas.microsoft.com/office/drawing/2010/main"/>
                      </a:ext>
                    </a:extLst>
                  </pic:spPr>
                </pic:pic>
              </a:graphicData>
            </a:graphic>
          </wp:inline>
        </w:drawing>
      </w:r>
    </w:p>
    <w:p w14:paraId="41EF3441" w14:textId="4C3DF19E" w:rsidR="00A70CA6" w:rsidRDefault="00A70CA6" w:rsidP="00A70CA6">
      <w:r>
        <w:t>If the target language is not VHDL change it to VHDL now. Additionally, move to the Tool Settings -&gt; Project section and do the same for the default target language for new projects so that you don’t have to worry about this in the future.</w:t>
      </w:r>
    </w:p>
    <w:p w14:paraId="10B48160" w14:textId="77777777" w:rsidR="00A70CA6" w:rsidRDefault="00A70CA6" w:rsidP="00A70CA6">
      <w:r w:rsidRPr="00BD102C">
        <w:rPr>
          <w:noProof/>
        </w:rPr>
        <w:drawing>
          <wp:inline distT="0" distB="0" distL="0" distR="0" wp14:anchorId="04703120" wp14:editId="5F194189">
            <wp:extent cx="5943600" cy="2658110"/>
            <wp:effectExtent l="0" t="0" r="0" b="8890"/>
            <wp:docPr id="28" name="Picture 28" descr="screenshot showing a picture of the actions previously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showing a picture of the actions previously described"/>
                    <pic:cNvPicPr/>
                  </pic:nvPicPr>
                  <pic:blipFill>
                    <a:blip r:embed="rId24"/>
                    <a:stretch>
                      <a:fillRect/>
                    </a:stretch>
                  </pic:blipFill>
                  <pic:spPr>
                    <a:xfrm>
                      <a:off x="0" y="0"/>
                      <a:ext cx="5943600" cy="2658110"/>
                    </a:xfrm>
                    <a:prstGeom prst="rect">
                      <a:avLst/>
                    </a:prstGeom>
                  </pic:spPr>
                </pic:pic>
              </a:graphicData>
            </a:graphic>
          </wp:inline>
        </w:drawing>
      </w:r>
    </w:p>
    <w:p w14:paraId="77D3F898" w14:textId="77777777" w:rsidR="00A70CA6" w:rsidRDefault="00A70CA6" w:rsidP="00A70CA6">
      <w:pPr>
        <w:pStyle w:val="Heading2"/>
      </w:pPr>
      <w:bookmarkStart w:id="4" w:name="_Toc911650312"/>
      <w:r>
        <w:t>Step 3 – Design Entry</w:t>
      </w:r>
      <w:bookmarkEnd w:id="4"/>
    </w:p>
    <w:p w14:paraId="5F4F04E2" w14:textId="11874A22" w:rsidR="00A70CA6" w:rsidRDefault="00A70CA6" w:rsidP="00A70CA6">
      <w:pPr>
        <w:pBdr>
          <w:top w:val="nil"/>
          <w:left w:val="nil"/>
          <w:bottom w:val="nil"/>
          <w:right w:val="nil"/>
          <w:between w:val="nil"/>
        </w:pBdr>
        <w:spacing w:after="0"/>
      </w:pPr>
      <w:r>
        <w:t xml:space="preserve">Now that the project has been created, it is time to describe our design. This will be done using two HDL files: </w:t>
      </w:r>
      <w:proofErr w:type="spellStart"/>
      <w:r w:rsidRPr="49CC796E">
        <w:rPr>
          <w:b/>
          <w:bCs/>
        </w:rPr>
        <w:t>toplevel.vhd</w:t>
      </w:r>
      <w:proofErr w:type="spellEnd"/>
      <w:r>
        <w:t xml:space="preserve"> which we will create from scratch, and </w:t>
      </w:r>
      <w:proofErr w:type="spellStart"/>
      <w:r w:rsidRPr="49CC796E">
        <w:rPr>
          <w:b/>
          <w:bCs/>
        </w:rPr>
        <w:t>clkdivider.vhd</w:t>
      </w:r>
      <w:proofErr w:type="spellEnd"/>
      <w:r>
        <w:t xml:space="preserve"> which is provided for you in the canvas module: This way you’ll </w:t>
      </w:r>
      <w:r w:rsidR="00415AF1">
        <w:t>learn</w:t>
      </w:r>
      <w:r>
        <w:t xml:space="preserve"> the steps to add both new and pre-existing code files to your project.</w:t>
      </w:r>
    </w:p>
    <w:p w14:paraId="757B3A8C" w14:textId="2DB7AF74" w:rsidR="00A70CA6" w:rsidRDefault="00A70CA6" w:rsidP="00A70CA6">
      <w:pPr>
        <w:pBdr>
          <w:top w:val="nil"/>
          <w:left w:val="nil"/>
          <w:bottom w:val="nil"/>
          <w:right w:val="nil"/>
          <w:between w:val="nil"/>
        </w:pBdr>
        <w:spacing w:after="0"/>
      </w:pPr>
      <w:r>
        <w:lastRenderedPageBreak/>
        <w:t xml:space="preserve">Download </w:t>
      </w:r>
      <w:proofErr w:type="spellStart"/>
      <w:r>
        <w:t>clkdivider.vhd</w:t>
      </w:r>
      <w:proofErr w:type="spellEnd"/>
      <w:r>
        <w:t xml:space="preserve"> to any convenient location, as </w:t>
      </w:r>
      <w:proofErr w:type="spellStart"/>
      <w:r>
        <w:t>Vivado</w:t>
      </w:r>
      <w:proofErr w:type="spellEnd"/>
      <w:r>
        <w:t xml:space="preserve"> will copy it to the project directory shortly, then </w:t>
      </w:r>
      <w:r w:rsidR="00DE6C03">
        <w:t>select</w:t>
      </w:r>
      <w:r>
        <w:t xml:space="preserve"> “Add Sources” under “Project Manager” in the Flow Navigator in the </w:t>
      </w:r>
      <w:r w:rsidR="00415AF1">
        <w:t>left-hand</w:t>
      </w:r>
      <w:r>
        <w:t xml:space="preserve"> pane to get started.</w:t>
      </w:r>
    </w:p>
    <w:p w14:paraId="13821502" w14:textId="77777777" w:rsidR="00A70CA6" w:rsidRDefault="00A70CA6" w:rsidP="00A70CA6">
      <w:pPr>
        <w:pBdr>
          <w:top w:val="nil"/>
          <w:left w:val="nil"/>
          <w:bottom w:val="nil"/>
          <w:right w:val="nil"/>
          <w:between w:val="nil"/>
        </w:pBdr>
        <w:spacing w:after="0"/>
      </w:pPr>
      <w:r w:rsidRPr="00EB64CA">
        <w:rPr>
          <w:noProof/>
        </w:rPr>
        <w:drawing>
          <wp:inline distT="0" distB="0" distL="0" distR="0" wp14:anchorId="66F4055A" wp14:editId="3A7E2CB4">
            <wp:extent cx="3232727" cy="3625549"/>
            <wp:effectExtent l="0" t="0" r="6350" b="0"/>
            <wp:docPr id="29" name="Picture 29" descr="screenshot showing the location of the &quot;Add Sources&quot;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showing the location of the &quot;Add Sources&quot; action"/>
                    <pic:cNvPicPr/>
                  </pic:nvPicPr>
                  <pic:blipFill>
                    <a:blip r:embed="rId25"/>
                    <a:stretch>
                      <a:fillRect/>
                    </a:stretch>
                  </pic:blipFill>
                  <pic:spPr>
                    <a:xfrm>
                      <a:off x="0" y="0"/>
                      <a:ext cx="3243534" cy="3637669"/>
                    </a:xfrm>
                    <a:prstGeom prst="rect">
                      <a:avLst/>
                    </a:prstGeom>
                  </pic:spPr>
                </pic:pic>
              </a:graphicData>
            </a:graphic>
          </wp:inline>
        </w:drawing>
      </w:r>
    </w:p>
    <w:p w14:paraId="62B056B7" w14:textId="77777777" w:rsidR="00A70CA6" w:rsidRDefault="00A70CA6" w:rsidP="00A70CA6">
      <w:r>
        <w:t xml:space="preserve">We’ll start with the existing source, </w:t>
      </w:r>
      <w:proofErr w:type="spellStart"/>
      <w:r>
        <w:t>clkdivider.vhd</w:t>
      </w:r>
      <w:proofErr w:type="spellEnd"/>
    </w:p>
    <w:p w14:paraId="21FB9C4D" w14:textId="77777777" w:rsidR="00A70CA6" w:rsidRDefault="00A70CA6" w:rsidP="00A70CA6">
      <w:r>
        <w:rPr>
          <w:noProof/>
        </w:rPr>
        <w:drawing>
          <wp:inline distT="0" distB="0" distL="0" distR="0" wp14:anchorId="1585DB85" wp14:editId="4B4346E5">
            <wp:extent cx="4008582" cy="2379426"/>
            <wp:effectExtent l="0" t="0" r="0" b="1905"/>
            <wp:docPr id="30" name="Picture 30" descr="when prompted to add sources, select &quot;Add or create design sourc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hen prompted to add sources, select &quot;Add or create design sources&quot;"/>
                    <pic:cNvPicPr/>
                  </pic:nvPicPr>
                  <pic:blipFill>
                    <a:blip r:embed="rId26"/>
                    <a:stretch>
                      <a:fillRect/>
                    </a:stretch>
                  </pic:blipFill>
                  <pic:spPr>
                    <a:xfrm>
                      <a:off x="0" y="0"/>
                      <a:ext cx="4015474" cy="2383517"/>
                    </a:xfrm>
                    <a:prstGeom prst="rect">
                      <a:avLst/>
                    </a:prstGeom>
                  </pic:spPr>
                </pic:pic>
              </a:graphicData>
            </a:graphic>
          </wp:inline>
        </w:drawing>
      </w:r>
    </w:p>
    <w:p w14:paraId="4CA7F18A" w14:textId="77777777" w:rsidR="00A70CA6" w:rsidRDefault="00A70CA6" w:rsidP="00A70CA6">
      <w:r w:rsidRPr="001C2023">
        <w:rPr>
          <w:noProof/>
        </w:rPr>
        <w:lastRenderedPageBreak/>
        <w:drawing>
          <wp:inline distT="0" distB="0" distL="0" distR="0" wp14:anchorId="6F03A744" wp14:editId="7A34C101">
            <wp:extent cx="3642148" cy="2419927"/>
            <wp:effectExtent l="0" t="0" r="0" b="0"/>
            <wp:docPr id="31" name="Picture 31" descr="screenshot : in the Add design sources dialog, you should click &quot;Add Fil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 in the Add design sources dialog, you should click &quot;Add Files&quot;"/>
                    <pic:cNvPicPr/>
                  </pic:nvPicPr>
                  <pic:blipFill>
                    <a:blip r:embed="rId27"/>
                    <a:stretch>
                      <a:fillRect/>
                    </a:stretch>
                  </pic:blipFill>
                  <pic:spPr>
                    <a:xfrm>
                      <a:off x="0" y="0"/>
                      <a:ext cx="3667317" cy="2436650"/>
                    </a:xfrm>
                    <a:prstGeom prst="rect">
                      <a:avLst/>
                    </a:prstGeom>
                  </pic:spPr>
                </pic:pic>
              </a:graphicData>
            </a:graphic>
          </wp:inline>
        </w:drawing>
      </w:r>
    </w:p>
    <w:p w14:paraId="61EA247B" w14:textId="77777777" w:rsidR="00A70CA6" w:rsidRDefault="00A70CA6" w:rsidP="00A70CA6">
      <w:r>
        <w:rPr>
          <w:noProof/>
        </w:rPr>
        <w:drawing>
          <wp:inline distT="0" distB="0" distL="0" distR="0" wp14:anchorId="54DD3361" wp14:editId="4508FF5B">
            <wp:extent cx="3687782" cy="2669309"/>
            <wp:effectExtent l="0" t="0" r="8255" b="0"/>
            <wp:docPr id="32" name="Picture 32" descr="screenshot : when a dialog pops up, you should navigate to the previously saved clkdivider.v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 when a dialog pops up, you should navigate to the previously saved clkdivider.vhd"/>
                    <pic:cNvPicPr/>
                  </pic:nvPicPr>
                  <pic:blipFill>
                    <a:blip r:embed="rId28"/>
                    <a:stretch>
                      <a:fillRect/>
                    </a:stretch>
                  </pic:blipFill>
                  <pic:spPr>
                    <a:xfrm>
                      <a:off x="0" y="0"/>
                      <a:ext cx="3703313" cy="2680551"/>
                    </a:xfrm>
                    <a:prstGeom prst="rect">
                      <a:avLst/>
                    </a:prstGeom>
                  </pic:spPr>
                </pic:pic>
              </a:graphicData>
            </a:graphic>
          </wp:inline>
        </w:drawing>
      </w:r>
    </w:p>
    <w:p w14:paraId="6E866B5B" w14:textId="77777777" w:rsidR="00A70CA6" w:rsidRDefault="00A70CA6" w:rsidP="00A70CA6">
      <w:r w:rsidRPr="00FF7B17">
        <w:rPr>
          <w:noProof/>
        </w:rPr>
        <w:drawing>
          <wp:inline distT="0" distB="0" distL="0" distR="0" wp14:anchorId="05392E36" wp14:editId="7DAE9386">
            <wp:extent cx="3639127" cy="2468075"/>
            <wp:effectExtent l="0" t="0" r="0" b="8890"/>
            <wp:docPr id="35" name="Picture 35" descr="screenshot showing the selection of the &quot;Create File&quot; box where you will add your new toplevel.v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showing the selection of the &quot;Create File&quot; box where you will add your new toplevel.vhd"/>
                    <pic:cNvPicPr/>
                  </pic:nvPicPr>
                  <pic:blipFill>
                    <a:blip r:embed="rId29"/>
                    <a:stretch>
                      <a:fillRect/>
                    </a:stretch>
                  </pic:blipFill>
                  <pic:spPr>
                    <a:xfrm>
                      <a:off x="0" y="0"/>
                      <a:ext cx="3655602" cy="2479248"/>
                    </a:xfrm>
                    <a:prstGeom prst="rect">
                      <a:avLst/>
                    </a:prstGeom>
                  </pic:spPr>
                </pic:pic>
              </a:graphicData>
            </a:graphic>
          </wp:inline>
        </w:drawing>
      </w:r>
    </w:p>
    <w:p w14:paraId="35D178BF" w14:textId="33EB8FE9" w:rsidR="00A70CA6" w:rsidRDefault="00A70CA6" w:rsidP="00A70CA6">
      <w:r>
        <w:lastRenderedPageBreak/>
        <w:t xml:space="preserve">Make sure that you’ve checked “Copy sources into project” so that this existing file gets copied from wherever you saved it into your project directory. When we’re done with the </w:t>
      </w:r>
      <w:proofErr w:type="gramStart"/>
      <w:r>
        <w:t>lab</w:t>
      </w:r>
      <w:proofErr w:type="gramEnd"/>
      <w:r>
        <w:t xml:space="preserve"> you’re going to zip the whole project directory to turn in and we don’t want broken links to elsewhere on your computer when I try to open your projects.</w:t>
      </w:r>
    </w:p>
    <w:p w14:paraId="0E8DC25E" w14:textId="6E90B308" w:rsidR="00A70CA6" w:rsidRDefault="00A70CA6" w:rsidP="00A70CA6">
      <w:pPr>
        <w:pBdr>
          <w:top w:val="nil"/>
          <w:left w:val="nil"/>
          <w:bottom w:val="nil"/>
          <w:right w:val="nil"/>
          <w:between w:val="nil"/>
        </w:pBdr>
        <w:spacing w:after="0"/>
      </w:pPr>
      <w:r>
        <w:t xml:space="preserve">Before you </w:t>
      </w:r>
      <w:r w:rsidR="00DE6C03">
        <w:t>select</w:t>
      </w:r>
      <w:r>
        <w:t xml:space="preserve"> finish to add the file(s) to our project, though, let’s also take care of the new source file </w:t>
      </w:r>
      <w:proofErr w:type="spellStart"/>
      <w:r>
        <w:t>toplevel.vhd</w:t>
      </w:r>
      <w:proofErr w:type="spellEnd"/>
      <w:r>
        <w:t xml:space="preserve"> we want to create. </w:t>
      </w:r>
      <w:r w:rsidR="00DE6C03">
        <w:t>Select</w:t>
      </w:r>
      <w:r>
        <w:t xml:space="preserve"> the “Create File” button and specify the name for your new file.</w:t>
      </w:r>
    </w:p>
    <w:p w14:paraId="6F665528" w14:textId="77777777" w:rsidR="00A70CA6" w:rsidRDefault="00A70CA6" w:rsidP="00A70CA6">
      <w:pPr>
        <w:pBdr>
          <w:top w:val="nil"/>
          <w:left w:val="nil"/>
          <w:bottom w:val="nil"/>
          <w:right w:val="nil"/>
          <w:between w:val="nil"/>
        </w:pBdr>
        <w:spacing w:after="0"/>
      </w:pPr>
      <w:r w:rsidRPr="00F730A3">
        <w:rPr>
          <w:noProof/>
        </w:rPr>
        <w:drawing>
          <wp:inline distT="0" distB="0" distL="0" distR="0" wp14:anchorId="2D5E6794" wp14:editId="613CAC1F">
            <wp:extent cx="5943600" cy="4029075"/>
            <wp:effectExtent l="0" t="0" r="0" b="9525"/>
            <wp:docPr id="36" name="Picture 36" descr="Image showing the user specifying the name for th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age showing the user specifying the name for the new file."/>
                    <pic:cNvPicPr/>
                  </pic:nvPicPr>
                  <pic:blipFill>
                    <a:blip r:embed="rId30"/>
                    <a:stretch>
                      <a:fillRect/>
                    </a:stretch>
                  </pic:blipFill>
                  <pic:spPr>
                    <a:xfrm>
                      <a:off x="0" y="0"/>
                      <a:ext cx="5943600" cy="4029075"/>
                    </a:xfrm>
                    <a:prstGeom prst="rect">
                      <a:avLst/>
                    </a:prstGeom>
                  </pic:spPr>
                </pic:pic>
              </a:graphicData>
            </a:graphic>
          </wp:inline>
        </w:drawing>
      </w:r>
    </w:p>
    <w:p w14:paraId="43DDC489" w14:textId="77777777" w:rsidR="00A70CA6" w:rsidRDefault="00A70CA6" w:rsidP="00A70CA6">
      <w:pPr>
        <w:pBdr>
          <w:top w:val="nil"/>
          <w:left w:val="nil"/>
          <w:bottom w:val="nil"/>
          <w:right w:val="nil"/>
          <w:between w:val="nil"/>
        </w:pBdr>
        <w:spacing w:after="0"/>
      </w:pPr>
      <w:r>
        <w:rPr>
          <w:noProof/>
        </w:rPr>
        <w:lastRenderedPageBreak/>
        <w:drawing>
          <wp:inline distT="0" distB="0" distL="0" distR="0" wp14:anchorId="518D92F3" wp14:editId="492A5057">
            <wp:extent cx="5943600" cy="4037965"/>
            <wp:effectExtent l="0" t="0" r="0" b="635"/>
            <wp:docPr id="37" name="Picture 37" descr="screenshot showing the Add or Create design sources dialog filled out with your two newly add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showing the Add or Create design sources dialog filled out with your two newly added files"/>
                    <pic:cNvPicPr/>
                  </pic:nvPicPr>
                  <pic:blipFill>
                    <a:blip r:embed="rId31"/>
                    <a:stretch>
                      <a:fillRect/>
                    </a:stretch>
                  </pic:blipFill>
                  <pic:spPr>
                    <a:xfrm>
                      <a:off x="0" y="0"/>
                      <a:ext cx="5943600" cy="4037965"/>
                    </a:xfrm>
                    <a:prstGeom prst="rect">
                      <a:avLst/>
                    </a:prstGeom>
                  </pic:spPr>
                </pic:pic>
              </a:graphicData>
            </a:graphic>
          </wp:inline>
        </w:drawing>
      </w:r>
    </w:p>
    <w:p w14:paraId="0B0BC0AC" w14:textId="62C45951" w:rsidR="00A70CA6" w:rsidRDefault="00A70CA6" w:rsidP="00A70CA6">
      <w:pPr>
        <w:pBdr>
          <w:top w:val="nil"/>
          <w:left w:val="nil"/>
          <w:bottom w:val="nil"/>
          <w:right w:val="nil"/>
          <w:between w:val="nil"/>
        </w:pBdr>
        <w:spacing w:after="0"/>
      </w:pPr>
      <w:r>
        <w:t xml:space="preserve">Now we have both files and we can </w:t>
      </w:r>
      <w:r w:rsidR="00DE6C03">
        <w:t>select</w:t>
      </w:r>
      <w:r>
        <w:t xml:space="preserve"> Finish. At this point, a popup dialog about “</w:t>
      </w:r>
      <w:proofErr w:type="spellStart"/>
      <w:r>
        <w:t>toplevel</w:t>
      </w:r>
      <w:proofErr w:type="spellEnd"/>
      <w:r>
        <w:t xml:space="preserve">” (and any other new sources) will appear, asking us to specify ports. Whether to fill this out now is up to you. If you enter the ports here, you won’t have to type them in the entity description. I prefer to just type/paste in the text editor and I’m going to give you the code to paste, so let’s </w:t>
      </w:r>
      <w:r w:rsidR="00DE6C03">
        <w:t>select</w:t>
      </w:r>
      <w:r>
        <w:t xml:space="preserve"> through this box and acknowledge any warnings.</w:t>
      </w:r>
    </w:p>
    <w:p w14:paraId="5CEB383C" w14:textId="77777777" w:rsidR="00A70CA6" w:rsidRDefault="00A70CA6" w:rsidP="00A70CA6">
      <w:pPr>
        <w:pBdr>
          <w:top w:val="nil"/>
          <w:left w:val="nil"/>
          <w:bottom w:val="nil"/>
          <w:right w:val="nil"/>
          <w:between w:val="nil"/>
        </w:pBdr>
        <w:spacing w:after="0"/>
      </w:pPr>
      <w:r>
        <w:rPr>
          <w:noProof/>
        </w:rPr>
        <w:lastRenderedPageBreak/>
        <w:drawing>
          <wp:inline distT="0" distB="0" distL="0" distR="0" wp14:anchorId="474B6335" wp14:editId="165D516C">
            <wp:extent cx="4276436" cy="3068805"/>
            <wp:effectExtent l="0" t="0" r="0" b="0"/>
            <wp:docPr id="38" name="Picture 38" descr="screenshot showing the popup dialog asking you to specify ports for any new source files a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showing the popup dialog asking you to specify ports for any new source files added. "/>
                    <pic:cNvPicPr/>
                  </pic:nvPicPr>
                  <pic:blipFill>
                    <a:blip r:embed="rId32"/>
                    <a:stretch>
                      <a:fillRect/>
                    </a:stretch>
                  </pic:blipFill>
                  <pic:spPr>
                    <a:xfrm>
                      <a:off x="0" y="0"/>
                      <a:ext cx="4282046" cy="3072831"/>
                    </a:xfrm>
                    <a:prstGeom prst="rect">
                      <a:avLst/>
                    </a:prstGeom>
                  </pic:spPr>
                </pic:pic>
              </a:graphicData>
            </a:graphic>
          </wp:inline>
        </w:drawing>
      </w:r>
    </w:p>
    <w:p w14:paraId="6DF458BD" w14:textId="40E84231" w:rsidR="00A70CA6" w:rsidRDefault="00A70CA6" w:rsidP="00A70CA6">
      <w:pPr>
        <w:pBdr>
          <w:top w:val="nil"/>
          <w:left w:val="nil"/>
          <w:bottom w:val="nil"/>
          <w:right w:val="nil"/>
          <w:between w:val="nil"/>
        </w:pBdr>
        <w:spacing w:after="0"/>
      </w:pPr>
      <w:r>
        <w:t xml:space="preserve">After you </w:t>
      </w:r>
      <w:r w:rsidR="00DE6C03">
        <w:t>select</w:t>
      </w:r>
      <w:r>
        <w:t xml:space="preserve"> Finish your project will contain two VHD files, </w:t>
      </w:r>
      <w:proofErr w:type="spellStart"/>
      <w:r>
        <w:t>clkdivider</w:t>
      </w:r>
      <w:proofErr w:type="spellEnd"/>
      <w:r>
        <w:t xml:space="preserve"> (which has something in it) and </w:t>
      </w:r>
      <w:proofErr w:type="spellStart"/>
      <w:r>
        <w:t>toplevel</w:t>
      </w:r>
      <w:proofErr w:type="spellEnd"/>
      <w:r>
        <w:t xml:space="preserve"> (which is essentially empty). Let’s now open and edit </w:t>
      </w:r>
      <w:proofErr w:type="spellStart"/>
      <w:r>
        <w:t>toplevel</w:t>
      </w:r>
      <w:proofErr w:type="spellEnd"/>
      <w:r>
        <w:t xml:space="preserve"> to do what we want.</w:t>
      </w:r>
    </w:p>
    <w:p w14:paraId="51FD410C" w14:textId="77777777" w:rsidR="00A70CA6" w:rsidRDefault="00A70CA6" w:rsidP="00A70CA6">
      <w:pPr>
        <w:pBdr>
          <w:top w:val="nil"/>
          <w:left w:val="nil"/>
          <w:bottom w:val="nil"/>
          <w:right w:val="nil"/>
          <w:between w:val="nil"/>
        </w:pBdr>
        <w:spacing w:after="0"/>
      </w:pPr>
      <w:r w:rsidRPr="005363D6">
        <w:rPr>
          <w:noProof/>
        </w:rPr>
        <w:drawing>
          <wp:inline distT="0" distB="0" distL="0" distR="0" wp14:anchorId="08275776" wp14:editId="5C8A1FDF">
            <wp:extent cx="3999345" cy="2700548"/>
            <wp:effectExtent l="0" t="0" r="1270" b="5080"/>
            <wp:docPr id="39" name="Picture 39" descr="screenshot showing the location of the newly created toplevel.vhd file which you will double click on and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showing the location of the newly created toplevel.vhd file which you will double click on and edit"/>
                    <pic:cNvPicPr/>
                  </pic:nvPicPr>
                  <pic:blipFill>
                    <a:blip r:embed="rId33"/>
                    <a:stretch>
                      <a:fillRect/>
                    </a:stretch>
                  </pic:blipFill>
                  <pic:spPr>
                    <a:xfrm>
                      <a:off x="0" y="0"/>
                      <a:ext cx="4018896" cy="2713750"/>
                    </a:xfrm>
                    <a:prstGeom prst="rect">
                      <a:avLst/>
                    </a:prstGeom>
                  </pic:spPr>
                </pic:pic>
              </a:graphicData>
            </a:graphic>
          </wp:inline>
        </w:drawing>
      </w:r>
    </w:p>
    <w:p w14:paraId="73D44DB7" w14:textId="159EC68C" w:rsidR="00A70CA6" w:rsidRDefault="00A70CA6" w:rsidP="00A70CA6">
      <w:r>
        <w:t xml:space="preserve">Copy and paste the code between the ---labels--- into </w:t>
      </w:r>
      <w:proofErr w:type="spellStart"/>
      <w:r>
        <w:t>toplevel.vhd</w:t>
      </w:r>
      <w:proofErr w:type="spellEnd"/>
      <w:r>
        <w:t xml:space="preserve"> replacing any template text that </w:t>
      </w:r>
      <w:proofErr w:type="spellStart"/>
      <w:r>
        <w:t>Vivado</w:t>
      </w:r>
      <w:proofErr w:type="spellEnd"/>
      <w:r>
        <w:t xml:space="preserve"> auto-generated for us.</w:t>
      </w:r>
    </w:p>
    <w:p w14:paraId="3DCF79F4" w14:textId="77777777" w:rsidR="008C1A7F" w:rsidRPr="008C1A7F" w:rsidRDefault="008C1A7F" w:rsidP="008C1A7F">
      <w:pPr>
        <w:spacing w:before="0" w:after="120" w:line="264" w:lineRule="auto"/>
        <w:rPr>
          <w:rFonts w:ascii="Calibri" w:eastAsia="Yu Mincho" w:hAnsi="Calibri"/>
          <w:sz w:val="20"/>
          <w:szCs w:val="20"/>
        </w:rPr>
      </w:pPr>
      <w:r w:rsidRPr="008C1A7F">
        <w:rPr>
          <w:rFonts w:ascii="Calibri" w:eastAsia="Yu Mincho" w:hAnsi="Calibri"/>
          <w:sz w:val="20"/>
          <w:szCs w:val="20"/>
        </w:rPr>
        <w:t>-----</w:t>
      </w:r>
      <w:proofErr w:type="spellStart"/>
      <w:r w:rsidRPr="008C1A7F">
        <w:rPr>
          <w:rFonts w:ascii="Calibri" w:eastAsia="Yu Mincho" w:hAnsi="Calibri"/>
          <w:sz w:val="20"/>
          <w:szCs w:val="20"/>
        </w:rPr>
        <w:t>Toplevel.vhd</w:t>
      </w:r>
      <w:proofErr w:type="spellEnd"/>
      <w:r w:rsidRPr="008C1A7F">
        <w:rPr>
          <w:rFonts w:ascii="Calibri" w:eastAsia="Yu Mincho" w:hAnsi="Calibri"/>
          <w:sz w:val="20"/>
          <w:szCs w:val="20"/>
        </w:rPr>
        <w:t xml:space="preserve"> Code-----</w:t>
      </w:r>
    </w:p>
    <w:p w14:paraId="5B865AC2"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library</w:t>
      </w:r>
      <w:r w:rsidRPr="008C1A7F">
        <w:rPr>
          <w:rFonts w:ascii="Courier New" w:hAnsi="Courier New" w:cs="Courier New"/>
          <w:color w:val="000000"/>
          <w:sz w:val="20"/>
          <w:szCs w:val="20"/>
        </w:rPr>
        <w:t xml:space="preserve"> </w:t>
      </w:r>
      <w:r w:rsidRPr="008C1A7F">
        <w:rPr>
          <w:rFonts w:ascii="Courier New" w:hAnsi="Courier New" w:cs="Courier New"/>
          <w:color w:val="800000"/>
          <w:sz w:val="20"/>
          <w:szCs w:val="20"/>
        </w:rPr>
        <w:t>IEEE</w:t>
      </w:r>
      <w:r w:rsidRPr="008C1A7F">
        <w:rPr>
          <w:rFonts w:ascii="Courier New" w:hAnsi="Courier New" w:cs="Courier New"/>
          <w:b/>
          <w:bCs/>
          <w:color w:val="000080"/>
          <w:sz w:val="20"/>
          <w:szCs w:val="20"/>
        </w:rPr>
        <w:t>;</w:t>
      </w:r>
    </w:p>
    <w:p w14:paraId="4C54AB81"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use</w:t>
      </w:r>
      <w:r w:rsidRPr="008C1A7F">
        <w:rPr>
          <w:rFonts w:ascii="Courier New" w:hAnsi="Courier New" w:cs="Courier New"/>
          <w:color w:val="000000"/>
          <w:sz w:val="20"/>
          <w:szCs w:val="20"/>
        </w:rPr>
        <w:t xml:space="preserve"> </w:t>
      </w:r>
      <w:r w:rsidRPr="008C1A7F">
        <w:rPr>
          <w:rFonts w:ascii="Courier New" w:hAnsi="Courier New" w:cs="Courier New"/>
          <w:color w:val="800000"/>
          <w:sz w:val="20"/>
          <w:szCs w:val="20"/>
        </w:rPr>
        <w:t>IEEE</w:t>
      </w:r>
      <w:r w:rsidRPr="008C1A7F">
        <w:rPr>
          <w:rFonts w:ascii="Courier New" w:hAnsi="Courier New" w:cs="Courier New"/>
          <w:b/>
          <w:bCs/>
          <w:color w:val="000080"/>
          <w:sz w:val="20"/>
          <w:szCs w:val="20"/>
        </w:rPr>
        <w:t>.</w:t>
      </w:r>
      <w:r w:rsidRPr="008C1A7F">
        <w:rPr>
          <w:rFonts w:ascii="Courier New" w:hAnsi="Courier New" w:cs="Courier New"/>
          <w:color w:val="800000"/>
          <w:sz w:val="20"/>
          <w:szCs w:val="20"/>
        </w:rPr>
        <w:t>STD_LOGIC_1164</w:t>
      </w:r>
      <w:r w:rsidRPr="008C1A7F">
        <w:rPr>
          <w:rFonts w:ascii="Courier New" w:hAnsi="Courier New" w:cs="Courier New"/>
          <w:b/>
          <w:bCs/>
          <w:color w:val="000080"/>
          <w:sz w:val="20"/>
          <w:szCs w:val="20"/>
        </w:rPr>
        <w:t>.</w:t>
      </w:r>
      <w:r w:rsidRPr="008C1A7F">
        <w:rPr>
          <w:rFonts w:ascii="Courier New" w:hAnsi="Courier New" w:cs="Courier New"/>
          <w:b/>
          <w:bCs/>
          <w:color w:val="0000FF"/>
          <w:sz w:val="20"/>
          <w:szCs w:val="20"/>
        </w:rPr>
        <w:t>ALL</w:t>
      </w:r>
      <w:r w:rsidRPr="008C1A7F">
        <w:rPr>
          <w:rFonts w:ascii="Courier New" w:hAnsi="Courier New" w:cs="Courier New"/>
          <w:b/>
          <w:bCs/>
          <w:color w:val="000080"/>
          <w:sz w:val="20"/>
          <w:szCs w:val="20"/>
        </w:rPr>
        <w:t>;</w:t>
      </w:r>
    </w:p>
    <w:p w14:paraId="67444456"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use</w:t>
      </w:r>
      <w:r w:rsidRPr="008C1A7F">
        <w:rPr>
          <w:rFonts w:ascii="Courier New" w:hAnsi="Courier New" w:cs="Courier New"/>
          <w:color w:val="000000"/>
          <w:sz w:val="20"/>
          <w:szCs w:val="20"/>
        </w:rPr>
        <w:t xml:space="preserve"> </w:t>
      </w:r>
      <w:r w:rsidRPr="008C1A7F">
        <w:rPr>
          <w:rFonts w:ascii="Courier New" w:hAnsi="Courier New" w:cs="Courier New"/>
          <w:color w:val="800000"/>
          <w:sz w:val="20"/>
          <w:szCs w:val="20"/>
        </w:rPr>
        <w:t>IEEE</w:t>
      </w:r>
      <w:r w:rsidRPr="008C1A7F">
        <w:rPr>
          <w:rFonts w:ascii="Courier New" w:hAnsi="Courier New" w:cs="Courier New"/>
          <w:b/>
          <w:bCs/>
          <w:color w:val="000080"/>
          <w:sz w:val="20"/>
          <w:szCs w:val="20"/>
        </w:rPr>
        <w:t>.</w:t>
      </w:r>
      <w:r w:rsidRPr="008C1A7F">
        <w:rPr>
          <w:rFonts w:ascii="Courier New" w:hAnsi="Courier New" w:cs="Courier New"/>
          <w:color w:val="800000"/>
          <w:sz w:val="20"/>
          <w:szCs w:val="20"/>
        </w:rPr>
        <w:t>NUMERIC_STD</w:t>
      </w:r>
      <w:r w:rsidRPr="008C1A7F">
        <w:rPr>
          <w:rFonts w:ascii="Courier New" w:hAnsi="Courier New" w:cs="Courier New"/>
          <w:b/>
          <w:bCs/>
          <w:color w:val="000080"/>
          <w:sz w:val="20"/>
          <w:szCs w:val="20"/>
        </w:rPr>
        <w:t>.</w:t>
      </w:r>
      <w:r w:rsidRPr="008C1A7F">
        <w:rPr>
          <w:rFonts w:ascii="Courier New" w:hAnsi="Courier New" w:cs="Courier New"/>
          <w:b/>
          <w:bCs/>
          <w:color w:val="0000FF"/>
          <w:sz w:val="20"/>
          <w:szCs w:val="20"/>
        </w:rPr>
        <w:t>ALL</w:t>
      </w:r>
      <w:r w:rsidRPr="008C1A7F">
        <w:rPr>
          <w:rFonts w:ascii="Courier New" w:hAnsi="Courier New" w:cs="Courier New"/>
          <w:b/>
          <w:bCs/>
          <w:color w:val="000080"/>
          <w:sz w:val="20"/>
          <w:szCs w:val="20"/>
        </w:rPr>
        <w:t>;</w:t>
      </w:r>
    </w:p>
    <w:p w14:paraId="40FE743A"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7CBDBEDE"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165036C6"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lastRenderedPageBreak/>
        <w:t>entity</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toplevel</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is</w:t>
      </w:r>
    </w:p>
    <w:p w14:paraId="1E52019B"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Port</w:t>
      </w:r>
      <w:r w:rsidRPr="008C1A7F">
        <w:rPr>
          <w:rFonts w:ascii="Courier New" w:hAnsi="Courier New" w:cs="Courier New"/>
          <w:color w:val="000000"/>
          <w:sz w:val="20"/>
          <w:szCs w:val="20"/>
        </w:rPr>
        <w:t xml:space="preserve"> </w:t>
      </w:r>
      <w:proofErr w:type="gramStart"/>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reset</w:t>
      </w:r>
      <w:proofErr w:type="gramEnd"/>
      <w:r w:rsidRPr="008C1A7F">
        <w:rPr>
          <w:rFonts w:ascii="Courier New" w:hAnsi="Courier New" w:cs="Courier New"/>
          <w:color w:val="000000"/>
          <w:sz w:val="20"/>
          <w:szCs w:val="20"/>
        </w:rPr>
        <w:t>_pb</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in</w:t>
      </w:r>
      <w:r w:rsidRPr="008C1A7F">
        <w:rPr>
          <w:rFonts w:ascii="Courier New" w:hAnsi="Courier New" w:cs="Courier New"/>
          <w:color w:val="000000"/>
          <w:sz w:val="20"/>
          <w:szCs w:val="20"/>
        </w:rPr>
        <w:t xml:space="preserve"> </w:t>
      </w:r>
      <w:r w:rsidRPr="008C1A7F">
        <w:rPr>
          <w:rFonts w:ascii="Courier New" w:hAnsi="Courier New" w:cs="Courier New"/>
          <w:color w:val="8000FF"/>
          <w:sz w:val="20"/>
          <w:szCs w:val="20"/>
        </w:rPr>
        <w:t>STD_LOGIC</w:t>
      </w:r>
      <w:r w:rsidRPr="008C1A7F">
        <w:rPr>
          <w:rFonts w:ascii="Courier New" w:hAnsi="Courier New" w:cs="Courier New"/>
          <w:b/>
          <w:bCs/>
          <w:color w:val="000080"/>
          <w:sz w:val="20"/>
          <w:szCs w:val="20"/>
        </w:rPr>
        <w:t>;</w:t>
      </w:r>
    </w:p>
    <w:p w14:paraId="4B144936"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sysclk</w:t>
      </w:r>
      <w:proofErr w:type="spellEnd"/>
      <w:r w:rsidRPr="008C1A7F">
        <w:rPr>
          <w:rFonts w:ascii="Courier New" w:hAnsi="Courier New" w:cs="Courier New"/>
          <w:color w:val="000000"/>
          <w:sz w:val="20"/>
          <w:szCs w:val="20"/>
        </w:rPr>
        <w:t xml:space="preserve">  </w:t>
      </w:r>
      <w:proofErr w:type="gramStart"/>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in</w:t>
      </w:r>
      <w:r w:rsidRPr="008C1A7F">
        <w:rPr>
          <w:rFonts w:ascii="Courier New" w:hAnsi="Courier New" w:cs="Courier New"/>
          <w:color w:val="000000"/>
          <w:sz w:val="20"/>
          <w:szCs w:val="20"/>
        </w:rPr>
        <w:t xml:space="preserve"> </w:t>
      </w:r>
      <w:r w:rsidRPr="008C1A7F">
        <w:rPr>
          <w:rFonts w:ascii="Courier New" w:hAnsi="Courier New" w:cs="Courier New"/>
          <w:color w:val="8000FF"/>
          <w:sz w:val="20"/>
          <w:szCs w:val="20"/>
        </w:rPr>
        <w:t>STD_LOGIC</w:t>
      </w:r>
      <w:r w:rsidRPr="008C1A7F">
        <w:rPr>
          <w:rFonts w:ascii="Courier New" w:hAnsi="Courier New" w:cs="Courier New"/>
          <w:b/>
          <w:bCs/>
          <w:color w:val="000080"/>
          <w:sz w:val="20"/>
          <w:szCs w:val="20"/>
        </w:rPr>
        <w:t>;</w:t>
      </w:r>
    </w:p>
    <w:p w14:paraId="64497568"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led   </w:t>
      </w:r>
      <w:proofErr w:type="gramStart"/>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out</w:t>
      </w:r>
      <w:r w:rsidRPr="008C1A7F">
        <w:rPr>
          <w:rFonts w:ascii="Courier New" w:hAnsi="Courier New" w:cs="Courier New"/>
          <w:color w:val="000000"/>
          <w:sz w:val="20"/>
          <w:szCs w:val="20"/>
        </w:rPr>
        <w:t xml:space="preserve"> </w:t>
      </w:r>
      <w:r w:rsidRPr="008C1A7F">
        <w:rPr>
          <w:rFonts w:ascii="Courier New" w:hAnsi="Courier New" w:cs="Courier New"/>
          <w:color w:val="8000FF"/>
          <w:sz w:val="20"/>
          <w:szCs w:val="20"/>
        </w:rPr>
        <w:t>STD_LOGIC_VECTOR</w:t>
      </w:r>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r w:rsidRPr="00D56D92">
        <w:rPr>
          <w:rFonts w:ascii="Courier New" w:hAnsi="Courier New" w:cs="Courier New"/>
          <w:color w:val="CD4B00"/>
          <w:sz w:val="20"/>
          <w:szCs w:val="20"/>
        </w:rPr>
        <w:t>3</w:t>
      </w:r>
      <w:r w:rsidRPr="008C1A7F">
        <w:rPr>
          <w:rFonts w:ascii="Courier New" w:hAnsi="Courier New" w:cs="Courier New"/>
          <w:color w:val="000000"/>
          <w:sz w:val="20"/>
          <w:szCs w:val="20"/>
        </w:rPr>
        <w:t xml:space="preserve"> </w:t>
      </w:r>
      <w:proofErr w:type="spellStart"/>
      <w:r w:rsidRPr="008C1A7F">
        <w:rPr>
          <w:rFonts w:ascii="Courier New" w:hAnsi="Courier New" w:cs="Courier New"/>
          <w:b/>
          <w:bCs/>
          <w:color w:val="0000FF"/>
          <w:sz w:val="20"/>
          <w:szCs w:val="20"/>
        </w:rPr>
        <w:t>downto</w:t>
      </w:r>
      <w:proofErr w:type="spellEnd"/>
      <w:r w:rsidRPr="008C1A7F">
        <w:rPr>
          <w:rFonts w:ascii="Courier New" w:hAnsi="Courier New" w:cs="Courier New"/>
          <w:color w:val="000000"/>
          <w:sz w:val="20"/>
          <w:szCs w:val="20"/>
        </w:rPr>
        <w:t xml:space="preserve"> </w:t>
      </w:r>
      <w:r w:rsidRPr="00D56D92">
        <w:rPr>
          <w:rFonts w:ascii="Courier New" w:hAnsi="Courier New" w:cs="Courier New"/>
          <w:color w:val="CD4B00"/>
          <w:sz w:val="20"/>
          <w:szCs w:val="20"/>
        </w:rPr>
        <w:t>0</w:t>
      </w:r>
      <w:r w:rsidRPr="008C1A7F">
        <w:rPr>
          <w:rFonts w:ascii="Courier New" w:hAnsi="Courier New" w:cs="Courier New"/>
          <w:b/>
          <w:bCs/>
          <w:color w:val="000080"/>
          <w:sz w:val="20"/>
          <w:szCs w:val="20"/>
        </w:rPr>
        <w:t>));</w:t>
      </w:r>
    </w:p>
    <w:p w14:paraId="7129F9FC"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toplevel</w:t>
      </w:r>
      <w:proofErr w:type="spellEnd"/>
      <w:r w:rsidRPr="008C1A7F">
        <w:rPr>
          <w:rFonts w:ascii="Courier New" w:hAnsi="Courier New" w:cs="Courier New"/>
          <w:b/>
          <w:bCs/>
          <w:color w:val="000080"/>
          <w:sz w:val="20"/>
          <w:szCs w:val="20"/>
        </w:rPr>
        <w:t>;</w:t>
      </w:r>
    </w:p>
    <w:p w14:paraId="72682544"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206A9120"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334E3000"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architecture</w:t>
      </w:r>
      <w:r w:rsidRPr="008C1A7F">
        <w:rPr>
          <w:rFonts w:ascii="Courier New" w:hAnsi="Courier New" w:cs="Courier New"/>
          <w:color w:val="000000"/>
          <w:sz w:val="20"/>
          <w:szCs w:val="20"/>
        </w:rPr>
        <w:t xml:space="preserve"> Behavioral </w:t>
      </w:r>
      <w:r w:rsidRPr="008C1A7F">
        <w:rPr>
          <w:rFonts w:ascii="Courier New" w:hAnsi="Courier New" w:cs="Courier New"/>
          <w:b/>
          <w:bCs/>
          <w:color w:val="0000FF"/>
          <w:sz w:val="20"/>
          <w:szCs w:val="20"/>
        </w:rPr>
        <w:t>of</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toplevel</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is</w:t>
      </w:r>
    </w:p>
    <w:p w14:paraId="59942C64"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signal</w:t>
      </w:r>
      <w:r w:rsidRPr="008C1A7F">
        <w:rPr>
          <w:rFonts w:ascii="Courier New" w:hAnsi="Courier New" w:cs="Courier New"/>
          <w:color w:val="000000"/>
          <w:sz w:val="20"/>
          <w:szCs w:val="20"/>
        </w:rPr>
        <w:t xml:space="preserve"> </w:t>
      </w:r>
      <w:proofErr w:type="gramStart"/>
      <w:r w:rsidRPr="008C1A7F">
        <w:rPr>
          <w:rFonts w:ascii="Courier New" w:hAnsi="Courier New" w:cs="Courier New"/>
          <w:color w:val="000000"/>
          <w:sz w:val="20"/>
          <w:szCs w:val="20"/>
        </w:rPr>
        <w:t xml:space="preserve">ctr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color w:val="8000FF"/>
          <w:sz w:val="20"/>
          <w:szCs w:val="20"/>
        </w:rPr>
        <w:t>unsigned</w:t>
      </w:r>
      <w:r w:rsidRPr="008C1A7F">
        <w:rPr>
          <w:rFonts w:ascii="Courier New" w:hAnsi="Courier New" w:cs="Courier New"/>
          <w:b/>
          <w:bCs/>
          <w:color w:val="000080"/>
          <w:sz w:val="20"/>
          <w:szCs w:val="20"/>
        </w:rPr>
        <w:t>(</w:t>
      </w:r>
      <w:r w:rsidRPr="00D56D92">
        <w:rPr>
          <w:rFonts w:ascii="Courier New" w:hAnsi="Courier New" w:cs="Courier New"/>
          <w:color w:val="CD4B00"/>
          <w:sz w:val="20"/>
          <w:szCs w:val="20"/>
        </w:rPr>
        <w:t>3</w:t>
      </w:r>
      <w:r w:rsidRPr="008C1A7F">
        <w:rPr>
          <w:rFonts w:ascii="Courier New" w:hAnsi="Courier New" w:cs="Courier New"/>
          <w:color w:val="000000"/>
          <w:sz w:val="20"/>
          <w:szCs w:val="20"/>
        </w:rPr>
        <w:t xml:space="preserve"> </w:t>
      </w:r>
      <w:proofErr w:type="spellStart"/>
      <w:r w:rsidRPr="008C1A7F">
        <w:rPr>
          <w:rFonts w:ascii="Courier New" w:hAnsi="Courier New" w:cs="Courier New"/>
          <w:b/>
          <w:bCs/>
          <w:color w:val="0000FF"/>
          <w:sz w:val="20"/>
          <w:szCs w:val="20"/>
        </w:rPr>
        <w:t>downto</w:t>
      </w:r>
      <w:proofErr w:type="spellEnd"/>
      <w:r w:rsidRPr="008C1A7F">
        <w:rPr>
          <w:rFonts w:ascii="Courier New" w:hAnsi="Courier New" w:cs="Courier New"/>
          <w:color w:val="000000"/>
          <w:sz w:val="20"/>
          <w:szCs w:val="20"/>
        </w:rPr>
        <w:t xml:space="preserve"> </w:t>
      </w:r>
      <w:r w:rsidRPr="00D56D92">
        <w:rPr>
          <w:rFonts w:ascii="Courier New" w:hAnsi="Courier New" w:cs="Courier New"/>
          <w:color w:val="CD4B00"/>
          <w:sz w:val="20"/>
          <w:szCs w:val="20"/>
        </w:rPr>
        <w:t>0</w:t>
      </w:r>
      <w:r w:rsidRPr="008C1A7F">
        <w:rPr>
          <w:rFonts w:ascii="Courier New" w:hAnsi="Courier New" w:cs="Courier New"/>
          <w:b/>
          <w:bCs/>
          <w:color w:val="000080"/>
          <w:sz w:val="20"/>
          <w:szCs w:val="20"/>
        </w:rPr>
        <w:t>);</w:t>
      </w:r>
    </w:p>
    <w:p w14:paraId="2477E19B"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signal</w:t>
      </w:r>
      <w:r w:rsidRPr="008C1A7F">
        <w:rPr>
          <w:rFonts w:ascii="Courier New" w:hAnsi="Courier New" w:cs="Courier New"/>
          <w:color w:val="000000"/>
          <w:sz w:val="20"/>
          <w:szCs w:val="20"/>
        </w:rPr>
        <w:t xml:space="preserve"> </w:t>
      </w:r>
      <w:proofErr w:type="gramStart"/>
      <w:r w:rsidRPr="008C1A7F">
        <w:rPr>
          <w:rFonts w:ascii="Courier New" w:hAnsi="Courier New" w:cs="Courier New"/>
          <w:color w:val="000000"/>
          <w:sz w:val="20"/>
          <w:szCs w:val="20"/>
        </w:rPr>
        <w:t>rstn</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ena</w:t>
      </w:r>
      <w:proofErr w:type="gramEnd"/>
      <w:r w:rsidRPr="008C1A7F">
        <w:rPr>
          <w:rFonts w:ascii="Courier New" w:hAnsi="Courier New" w:cs="Courier New"/>
          <w:color w:val="000000"/>
          <w:sz w:val="20"/>
          <w:szCs w:val="20"/>
        </w:rPr>
        <w:t xml:space="preserve">_2Hz </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w:t>
      </w:r>
      <w:proofErr w:type="spellEnd"/>
      <w:r w:rsidRPr="008C1A7F">
        <w:rPr>
          <w:rFonts w:ascii="Courier New" w:hAnsi="Courier New" w:cs="Courier New"/>
          <w:b/>
          <w:bCs/>
          <w:color w:val="000080"/>
          <w:sz w:val="20"/>
          <w:szCs w:val="20"/>
        </w:rPr>
        <w:t>;</w:t>
      </w:r>
    </w:p>
    <w:p w14:paraId="2616B2A7"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4FD0851D"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0D8F7837"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component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clkdivider</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is</w:t>
      </w:r>
    </w:p>
    <w:p w14:paraId="54037ED1"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generic</w:t>
      </w:r>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spellStart"/>
      <w:proofErr w:type="gramStart"/>
      <w:r w:rsidRPr="008C1A7F">
        <w:rPr>
          <w:rFonts w:ascii="Courier New" w:hAnsi="Courier New" w:cs="Courier New"/>
          <w:color w:val="000000"/>
          <w:sz w:val="20"/>
          <w:szCs w:val="20"/>
        </w:rPr>
        <w:t>divideby</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color w:val="8000FF"/>
          <w:sz w:val="20"/>
          <w:szCs w:val="20"/>
        </w:rPr>
        <w:t>natural</w:t>
      </w:r>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r w:rsidRPr="00D56D92">
        <w:rPr>
          <w:rFonts w:ascii="Courier New" w:hAnsi="Courier New" w:cs="Courier New"/>
          <w:color w:val="CD4B00"/>
          <w:sz w:val="20"/>
          <w:szCs w:val="20"/>
        </w:rPr>
        <w:t>2</w:t>
      </w:r>
      <w:r w:rsidRPr="008C1A7F">
        <w:rPr>
          <w:rFonts w:ascii="Courier New" w:hAnsi="Courier New" w:cs="Courier New"/>
          <w:b/>
          <w:bCs/>
          <w:color w:val="000080"/>
          <w:sz w:val="20"/>
          <w:szCs w:val="20"/>
        </w:rPr>
        <w:t>);</w:t>
      </w:r>
    </w:p>
    <w:p w14:paraId="2524F18B"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port</w:t>
      </w:r>
      <w:r w:rsidRPr="008C1A7F">
        <w:rPr>
          <w:rFonts w:ascii="Courier New" w:hAnsi="Courier New" w:cs="Courier New"/>
          <w:color w:val="000000"/>
          <w:sz w:val="20"/>
          <w:szCs w:val="20"/>
        </w:rPr>
        <w:t xml:space="preserve"> </w:t>
      </w:r>
      <w:proofErr w:type="gramStart"/>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clk</w:t>
      </w:r>
      <w:proofErr w:type="spellEnd"/>
      <w:proofErr w:type="gram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in</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w:t>
      </w:r>
      <w:proofErr w:type="spellEnd"/>
      <w:r w:rsidRPr="008C1A7F">
        <w:rPr>
          <w:rFonts w:ascii="Courier New" w:hAnsi="Courier New" w:cs="Courier New"/>
          <w:b/>
          <w:bCs/>
          <w:color w:val="000080"/>
          <w:sz w:val="20"/>
          <w:szCs w:val="20"/>
        </w:rPr>
        <w:t>;</w:t>
      </w:r>
    </w:p>
    <w:p w14:paraId="15531E44"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proofErr w:type="gramStart"/>
      <w:r w:rsidRPr="008C1A7F">
        <w:rPr>
          <w:rFonts w:ascii="Courier New" w:hAnsi="Courier New" w:cs="Courier New"/>
          <w:color w:val="000000"/>
          <w:sz w:val="20"/>
          <w:szCs w:val="20"/>
        </w:rPr>
        <w:t>resetn</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in</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w:t>
      </w:r>
      <w:proofErr w:type="spellEnd"/>
      <w:r w:rsidRPr="008C1A7F">
        <w:rPr>
          <w:rFonts w:ascii="Courier New" w:hAnsi="Courier New" w:cs="Courier New"/>
          <w:b/>
          <w:bCs/>
          <w:color w:val="000080"/>
          <w:sz w:val="20"/>
          <w:szCs w:val="20"/>
        </w:rPr>
        <w:t>;</w:t>
      </w:r>
    </w:p>
    <w:p w14:paraId="30BCD618"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proofErr w:type="gramStart"/>
      <w:r w:rsidRPr="008C1A7F">
        <w:rPr>
          <w:rFonts w:ascii="Courier New" w:hAnsi="Courier New" w:cs="Courier New"/>
          <w:color w:val="000000"/>
          <w:sz w:val="20"/>
          <w:szCs w:val="20"/>
        </w:rPr>
        <w:t>pulseout</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out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w:t>
      </w:r>
      <w:proofErr w:type="spellEnd"/>
      <w:r w:rsidRPr="008C1A7F">
        <w:rPr>
          <w:rFonts w:ascii="Courier New" w:hAnsi="Courier New" w:cs="Courier New"/>
          <w:b/>
          <w:bCs/>
          <w:color w:val="000080"/>
          <w:sz w:val="20"/>
          <w:szCs w:val="20"/>
        </w:rPr>
        <w:t>);</w:t>
      </w:r>
    </w:p>
    <w:p w14:paraId="576E23D2"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component</w:t>
      </w:r>
      <w:r w:rsidRPr="008C1A7F">
        <w:rPr>
          <w:rFonts w:ascii="Courier New" w:hAnsi="Courier New" w:cs="Courier New"/>
          <w:b/>
          <w:bCs/>
          <w:color w:val="000080"/>
          <w:sz w:val="20"/>
          <w:szCs w:val="20"/>
        </w:rPr>
        <w:t>;</w:t>
      </w:r>
    </w:p>
    <w:p w14:paraId="3761059B"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2020EEBE"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2A73A3ED"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begin</w:t>
      </w:r>
    </w:p>
    <w:p w14:paraId="316477B7"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76517F4B"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rstn</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&lt;=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reset_pb</w:t>
      </w:r>
      <w:proofErr w:type="spellEnd"/>
      <w:r w:rsidRPr="008C1A7F">
        <w:rPr>
          <w:rFonts w:ascii="Courier New" w:hAnsi="Courier New" w:cs="Courier New"/>
          <w:b/>
          <w:bCs/>
          <w:color w:val="000080"/>
          <w:sz w:val="20"/>
          <w:szCs w:val="20"/>
        </w:rPr>
        <w:t>;</w:t>
      </w:r>
    </w:p>
    <w:p w14:paraId="2F8D5BF4"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make2Hz</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clkdivider</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generic</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map</w:t>
      </w:r>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spellStart"/>
      <w:r w:rsidRPr="008C1A7F">
        <w:rPr>
          <w:rFonts w:ascii="Courier New" w:hAnsi="Courier New" w:cs="Courier New"/>
          <w:color w:val="000000"/>
          <w:sz w:val="20"/>
          <w:szCs w:val="20"/>
        </w:rPr>
        <w:t>divideby</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=&gt;</w:t>
      </w:r>
      <w:r w:rsidRPr="008C1A7F">
        <w:rPr>
          <w:rFonts w:ascii="Courier New" w:hAnsi="Courier New" w:cs="Courier New"/>
          <w:color w:val="000000"/>
          <w:sz w:val="20"/>
          <w:szCs w:val="20"/>
        </w:rPr>
        <w:t xml:space="preserve"> </w:t>
      </w:r>
      <w:r w:rsidRPr="00D56D92">
        <w:rPr>
          <w:rFonts w:ascii="Courier New" w:hAnsi="Courier New" w:cs="Courier New"/>
          <w:color w:val="CD4B00"/>
          <w:sz w:val="20"/>
          <w:szCs w:val="20"/>
        </w:rPr>
        <w:t>62500000</w:t>
      </w:r>
      <w:r w:rsidRPr="008C1A7F">
        <w:rPr>
          <w:rFonts w:ascii="Courier New" w:hAnsi="Courier New" w:cs="Courier New"/>
          <w:b/>
          <w:bCs/>
          <w:color w:val="000080"/>
          <w:sz w:val="20"/>
          <w:szCs w:val="20"/>
        </w:rPr>
        <w:t>)</w:t>
      </w:r>
    </w:p>
    <w:p w14:paraId="5D0D7548"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port</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map</w:t>
      </w:r>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spellStart"/>
      <w:r w:rsidRPr="008C1A7F">
        <w:rPr>
          <w:rFonts w:ascii="Courier New" w:hAnsi="Courier New" w:cs="Courier New"/>
          <w:color w:val="000000"/>
          <w:sz w:val="20"/>
          <w:szCs w:val="20"/>
        </w:rPr>
        <w:t>clk</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=&gt;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sysclk</w:t>
      </w:r>
      <w:proofErr w:type="spellEnd"/>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resetn</w:t>
      </w:r>
      <w:proofErr w:type="spellEnd"/>
      <w:r w:rsidRPr="008C1A7F">
        <w:rPr>
          <w:rFonts w:ascii="Courier New" w:hAnsi="Courier New" w:cs="Courier New"/>
          <w:b/>
          <w:bCs/>
          <w:color w:val="000080"/>
          <w:sz w:val="20"/>
          <w:szCs w:val="20"/>
        </w:rPr>
        <w:t>=&gt;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rstn</w:t>
      </w:r>
      <w:proofErr w:type="spellEnd"/>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pulseout</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=&gt;</w:t>
      </w:r>
      <w:r w:rsidRPr="008C1A7F">
        <w:rPr>
          <w:rFonts w:ascii="Courier New" w:hAnsi="Courier New" w:cs="Courier New"/>
          <w:color w:val="000000"/>
          <w:sz w:val="20"/>
          <w:szCs w:val="20"/>
        </w:rPr>
        <w:t xml:space="preserve"> ena_2hz</w:t>
      </w:r>
      <w:r w:rsidRPr="008C1A7F">
        <w:rPr>
          <w:rFonts w:ascii="Courier New" w:hAnsi="Courier New" w:cs="Courier New"/>
          <w:b/>
          <w:bCs/>
          <w:color w:val="000080"/>
          <w:sz w:val="20"/>
          <w:szCs w:val="20"/>
        </w:rPr>
        <w:t>);</w:t>
      </w:r>
    </w:p>
    <w:p w14:paraId="68593C98"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42769392"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5A0827A5"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color w:val="008000"/>
          <w:sz w:val="20"/>
          <w:szCs w:val="20"/>
        </w:rPr>
        <w:t>-- just a silly counter for demo purposes</w:t>
      </w:r>
    </w:p>
    <w:p w14:paraId="05E5DC75"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
    <w:p w14:paraId="5E471D1D"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process</w:t>
      </w:r>
      <w:r w:rsidRPr="008C1A7F">
        <w:rPr>
          <w:rFonts w:ascii="Courier New" w:hAnsi="Courier New" w:cs="Courier New"/>
          <w:b/>
          <w:bCs/>
          <w:color w:val="000080"/>
          <w:sz w:val="20"/>
          <w:szCs w:val="20"/>
        </w:rPr>
        <w:t>(</w:t>
      </w:r>
      <w:proofErr w:type="spellStart"/>
      <w:proofErr w:type="gramStart"/>
      <w:r w:rsidRPr="008C1A7F">
        <w:rPr>
          <w:rFonts w:ascii="Courier New" w:hAnsi="Courier New" w:cs="Courier New"/>
          <w:b/>
          <w:bCs/>
          <w:color w:val="000080"/>
          <w:sz w:val="20"/>
          <w:szCs w:val="20"/>
        </w:rPr>
        <w:t>sys</w:t>
      </w:r>
      <w:r w:rsidRPr="008C1A7F">
        <w:rPr>
          <w:rFonts w:ascii="Courier New" w:hAnsi="Courier New" w:cs="Courier New"/>
          <w:color w:val="000000"/>
          <w:sz w:val="20"/>
          <w:szCs w:val="20"/>
        </w:rPr>
        <w:t>clk</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rstn</w:t>
      </w:r>
      <w:proofErr w:type="spellEnd"/>
      <w:proofErr w:type="gramEnd"/>
      <w:r w:rsidRPr="008C1A7F">
        <w:rPr>
          <w:rFonts w:ascii="Courier New" w:hAnsi="Courier New" w:cs="Courier New"/>
          <w:b/>
          <w:bCs/>
          <w:color w:val="000080"/>
          <w:sz w:val="20"/>
          <w:szCs w:val="20"/>
        </w:rPr>
        <w:t>)</w:t>
      </w:r>
    </w:p>
    <w:p w14:paraId="6934CC9B"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begin</w:t>
      </w:r>
    </w:p>
    <w:p w14:paraId="299A45CE"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if</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rstn</w:t>
      </w:r>
      <w:proofErr w:type="spellEnd"/>
      <w:r w:rsidRPr="008C1A7F">
        <w:rPr>
          <w:rFonts w:ascii="Courier New" w:hAnsi="Courier New" w:cs="Courier New"/>
          <w:b/>
          <w:bCs/>
          <w:color w:val="000080"/>
          <w:sz w:val="20"/>
          <w:szCs w:val="20"/>
        </w:rPr>
        <w:t>=</w:t>
      </w:r>
      <w:r w:rsidRPr="00D56D92">
        <w:rPr>
          <w:rFonts w:ascii="Courier New" w:hAnsi="Courier New" w:cs="Courier New"/>
          <w:color w:val="505050"/>
          <w:sz w:val="20"/>
          <w:szCs w:val="20"/>
        </w:rPr>
        <w:t>'0'</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then</w:t>
      </w:r>
    </w:p>
    <w:p w14:paraId="1E74AE1B"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ctr </w:t>
      </w:r>
      <w:r w:rsidRPr="008C1A7F">
        <w:rPr>
          <w:rFonts w:ascii="Courier New" w:hAnsi="Courier New" w:cs="Courier New"/>
          <w:b/>
          <w:bCs/>
          <w:color w:val="000080"/>
          <w:sz w:val="20"/>
          <w:szCs w:val="20"/>
        </w:rPr>
        <w:t>&lt;=</w:t>
      </w:r>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r w:rsidRPr="008C1A7F">
        <w:rPr>
          <w:rFonts w:ascii="Courier New" w:hAnsi="Courier New" w:cs="Courier New"/>
          <w:b/>
          <w:bCs/>
          <w:color w:val="0000FF"/>
          <w:sz w:val="20"/>
          <w:szCs w:val="20"/>
        </w:rPr>
        <w:t>others</w:t>
      </w:r>
      <w:r w:rsidRPr="008C1A7F">
        <w:rPr>
          <w:rFonts w:ascii="Courier New" w:hAnsi="Courier New" w:cs="Courier New"/>
          <w:b/>
          <w:bCs/>
          <w:color w:val="000080"/>
          <w:sz w:val="20"/>
          <w:szCs w:val="20"/>
        </w:rPr>
        <w:t>=&gt;</w:t>
      </w:r>
      <w:r w:rsidRPr="00D56D92">
        <w:rPr>
          <w:rFonts w:ascii="Courier New" w:hAnsi="Courier New" w:cs="Courier New"/>
          <w:color w:val="505050"/>
          <w:sz w:val="20"/>
          <w:szCs w:val="20"/>
        </w:rPr>
        <w:t>'0'</w:t>
      </w:r>
      <w:r w:rsidRPr="008C1A7F">
        <w:rPr>
          <w:rFonts w:ascii="Courier New" w:hAnsi="Courier New" w:cs="Courier New"/>
          <w:b/>
          <w:bCs/>
          <w:color w:val="000080"/>
          <w:sz w:val="20"/>
          <w:szCs w:val="20"/>
        </w:rPr>
        <w:t>);</w:t>
      </w:r>
    </w:p>
    <w:p w14:paraId="7D47F31C"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r w:rsidRPr="008C1A7F">
        <w:rPr>
          <w:rFonts w:ascii="Courier New" w:hAnsi="Courier New" w:cs="Courier New"/>
          <w:b/>
          <w:bCs/>
          <w:color w:val="0000FF"/>
          <w:sz w:val="20"/>
          <w:szCs w:val="20"/>
        </w:rPr>
        <w:t>elsif</w:t>
      </w:r>
      <w:proofErr w:type="spellEnd"/>
      <w:r w:rsidRPr="008C1A7F">
        <w:rPr>
          <w:rFonts w:ascii="Courier New" w:hAnsi="Courier New" w:cs="Courier New"/>
          <w:color w:val="000000"/>
          <w:sz w:val="20"/>
          <w:szCs w:val="20"/>
        </w:rPr>
        <w:t xml:space="preserve"> </w:t>
      </w:r>
      <w:proofErr w:type="spellStart"/>
      <w:r w:rsidRPr="00D56D92">
        <w:rPr>
          <w:rFonts w:ascii="Courier New" w:hAnsi="Courier New" w:cs="Courier New"/>
          <w:b/>
          <w:bCs/>
          <w:color w:val="0071ED"/>
          <w:sz w:val="20"/>
          <w:szCs w:val="20"/>
        </w:rPr>
        <w:t>rising_edge</w:t>
      </w:r>
      <w:proofErr w:type="spellEnd"/>
      <w:r w:rsidRPr="008C1A7F">
        <w:rPr>
          <w:rFonts w:ascii="Courier New" w:hAnsi="Courier New" w:cs="Courier New"/>
          <w:b/>
          <w:bCs/>
          <w:color w:val="000080"/>
          <w:sz w:val="20"/>
          <w:szCs w:val="20"/>
        </w:rPr>
        <w:t>(</w:t>
      </w:r>
      <w:proofErr w:type="spellStart"/>
      <w:r w:rsidRPr="008C1A7F">
        <w:rPr>
          <w:rFonts w:ascii="Courier New" w:hAnsi="Courier New" w:cs="Courier New"/>
          <w:b/>
          <w:bCs/>
          <w:color w:val="000080"/>
          <w:sz w:val="20"/>
          <w:szCs w:val="20"/>
        </w:rPr>
        <w:t>sys</w:t>
      </w:r>
      <w:r w:rsidRPr="008C1A7F">
        <w:rPr>
          <w:rFonts w:ascii="Courier New" w:hAnsi="Courier New" w:cs="Courier New"/>
          <w:color w:val="000000"/>
          <w:sz w:val="20"/>
          <w:szCs w:val="20"/>
        </w:rPr>
        <w:t>clk</w:t>
      </w:r>
      <w:proofErr w:type="spellEnd"/>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then</w:t>
      </w:r>
    </w:p>
    <w:p w14:paraId="4C4666F1"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if</w:t>
      </w:r>
      <w:r w:rsidRPr="008C1A7F">
        <w:rPr>
          <w:rFonts w:ascii="Courier New" w:hAnsi="Courier New" w:cs="Courier New"/>
          <w:color w:val="000000"/>
          <w:sz w:val="20"/>
          <w:szCs w:val="20"/>
        </w:rPr>
        <w:t xml:space="preserve"> ena_2hz</w:t>
      </w:r>
      <w:r w:rsidRPr="008C1A7F">
        <w:rPr>
          <w:rFonts w:ascii="Courier New" w:hAnsi="Courier New" w:cs="Courier New"/>
          <w:b/>
          <w:bCs/>
          <w:color w:val="000080"/>
          <w:sz w:val="20"/>
          <w:szCs w:val="20"/>
        </w:rPr>
        <w:t>=</w:t>
      </w:r>
      <w:r w:rsidRPr="00D56D92">
        <w:rPr>
          <w:rFonts w:ascii="Courier New" w:hAnsi="Courier New" w:cs="Courier New"/>
          <w:color w:val="505050"/>
          <w:sz w:val="20"/>
          <w:szCs w:val="20"/>
        </w:rPr>
        <w:t>'1'</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then</w:t>
      </w:r>
    </w:p>
    <w:p w14:paraId="43E80970"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ctr </w:t>
      </w:r>
      <w:r w:rsidRPr="008C1A7F">
        <w:rPr>
          <w:rFonts w:ascii="Courier New" w:hAnsi="Courier New" w:cs="Courier New"/>
          <w:b/>
          <w:bCs/>
          <w:color w:val="000080"/>
          <w:sz w:val="20"/>
          <w:szCs w:val="20"/>
        </w:rPr>
        <w:t>&lt;=</w:t>
      </w:r>
      <w:r w:rsidRPr="008C1A7F">
        <w:rPr>
          <w:rFonts w:ascii="Courier New" w:hAnsi="Courier New" w:cs="Courier New"/>
          <w:color w:val="000000"/>
          <w:sz w:val="20"/>
          <w:szCs w:val="20"/>
        </w:rPr>
        <w:t xml:space="preserve"> ctr </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r w:rsidRPr="00D56D92">
        <w:rPr>
          <w:rFonts w:ascii="Courier New" w:hAnsi="Courier New" w:cs="Courier New"/>
          <w:color w:val="CD4B00"/>
          <w:sz w:val="20"/>
          <w:szCs w:val="20"/>
        </w:rPr>
        <w:t>1</w:t>
      </w:r>
      <w:r w:rsidRPr="008C1A7F">
        <w:rPr>
          <w:rFonts w:ascii="Courier New" w:hAnsi="Courier New" w:cs="Courier New"/>
          <w:b/>
          <w:bCs/>
          <w:color w:val="000080"/>
          <w:sz w:val="20"/>
          <w:szCs w:val="20"/>
        </w:rPr>
        <w:t>;</w:t>
      </w:r>
    </w:p>
    <w:p w14:paraId="37BED804"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if</w:t>
      </w:r>
      <w:r w:rsidRPr="008C1A7F">
        <w:rPr>
          <w:rFonts w:ascii="Courier New" w:hAnsi="Courier New" w:cs="Courier New"/>
          <w:b/>
          <w:bCs/>
          <w:color w:val="000080"/>
          <w:sz w:val="20"/>
          <w:szCs w:val="20"/>
        </w:rPr>
        <w:t>;</w:t>
      </w:r>
    </w:p>
    <w:p w14:paraId="2F71F27D"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if</w:t>
      </w:r>
      <w:r w:rsidRPr="008C1A7F">
        <w:rPr>
          <w:rFonts w:ascii="Courier New" w:hAnsi="Courier New" w:cs="Courier New"/>
          <w:b/>
          <w:bCs/>
          <w:color w:val="000080"/>
          <w:sz w:val="20"/>
          <w:szCs w:val="20"/>
        </w:rPr>
        <w:t>;</w:t>
      </w:r>
    </w:p>
    <w:p w14:paraId="41706181"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process</w:t>
      </w:r>
      <w:r w:rsidRPr="008C1A7F">
        <w:rPr>
          <w:rFonts w:ascii="Courier New" w:hAnsi="Courier New" w:cs="Courier New"/>
          <w:b/>
          <w:bCs/>
          <w:color w:val="000080"/>
          <w:sz w:val="20"/>
          <w:szCs w:val="20"/>
        </w:rPr>
        <w:t>;</w:t>
      </w:r>
    </w:p>
    <w:p w14:paraId="0F595F44"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72A87F87"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led </w:t>
      </w:r>
      <w:r w:rsidRPr="008C1A7F">
        <w:rPr>
          <w:rFonts w:ascii="Courier New" w:hAnsi="Courier New" w:cs="Courier New"/>
          <w:b/>
          <w:bCs/>
          <w:color w:val="000080"/>
          <w:sz w:val="20"/>
          <w:szCs w:val="20"/>
        </w:rPr>
        <w:t>&lt;=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std_logic_vector</w:t>
      </w:r>
      <w:proofErr w:type="spellEnd"/>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ctr</w:t>
      </w:r>
      <w:r w:rsidRPr="008C1A7F">
        <w:rPr>
          <w:rFonts w:ascii="Courier New" w:hAnsi="Courier New" w:cs="Courier New"/>
          <w:b/>
          <w:bCs/>
          <w:color w:val="000080"/>
          <w:sz w:val="20"/>
          <w:szCs w:val="20"/>
        </w:rPr>
        <w:t>);</w:t>
      </w:r>
    </w:p>
    <w:p w14:paraId="4531575A"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10F0F489" w14:textId="77777777" w:rsidR="008C1A7F" w:rsidRPr="008C1A7F" w:rsidRDefault="008C1A7F" w:rsidP="008C1A7F">
      <w:pPr>
        <w:shd w:val="clear" w:color="auto" w:fill="FFFFFF"/>
        <w:spacing w:before="0" w:after="0"/>
        <w:rPr>
          <w:rFonts w:ascii="Courier New" w:hAnsi="Courier New" w:cs="Courier New"/>
          <w:b/>
          <w:bCs/>
          <w:color w:val="000080"/>
          <w:sz w:val="20"/>
          <w:szCs w:val="20"/>
        </w:rPr>
      </w:pP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Behavioral</w:t>
      </w:r>
      <w:r w:rsidRPr="008C1A7F">
        <w:rPr>
          <w:rFonts w:ascii="Courier New" w:hAnsi="Courier New" w:cs="Courier New"/>
          <w:b/>
          <w:bCs/>
          <w:color w:val="000080"/>
          <w:sz w:val="20"/>
          <w:szCs w:val="20"/>
        </w:rPr>
        <w:t>;</w:t>
      </w:r>
    </w:p>
    <w:p w14:paraId="06E1E146" w14:textId="77777777" w:rsidR="008C1A7F" w:rsidRPr="008C1A7F" w:rsidRDefault="008C1A7F" w:rsidP="008C1A7F">
      <w:pPr>
        <w:spacing w:before="0" w:after="120" w:line="264" w:lineRule="auto"/>
        <w:rPr>
          <w:rFonts w:ascii="Calibri" w:eastAsia="Yu Mincho" w:hAnsi="Calibri"/>
          <w:sz w:val="20"/>
          <w:szCs w:val="20"/>
        </w:rPr>
      </w:pPr>
    </w:p>
    <w:p w14:paraId="0904E986" w14:textId="77777777" w:rsidR="008C1A7F" w:rsidRPr="008C1A7F" w:rsidRDefault="008C1A7F" w:rsidP="008C1A7F">
      <w:pPr>
        <w:spacing w:before="0" w:after="120" w:line="264" w:lineRule="auto"/>
        <w:rPr>
          <w:rFonts w:ascii="Calibri" w:eastAsia="Yu Mincho" w:hAnsi="Calibri"/>
          <w:sz w:val="20"/>
          <w:szCs w:val="20"/>
        </w:rPr>
      </w:pPr>
      <w:r w:rsidRPr="008C1A7F">
        <w:rPr>
          <w:rFonts w:ascii="Calibri" w:eastAsia="Yu Mincho" w:hAnsi="Calibri"/>
          <w:sz w:val="20"/>
          <w:szCs w:val="20"/>
        </w:rPr>
        <w:t xml:space="preserve">-----End </w:t>
      </w:r>
      <w:proofErr w:type="spellStart"/>
      <w:r w:rsidRPr="008C1A7F">
        <w:rPr>
          <w:rFonts w:ascii="Calibri" w:eastAsia="Yu Mincho" w:hAnsi="Calibri"/>
          <w:sz w:val="20"/>
          <w:szCs w:val="20"/>
        </w:rPr>
        <w:t>Toplevel.vhd</w:t>
      </w:r>
      <w:proofErr w:type="spellEnd"/>
      <w:r w:rsidRPr="008C1A7F">
        <w:rPr>
          <w:rFonts w:ascii="Calibri" w:eastAsia="Yu Mincho" w:hAnsi="Calibri"/>
          <w:sz w:val="20"/>
          <w:szCs w:val="20"/>
        </w:rPr>
        <w:t xml:space="preserve"> Code-----</w:t>
      </w:r>
    </w:p>
    <w:p w14:paraId="39278194" w14:textId="2F6326A6" w:rsidR="00A70CA6" w:rsidRDefault="00A70CA6" w:rsidP="00A70CA6">
      <w:r>
        <w:t xml:space="preserve">Once you save the </w:t>
      </w:r>
      <w:proofErr w:type="spellStart"/>
      <w:r>
        <w:t>toplevel.vhd</w:t>
      </w:r>
      <w:proofErr w:type="spellEnd"/>
      <w:r>
        <w:t xml:space="preserve"> file </w:t>
      </w:r>
      <w:r w:rsidR="008C1A7F">
        <w:t>(</w:t>
      </w:r>
      <w:r>
        <w:t>if you’ve done this correctly</w:t>
      </w:r>
      <w:r w:rsidR="008C1A7F">
        <w:t>)</w:t>
      </w:r>
      <w:r>
        <w:t xml:space="preserve"> you should </w:t>
      </w:r>
      <w:r w:rsidR="008C1A7F">
        <w:t>have</w:t>
      </w:r>
      <w:r>
        <w:t xml:space="preserve"> the Sources view update to show that </w:t>
      </w:r>
      <w:proofErr w:type="spellStart"/>
      <w:r>
        <w:t>toplevel</w:t>
      </w:r>
      <w:proofErr w:type="spellEnd"/>
      <w:r>
        <w:t xml:space="preserve"> contains an instance of </w:t>
      </w:r>
      <w:proofErr w:type="spellStart"/>
      <w:r>
        <w:t>clkdivider</w:t>
      </w:r>
      <w:proofErr w:type="spellEnd"/>
      <w:r>
        <w:t xml:space="preserve"> called make2Hz.</w:t>
      </w:r>
    </w:p>
    <w:p w14:paraId="3BA2E38E" w14:textId="77777777" w:rsidR="00A70CA6" w:rsidRDefault="00A70CA6" w:rsidP="00A70CA6">
      <w:r w:rsidRPr="007234B2">
        <w:rPr>
          <w:noProof/>
        </w:rPr>
        <w:lastRenderedPageBreak/>
        <w:drawing>
          <wp:inline distT="0" distB="0" distL="0" distR="0" wp14:anchorId="54381A58" wp14:editId="04C5C41C">
            <wp:extent cx="4867954" cy="3238952"/>
            <wp:effectExtent l="0" t="0" r="8890" b="0"/>
            <wp:docPr id="40" name="Picture 40" descr="screenshot showing sources view with updated heirarchy.  Now that you've edited the file, Vivado should recognize that clkdivider is a submodule to top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showing sources view with updated heirarchy.  Now that you've edited the file, Vivado should recognize that clkdivider is a submodule to toplevel"/>
                    <pic:cNvPicPr/>
                  </pic:nvPicPr>
                  <pic:blipFill>
                    <a:blip r:embed="rId34"/>
                    <a:stretch>
                      <a:fillRect/>
                    </a:stretch>
                  </pic:blipFill>
                  <pic:spPr>
                    <a:xfrm>
                      <a:off x="0" y="0"/>
                      <a:ext cx="4867954" cy="3238952"/>
                    </a:xfrm>
                    <a:prstGeom prst="rect">
                      <a:avLst/>
                    </a:prstGeom>
                  </pic:spPr>
                </pic:pic>
              </a:graphicData>
            </a:graphic>
          </wp:inline>
        </w:drawing>
      </w:r>
    </w:p>
    <w:p w14:paraId="7A4BAF1A" w14:textId="09CE87C6" w:rsidR="00A70CA6" w:rsidRDefault="00A70CA6" w:rsidP="00A70CA6">
      <w:pPr>
        <w:pBdr>
          <w:top w:val="nil"/>
          <w:left w:val="nil"/>
          <w:bottom w:val="nil"/>
          <w:right w:val="nil"/>
          <w:between w:val="nil"/>
        </w:pBdr>
        <w:spacing w:after="0"/>
      </w:pPr>
      <w:r>
        <w:t>At this point, our behavioral design is complete, and we can move to Simulation and/or Synthesis.</w:t>
      </w:r>
    </w:p>
    <w:p w14:paraId="448967DD" w14:textId="77777777" w:rsidR="00A70CA6" w:rsidRDefault="00A70CA6" w:rsidP="00A70CA6">
      <w:pPr>
        <w:pStyle w:val="Heading2"/>
      </w:pPr>
      <w:bookmarkStart w:id="5" w:name="_Toc1150653688"/>
      <w:r>
        <w:t>Step 4 – Simulation</w:t>
      </w:r>
      <w:bookmarkEnd w:id="5"/>
    </w:p>
    <w:p w14:paraId="66626705" w14:textId="43943B4F" w:rsidR="00A70CA6" w:rsidRDefault="00A70CA6" w:rsidP="00A70CA6">
      <w:pPr>
        <w:pBdr>
          <w:top w:val="nil"/>
          <w:left w:val="nil"/>
          <w:bottom w:val="nil"/>
          <w:right w:val="nil"/>
          <w:between w:val="nil"/>
        </w:pBdr>
        <w:spacing w:after="0"/>
      </w:pPr>
      <w:r>
        <w:t>Though this design is simple enough that we could skip simulation without much risk, we will go through the steps of simulating so that you are again familiarized with the tools</w:t>
      </w:r>
      <w:r w:rsidR="008C1A7F">
        <w:t>.</w:t>
      </w:r>
    </w:p>
    <w:p w14:paraId="57708350" w14:textId="19E47F6F" w:rsidR="00A70CA6" w:rsidRDefault="008C1A7F" w:rsidP="00A70CA6">
      <w:pPr>
        <w:pBdr>
          <w:top w:val="nil"/>
          <w:left w:val="nil"/>
          <w:bottom w:val="nil"/>
          <w:right w:val="nil"/>
          <w:between w:val="nil"/>
        </w:pBdr>
        <w:spacing w:after="0"/>
      </w:pPr>
      <w:r>
        <w:t>Select</w:t>
      </w:r>
      <w:r w:rsidR="00A70CA6">
        <w:t xml:space="preserve"> “Add Sources” again. This time specify that you are adding </w:t>
      </w:r>
      <w:r w:rsidR="00A70CA6">
        <w:rPr>
          <w:b/>
        </w:rPr>
        <w:t>simulation</w:t>
      </w:r>
      <w:r w:rsidR="00A70CA6">
        <w:t xml:space="preserve"> sources. This way the tools won’t try to synthesize the un-synthesizable testbench later.</w:t>
      </w:r>
    </w:p>
    <w:p w14:paraId="1BC2D0C4" w14:textId="5C15C92B" w:rsidR="00A70CA6" w:rsidRDefault="008C1A7F" w:rsidP="008C1A7F">
      <w:pPr>
        <w:pBdr>
          <w:top w:val="nil"/>
          <w:left w:val="nil"/>
          <w:bottom w:val="nil"/>
          <w:right w:val="nil"/>
          <w:between w:val="nil"/>
        </w:pBdr>
        <w:spacing w:after="0"/>
      </w:pPr>
      <w:r>
        <w:t>Select</w:t>
      </w:r>
      <w:r w:rsidR="00A70CA6">
        <w:t xml:space="preserve"> </w:t>
      </w:r>
      <w:r>
        <w:t>“</w:t>
      </w:r>
      <w:r w:rsidR="00A70CA6">
        <w:t>Create File</w:t>
      </w:r>
      <w:r>
        <w:t>”</w:t>
      </w:r>
      <w:r w:rsidR="00A70CA6">
        <w:t xml:space="preserve"> as before…</w:t>
      </w:r>
    </w:p>
    <w:p w14:paraId="1BCFBE68" w14:textId="77777777" w:rsidR="00A70CA6" w:rsidRDefault="00A70CA6" w:rsidP="00A70CA6">
      <w:r w:rsidRPr="003F5E61">
        <w:rPr>
          <w:noProof/>
        </w:rPr>
        <w:lastRenderedPageBreak/>
        <w:drawing>
          <wp:inline distT="0" distB="0" distL="0" distR="0" wp14:anchorId="44D067DE" wp14:editId="4E0F5F20">
            <wp:extent cx="4793673" cy="3251094"/>
            <wp:effectExtent l="0" t="0" r="6985" b="6985"/>
            <wp:docPr id="42" name="Picture 42" descr="screenshot showing the process of adding a new source to the project, one that is dedicated for simulation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showing the process of adding a new source to the project, one that is dedicated for simulation only"/>
                    <pic:cNvPicPr/>
                  </pic:nvPicPr>
                  <pic:blipFill>
                    <a:blip r:embed="rId35"/>
                    <a:stretch>
                      <a:fillRect/>
                    </a:stretch>
                  </pic:blipFill>
                  <pic:spPr>
                    <a:xfrm>
                      <a:off x="0" y="0"/>
                      <a:ext cx="4797456" cy="3253659"/>
                    </a:xfrm>
                    <a:prstGeom prst="rect">
                      <a:avLst/>
                    </a:prstGeom>
                  </pic:spPr>
                </pic:pic>
              </a:graphicData>
            </a:graphic>
          </wp:inline>
        </w:drawing>
      </w:r>
    </w:p>
    <w:p w14:paraId="0BC84F09" w14:textId="5448F076" w:rsidR="00A70CA6" w:rsidRPr="00E84D88" w:rsidRDefault="00A70CA6" w:rsidP="00A70CA6">
      <w:pPr>
        <w:pBdr>
          <w:top w:val="nil"/>
          <w:left w:val="nil"/>
          <w:bottom w:val="nil"/>
          <w:right w:val="nil"/>
          <w:between w:val="nil"/>
        </w:pBdr>
        <w:spacing w:after="0"/>
        <w:rPr>
          <w:bCs/>
        </w:rPr>
      </w:pPr>
      <w:r>
        <w:t xml:space="preserve">Then </w:t>
      </w:r>
      <w:r w:rsidR="008C1A7F">
        <w:t>select</w:t>
      </w:r>
      <w:r>
        <w:t xml:space="preserve"> through the remaining dialogs as before. Open the newly created file and replace its contents with the simple testbench code that follows. </w:t>
      </w:r>
      <w:r w:rsidRPr="00E84D88">
        <w:rPr>
          <w:bCs/>
        </w:rPr>
        <w:t xml:space="preserve">Note </w:t>
      </w:r>
      <w:r>
        <w:rPr>
          <w:bCs/>
        </w:rPr>
        <w:t>that</w:t>
      </w:r>
      <w:r w:rsidRPr="00E84D88">
        <w:rPr>
          <w:bCs/>
        </w:rPr>
        <w:t xml:space="preserve"> a</w:t>
      </w:r>
      <w:r>
        <w:rPr>
          <w:bCs/>
        </w:rPr>
        <w:t xml:space="preserve"> </w:t>
      </w:r>
      <w:r w:rsidRPr="00E84D88">
        <w:rPr>
          <w:bCs/>
        </w:rPr>
        <w:t>lot of this is boilerplate</w:t>
      </w:r>
      <w:r>
        <w:rPr>
          <w:bCs/>
        </w:rPr>
        <w:t xml:space="preserve"> and </w:t>
      </w:r>
      <w:r w:rsidRPr="00E84D88">
        <w:rPr>
          <w:bCs/>
        </w:rPr>
        <w:t xml:space="preserve">a little </w:t>
      </w:r>
      <w:hyperlink r:id="rId36" w:history="1">
        <w:r w:rsidRPr="008C1A7F">
          <w:rPr>
            <w:rStyle w:val="Hyperlink"/>
            <w:bCs/>
          </w:rPr>
          <w:t>online utility for making that boilerplate</w:t>
        </w:r>
      </w:hyperlink>
      <w:r w:rsidRPr="00E84D88">
        <w:rPr>
          <w:bCs/>
        </w:rPr>
        <w:t xml:space="preserve"> can be </w:t>
      </w:r>
      <w:r w:rsidR="008C1A7F">
        <w:rPr>
          <w:bCs/>
        </w:rPr>
        <w:t>used.</w:t>
      </w:r>
    </w:p>
    <w:p w14:paraId="6F752884" w14:textId="77777777" w:rsidR="008C1A7F" w:rsidRPr="008C1A7F" w:rsidRDefault="008C1A7F" w:rsidP="008C1A7F">
      <w:pPr>
        <w:spacing w:before="0" w:after="120" w:line="264" w:lineRule="auto"/>
        <w:rPr>
          <w:rFonts w:ascii="Calibri" w:eastAsia="Yu Mincho" w:hAnsi="Calibri"/>
          <w:sz w:val="20"/>
          <w:szCs w:val="20"/>
        </w:rPr>
      </w:pPr>
      <w:r w:rsidRPr="008C1A7F">
        <w:rPr>
          <w:rFonts w:ascii="Calibri" w:eastAsia="Yu Mincho" w:hAnsi="Calibri"/>
          <w:sz w:val="20"/>
          <w:szCs w:val="20"/>
        </w:rPr>
        <w:t>----Begin testbench code----</w:t>
      </w:r>
    </w:p>
    <w:p w14:paraId="7CA030E8"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library</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00"/>
          <w:sz w:val="20"/>
          <w:szCs w:val="20"/>
        </w:rPr>
        <w:t>ieee</w:t>
      </w:r>
      <w:proofErr w:type="spellEnd"/>
      <w:r w:rsidRPr="008C1A7F">
        <w:rPr>
          <w:rFonts w:ascii="Courier New" w:hAnsi="Courier New" w:cs="Courier New"/>
          <w:b/>
          <w:bCs/>
          <w:color w:val="000080"/>
          <w:sz w:val="20"/>
          <w:szCs w:val="20"/>
        </w:rPr>
        <w:t>;</w:t>
      </w:r>
    </w:p>
    <w:p w14:paraId="28813649"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use</w:t>
      </w:r>
      <w:r w:rsidRPr="008C1A7F">
        <w:rPr>
          <w:rFonts w:ascii="Courier New" w:hAnsi="Courier New" w:cs="Courier New"/>
          <w:color w:val="000000"/>
          <w:sz w:val="20"/>
          <w:szCs w:val="20"/>
        </w:rPr>
        <w:t xml:space="preserve"> </w:t>
      </w:r>
      <w:r w:rsidRPr="008C1A7F">
        <w:rPr>
          <w:rFonts w:ascii="Courier New" w:hAnsi="Courier New" w:cs="Courier New"/>
          <w:color w:val="800000"/>
          <w:sz w:val="20"/>
          <w:szCs w:val="20"/>
        </w:rPr>
        <w:t>ieee</w:t>
      </w:r>
      <w:r w:rsidRPr="008C1A7F">
        <w:rPr>
          <w:rFonts w:ascii="Courier New" w:hAnsi="Courier New" w:cs="Courier New"/>
          <w:b/>
          <w:bCs/>
          <w:color w:val="000080"/>
          <w:sz w:val="20"/>
          <w:szCs w:val="20"/>
        </w:rPr>
        <w:t>.</w:t>
      </w:r>
      <w:r w:rsidRPr="008C1A7F">
        <w:rPr>
          <w:rFonts w:ascii="Courier New" w:hAnsi="Courier New" w:cs="Courier New"/>
          <w:color w:val="800000"/>
          <w:sz w:val="20"/>
          <w:szCs w:val="20"/>
        </w:rPr>
        <w:t>std_logic_1164</w:t>
      </w:r>
      <w:r w:rsidRPr="008C1A7F">
        <w:rPr>
          <w:rFonts w:ascii="Courier New" w:hAnsi="Courier New" w:cs="Courier New"/>
          <w:b/>
          <w:bCs/>
          <w:color w:val="000080"/>
          <w:sz w:val="20"/>
          <w:szCs w:val="20"/>
        </w:rPr>
        <w:t>.</w:t>
      </w:r>
      <w:r w:rsidRPr="008C1A7F">
        <w:rPr>
          <w:rFonts w:ascii="Courier New" w:hAnsi="Courier New" w:cs="Courier New"/>
          <w:b/>
          <w:bCs/>
          <w:color w:val="0000FF"/>
          <w:sz w:val="20"/>
          <w:szCs w:val="20"/>
        </w:rPr>
        <w:t>all</w:t>
      </w:r>
      <w:r w:rsidRPr="008C1A7F">
        <w:rPr>
          <w:rFonts w:ascii="Courier New" w:hAnsi="Courier New" w:cs="Courier New"/>
          <w:b/>
          <w:bCs/>
          <w:color w:val="000080"/>
          <w:sz w:val="20"/>
          <w:szCs w:val="20"/>
        </w:rPr>
        <w:t>;</w:t>
      </w:r>
    </w:p>
    <w:p w14:paraId="000C47B2"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72271B7A"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entity</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tb_toplevel</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is</w:t>
      </w:r>
    </w:p>
    <w:p w14:paraId="615610C7"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tb_toplevel</w:t>
      </w:r>
      <w:proofErr w:type="spellEnd"/>
      <w:r w:rsidRPr="008C1A7F">
        <w:rPr>
          <w:rFonts w:ascii="Courier New" w:hAnsi="Courier New" w:cs="Courier New"/>
          <w:b/>
          <w:bCs/>
          <w:color w:val="000080"/>
          <w:sz w:val="20"/>
          <w:szCs w:val="20"/>
        </w:rPr>
        <w:t>;</w:t>
      </w:r>
    </w:p>
    <w:p w14:paraId="3DCE9AB4"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3A11C142"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architecture</w:t>
      </w:r>
      <w:r w:rsidRPr="008C1A7F">
        <w:rPr>
          <w:rFonts w:ascii="Courier New" w:hAnsi="Courier New" w:cs="Courier New"/>
          <w:color w:val="000000"/>
          <w:sz w:val="20"/>
          <w:szCs w:val="20"/>
        </w:rPr>
        <w:t xml:space="preserve"> tb </w:t>
      </w:r>
      <w:r w:rsidRPr="008C1A7F">
        <w:rPr>
          <w:rFonts w:ascii="Courier New" w:hAnsi="Courier New" w:cs="Courier New"/>
          <w:b/>
          <w:bCs/>
          <w:color w:val="0000FF"/>
          <w:sz w:val="20"/>
          <w:szCs w:val="20"/>
        </w:rPr>
        <w:t>of</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tb_toplevel</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is</w:t>
      </w:r>
    </w:p>
    <w:p w14:paraId="562FE0F5"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05D60AFF"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component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toplevel</w:t>
      </w:r>
      <w:proofErr w:type="spellEnd"/>
    </w:p>
    <w:p w14:paraId="7F709301"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port</w:t>
      </w:r>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spellStart"/>
      <w:r w:rsidRPr="008C1A7F">
        <w:rPr>
          <w:rFonts w:ascii="Courier New" w:hAnsi="Courier New" w:cs="Courier New"/>
          <w:color w:val="000000"/>
          <w:sz w:val="20"/>
          <w:szCs w:val="20"/>
        </w:rPr>
        <w:t>reset_</w:t>
      </w:r>
      <w:proofErr w:type="gramStart"/>
      <w:r w:rsidRPr="008C1A7F">
        <w:rPr>
          <w:rFonts w:ascii="Courier New" w:hAnsi="Courier New" w:cs="Courier New"/>
          <w:color w:val="000000"/>
          <w:sz w:val="20"/>
          <w:szCs w:val="20"/>
        </w:rPr>
        <w:t>pb</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in</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w:t>
      </w:r>
      <w:proofErr w:type="spellEnd"/>
      <w:r w:rsidRPr="008C1A7F">
        <w:rPr>
          <w:rFonts w:ascii="Courier New" w:hAnsi="Courier New" w:cs="Courier New"/>
          <w:b/>
          <w:bCs/>
          <w:color w:val="000080"/>
          <w:sz w:val="20"/>
          <w:szCs w:val="20"/>
        </w:rPr>
        <w:t>;</w:t>
      </w:r>
    </w:p>
    <w:p w14:paraId="1CC47A50"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sysclk</w:t>
      </w:r>
      <w:proofErr w:type="spellEnd"/>
      <w:r w:rsidRPr="008C1A7F">
        <w:rPr>
          <w:rFonts w:ascii="Courier New" w:hAnsi="Courier New" w:cs="Courier New"/>
          <w:color w:val="000000"/>
          <w:sz w:val="20"/>
          <w:szCs w:val="20"/>
        </w:rPr>
        <w:t xml:space="preserve"> </w:t>
      </w:r>
      <w:proofErr w:type="gramStart"/>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in</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w:t>
      </w:r>
      <w:proofErr w:type="spellEnd"/>
      <w:r w:rsidRPr="008C1A7F">
        <w:rPr>
          <w:rFonts w:ascii="Courier New" w:hAnsi="Courier New" w:cs="Courier New"/>
          <w:b/>
          <w:bCs/>
          <w:color w:val="000080"/>
          <w:sz w:val="20"/>
          <w:szCs w:val="20"/>
        </w:rPr>
        <w:t>;</w:t>
      </w:r>
    </w:p>
    <w:p w14:paraId="389506BC"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led   </w:t>
      </w:r>
      <w:proofErr w:type="gramStart"/>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out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std_logic_vector</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r w:rsidRPr="00D56D92">
        <w:rPr>
          <w:rFonts w:ascii="Courier New" w:hAnsi="Courier New" w:cs="Courier New"/>
          <w:color w:val="CD4B00"/>
          <w:sz w:val="20"/>
          <w:szCs w:val="20"/>
        </w:rPr>
        <w:t>3</w:t>
      </w:r>
      <w:r w:rsidRPr="008C1A7F">
        <w:rPr>
          <w:rFonts w:ascii="Courier New" w:hAnsi="Courier New" w:cs="Courier New"/>
          <w:color w:val="000000"/>
          <w:sz w:val="20"/>
          <w:szCs w:val="20"/>
        </w:rPr>
        <w:t xml:space="preserve"> </w:t>
      </w:r>
      <w:proofErr w:type="spellStart"/>
      <w:r w:rsidRPr="008C1A7F">
        <w:rPr>
          <w:rFonts w:ascii="Courier New" w:hAnsi="Courier New" w:cs="Courier New"/>
          <w:b/>
          <w:bCs/>
          <w:color w:val="0000FF"/>
          <w:sz w:val="20"/>
          <w:szCs w:val="20"/>
        </w:rPr>
        <w:t>downto</w:t>
      </w:r>
      <w:proofErr w:type="spellEnd"/>
      <w:r w:rsidRPr="008C1A7F">
        <w:rPr>
          <w:rFonts w:ascii="Courier New" w:hAnsi="Courier New" w:cs="Courier New"/>
          <w:color w:val="000000"/>
          <w:sz w:val="20"/>
          <w:szCs w:val="20"/>
        </w:rPr>
        <w:t xml:space="preserve"> </w:t>
      </w:r>
      <w:r w:rsidRPr="00D56D92">
        <w:rPr>
          <w:rFonts w:ascii="Courier New" w:hAnsi="Courier New" w:cs="Courier New"/>
          <w:color w:val="CD4B00"/>
          <w:sz w:val="20"/>
          <w:szCs w:val="20"/>
        </w:rPr>
        <w:t>0</w:t>
      </w:r>
      <w:r w:rsidRPr="008C1A7F">
        <w:rPr>
          <w:rFonts w:ascii="Courier New" w:hAnsi="Courier New" w:cs="Courier New"/>
          <w:b/>
          <w:bCs/>
          <w:color w:val="000080"/>
          <w:sz w:val="20"/>
          <w:szCs w:val="20"/>
        </w:rPr>
        <w:t>));</w:t>
      </w:r>
    </w:p>
    <w:p w14:paraId="48303290"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component</w:t>
      </w:r>
      <w:r w:rsidRPr="008C1A7F">
        <w:rPr>
          <w:rFonts w:ascii="Courier New" w:hAnsi="Courier New" w:cs="Courier New"/>
          <w:b/>
          <w:bCs/>
          <w:color w:val="000080"/>
          <w:sz w:val="20"/>
          <w:szCs w:val="20"/>
        </w:rPr>
        <w:t>;</w:t>
      </w:r>
    </w:p>
    <w:p w14:paraId="7C109719"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2381A3A7"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signal</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reset_</w:t>
      </w:r>
      <w:proofErr w:type="gramStart"/>
      <w:r w:rsidRPr="008C1A7F">
        <w:rPr>
          <w:rFonts w:ascii="Courier New" w:hAnsi="Courier New" w:cs="Courier New"/>
          <w:color w:val="000000"/>
          <w:sz w:val="20"/>
          <w:szCs w:val="20"/>
        </w:rPr>
        <w:t>pb</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w:t>
      </w:r>
      <w:proofErr w:type="spellEnd"/>
      <w:r w:rsidRPr="008C1A7F">
        <w:rPr>
          <w:rFonts w:ascii="Courier New" w:hAnsi="Courier New" w:cs="Courier New"/>
          <w:b/>
          <w:bCs/>
          <w:color w:val="000080"/>
          <w:sz w:val="20"/>
          <w:szCs w:val="20"/>
        </w:rPr>
        <w:t>;</w:t>
      </w:r>
    </w:p>
    <w:p w14:paraId="3F700407"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signal</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clk_in</w:t>
      </w:r>
      <w:proofErr w:type="spellEnd"/>
      <w:r w:rsidRPr="008C1A7F">
        <w:rPr>
          <w:rFonts w:ascii="Courier New" w:hAnsi="Courier New" w:cs="Courier New"/>
          <w:color w:val="000000"/>
          <w:sz w:val="20"/>
          <w:szCs w:val="20"/>
        </w:rPr>
        <w:t xml:space="preserve"> </w:t>
      </w:r>
      <w:proofErr w:type="gramStart"/>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w:t>
      </w:r>
      <w:proofErr w:type="spellEnd"/>
      <w:r w:rsidRPr="008C1A7F">
        <w:rPr>
          <w:rFonts w:ascii="Courier New" w:hAnsi="Courier New" w:cs="Courier New"/>
          <w:b/>
          <w:bCs/>
          <w:color w:val="000080"/>
          <w:sz w:val="20"/>
          <w:szCs w:val="20"/>
        </w:rPr>
        <w:t>;</w:t>
      </w:r>
    </w:p>
    <w:p w14:paraId="47574986"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signal</w:t>
      </w:r>
      <w:r w:rsidRPr="008C1A7F">
        <w:rPr>
          <w:rFonts w:ascii="Courier New" w:hAnsi="Courier New" w:cs="Courier New"/>
          <w:color w:val="000000"/>
          <w:sz w:val="20"/>
          <w:szCs w:val="20"/>
        </w:rPr>
        <w:t xml:space="preserve"> led   </w:t>
      </w:r>
      <w:proofErr w:type="gramStart"/>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std_logic_vector</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r w:rsidRPr="00D56D92">
        <w:rPr>
          <w:rFonts w:ascii="Courier New" w:hAnsi="Courier New" w:cs="Courier New"/>
          <w:color w:val="CD4B00"/>
          <w:sz w:val="20"/>
          <w:szCs w:val="20"/>
        </w:rPr>
        <w:t>3</w:t>
      </w:r>
      <w:r w:rsidRPr="008C1A7F">
        <w:rPr>
          <w:rFonts w:ascii="Courier New" w:hAnsi="Courier New" w:cs="Courier New"/>
          <w:color w:val="000000"/>
          <w:sz w:val="20"/>
          <w:szCs w:val="20"/>
        </w:rPr>
        <w:t xml:space="preserve"> </w:t>
      </w:r>
      <w:proofErr w:type="spellStart"/>
      <w:r w:rsidRPr="008C1A7F">
        <w:rPr>
          <w:rFonts w:ascii="Courier New" w:hAnsi="Courier New" w:cs="Courier New"/>
          <w:b/>
          <w:bCs/>
          <w:color w:val="0000FF"/>
          <w:sz w:val="20"/>
          <w:szCs w:val="20"/>
        </w:rPr>
        <w:t>downto</w:t>
      </w:r>
      <w:proofErr w:type="spellEnd"/>
      <w:r w:rsidRPr="008C1A7F">
        <w:rPr>
          <w:rFonts w:ascii="Courier New" w:hAnsi="Courier New" w:cs="Courier New"/>
          <w:color w:val="000000"/>
          <w:sz w:val="20"/>
          <w:szCs w:val="20"/>
        </w:rPr>
        <w:t xml:space="preserve"> </w:t>
      </w:r>
      <w:r w:rsidRPr="00D56D92">
        <w:rPr>
          <w:rFonts w:ascii="Courier New" w:hAnsi="Courier New" w:cs="Courier New"/>
          <w:color w:val="CD4B00"/>
          <w:sz w:val="20"/>
          <w:szCs w:val="20"/>
        </w:rPr>
        <w:t>0</w:t>
      </w:r>
      <w:r w:rsidRPr="008C1A7F">
        <w:rPr>
          <w:rFonts w:ascii="Courier New" w:hAnsi="Courier New" w:cs="Courier New"/>
          <w:b/>
          <w:bCs/>
          <w:color w:val="000080"/>
          <w:sz w:val="20"/>
          <w:szCs w:val="20"/>
        </w:rPr>
        <w:t>);</w:t>
      </w:r>
    </w:p>
    <w:p w14:paraId="7AAC705E"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445FCC6C"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constant</w:t>
      </w:r>
      <w:r w:rsidRPr="008C1A7F">
        <w:rPr>
          <w:rFonts w:ascii="Courier New" w:hAnsi="Courier New" w:cs="Courier New"/>
          <w:color w:val="000000"/>
          <w:sz w:val="20"/>
          <w:szCs w:val="20"/>
        </w:rPr>
        <w:t xml:space="preserve"> </w:t>
      </w:r>
      <w:proofErr w:type="spellStart"/>
      <w:proofErr w:type="gramStart"/>
      <w:r w:rsidRPr="008C1A7F">
        <w:rPr>
          <w:rFonts w:ascii="Courier New" w:hAnsi="Courier New" w:cs="Courier New"/>
          <w:color w:val="000000"/>
          <w:sz w:val="20"/>
          <w:szCs w:val="20"/>
        </w:rPr>
        <w:t>TbPeriod</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color w:val="8000FF"/>
          <w:sz w:val="20"/>
          <w:szCs w:val="20"/>
        </w:rPr>
        <w:t>time</w:t>
      </w:r>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r w:rsidRPr="00D56D92">
        <w:rPr>
          <w:rFonts w:ascii="Courier New" w:hAnsi="Courier New" w:cs="Courier New"/>
          <w:color w:val="CD4B00"/>
          <w:sz w:val="20"/>
          <w:szCs w:val="20"/>
        </w:rPr>
        <w:t>8</w:t>
      </w:r>
      <w:r w:rsidRPr="008C1A7F">
        <w:rPr>
          <w:rFonts w:ascii="Courier New" w:hAnsi="Courier New" w:cs="Courier New"/>
          <w:color w:val="000000"/>
          <w:sz w:val="20"/>
          <w:szCs w:val="20"/>
        </w:rPr>
        <w:t xml:space="preserve"> ns</w:t>
      </w:r>
      <w:r w:rsidRPr="008C1A7F">
        <w:rPr>
          <w:rFonts w:ascii="Courier New" w:hAnsi="Courier New" w:cs="Courier New"/>
          <w:b/>
          <w:bCs/>
          <w:color w:val="000080"/>
          <w:sz w:val="20"/>
          <w:szCs w:val="20"/>
        </w:rPr>
        <w:t>;</w:t>
      </w:r>
    </w:p>
    <w:p w14:paraId="2A3211E5"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signal</w:t>
      </w:r>
      <w:r w:rsidRPr="008C1A7F">
        <w:rPr>
          <w:rFonts w:ascii="Courier New" w:hAnsi="Courier New" w:cs="Courier New"/>
          <w:color w:val="000000"/>
          <w:sz w:val="20"/>
          <w:szCs w:val="20"/>
        </w:rPr>
        <w:t xml:space="preserve"> </w:t>
      </w:r>
      <w:proofErr w:type="spellStart"/>
      <w:proofErr w:type="gramStart"/>
      <w:r w:rsidRPr="008C1A7F">
        <w:rPr>
          <w:rFonts w:ascii="Courier New" w:hAnsi="Courier New" w:cs="Courier New"/>
          <w:color w:val="000000"/>
          <w:sz w:val="20"/>
          <w:szCs w:val="20"/>
        </w:rPr>
        <w:t>TbClock</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proofErr w:type="spellStart"/>
      <w:r w:rsidRPr="008C1A7F">
        <w:rPr>
          <w:rFonts w:ascii="Courier New" w:hAnsi="Courier New" w:cs="Courier New"/>
          <w:color w:val="8000FF"/>
          <w:sz w:val="20"/>
          <w:szCs w:val="20"/>
        </w:rPr>
        <w:t>std_logic</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r w:rsidRPr="00D56D92">
        <w:rPr>
          <w:rFonts w:ascii="Courier New" w:hAnsi="Courier New" w:cs="Courier New"/>
          <w:color w:val="505050"/>
          <w:sz w:val="20"/>
          <w:szCs w:val="20"/>
        </w:rPr>
        <w:t>'0'</w:t>
      </w:r>
      <w:r w:rsidRPr="008C1A7F">
        <w:rPr>
          <w:rFonts w:ascii="Courier New" w:hAnsi="Courier New" w:cs="Courier New"/>
          <w:b/>
          <w:bCs/>
          <w:color w:val="000080"/>
          <w:sz w:val="20"/>
          <w:szCs w:val="20"/>
        </w:rPr>
        <w:t>;</w:t>
      </w:r>
    </w:p>
    <w:p w14:paraId="5DE53CAE"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3E55CBC8"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begin</w:t>
      </w:r>
    </w:p>
    <w:p w14:paraId="7C77990F"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1337D9C0"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proofErr w:type="gramStart"/>
      <w:r w:rsidRPr="008C1A7F">
        <w:rPr>
          <w:rFonts w:ascii="Courier New" w:hAnsi="Courier New" w:cs="Courier New"/>
          <w:color w:val="000000"/>
          <w:sz w:val="20"/>
          <w:szCs w:val="20"/>
        </w:rPr>
        <w:t>dut</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toplevel</w:t>
      </w:r>
      <w:proofErr w:type="spellEnd"/>
    </w:p>
    <w:p w14:paraId="60A9539E"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port</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map</w:t>
      </w:r>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w:t>
      </w:r>
      <w:proofErr w:type="spellStart"/>
      <w:r w:rsidRPr="008C1A7F">
        <w:rPr>
          <w:rFonts w:ascii="Courier New" w:hAnsi="Courier New" w:cs="Courier New"/>
          <w:color w:val="000000"/>
          <w:sz w:val="20"/>
          <w:szCs w:val="20"/>
        </w:rPr>
        <w:t>reset_pb</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=&gt;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reset_pb</w:t>
      </w:r>
      <w:proofErr w:type="spellEnd"/>
      <w:r w:rsidRPr="008C1A7F">
        <w:rPr>
          <w:rFonts w:ascii="Courier New" w:hAnsi="Courier New" w:cs="Courier New"/>
          <w:b/>
          <w:bCs/>
          <w:color w:val="000080"/>
          <w:sz w:val="20"/>
          <w:szCs w:val="20"/>
        </w:rPr>
        <w:t>,</w:t>
      </w:r>
    </w:p>
    <w:p w14:paraId="5AF9CF6E"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sysclk</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=&gt;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clk_in</w:t>
      </w:r>
      <w:proofErr w:type="spellEnd"/>
      <w:r w:rsidRPr="008C1A7F">
        <w:rPr>
          <w:rFonts w:ascii="Courier New" w:hAnsi="Courier New" w:cs="Courier New"/>
          <w:b/>
          <w:bCs/>
          <w:color w:val="000080"/>
          <w:sz w:val="20"/>
          <w:szCs w:val="20"/>
        </w:rPr>
        <w:t>,</w:t>
      </w:r>
    </w:p>
    <w:p w14:paraId="3C97928B"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led     </w:t>
      </w:r>
      <w:r w:rsidRPr="008C1A7F">
        <w:rPr>
          <w:rFonts w:ascii="Courier New" w:hAnsi="Courier New" w:cs="Courier New"/>
          <w:b/>
          <w:bCs/>
          <w:color w:val="000080"/>
          <w:sz w:val="20"/>
          <w:szCs w:val="20"/>
        </w:rPr>
        <w:t>=&gt;</w:t>
      </w:r>
      <w:r w:rsidRPr="008C1A7F">
        <w:rPr>
          <w:rFonts w:ascii="Courier New" w:hAnsi="Courier New" w:cs="Courier New"/>
          <w:color w:val="000000"/>
          <w:sz w:val="20"/>
          <w:szCs w:val="20"/>
        </w:rPr>
        <w:t xml:space="preserve"> led</w:t>
      </w:r>
      <w:r w:rsidRPr="008C1A7F">
        <w:rPr>
          <w:rFonts w:ascii="Courier New" w:hAnsi="Courier New" w:cs="Courier New"/>
          <w:b/>
          <w:bCs/>
          <w:color w:val="000080"/>
          <w:sz w:val="20"/>
          <w:szCs w:val="20"/>
        </w:rPr>
        <w:t>);</w:t>
      </w:r>
    </w:p>
    <w:p w14:paraId="1DDDA156"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5A83149E"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lastRenderedPageBreak/>
        <w:t xml:space="preserve">    </w:t>
      </w:r>
      <w:proofErr w:type="spellStart"/>
      <w:r w:rsidRPr="008C1A7F">
        <w:rPr>
          <w:rFonts w:ascii="Courier New" w:hAnsi="Courier New" w:cs="Courier New"/>
          <w:color w:val="000000"/>
          <w:sz w:val="20"/>
          <w:szCs w:val="20"/>
        </w:rPr>
        <w:t>TbClock</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&lt;=</w:t>
      </w:r>
      <w:r w:rsidRPr="008C1A7F">
        <w:rPr>
          <w:rFonts w:ascii="Courier New" w:hAnsi="Courier New" w:cs="Courier New"/>
          <w:color w:val="000000"/>
          <w:sz w:val="20"/>
          <w:szCs w:val="20"/>
        </w:rPr>
        <w:t xml:space="preserve"> </w:t>
      </w:r>
      <w:r w:rsidRPr="00D56D92">
        <w:rPr>
          <w:rFonts w:ascii="Courier New" w:hAnsi="Courier New" w:cs="Courier New"/>
          <w:b/>
          <w:bCs/>
          <w:color w:val="007ABA"/>
          <w:sz w:val="20"/>
          <w:szCs w:val="20"/>
        </w:rPr>
        <w:t>not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TbClock</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after</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TbPeriod</w:t>
      </w:r>
      <w:proofErr w:type="spellEnd"/>
      <w:r w:rsidRPr="008C1A7F">
        <w:rPr>
          <w:rFonts w:ascii="Courier New" w:hAnsi="Courier New" w:cs="Courier New"/>
          <w:b/>
          <w:bCs/>
          <w:color w:val="000080"/>
          <w:sz w:val="20"/>
          <w:szCs w:val="20"/>
        </w:rPr>
        <w:t>/</w:t>
      </w:r>
      <w:r w:rsidRPr="00D56D92">
        <w:rPr>
          <w:rFonts w:ascii="Courier New" w:hAnsi="Courier New" w:cs="Courier New"/>
          <w:color w:val="CD4B00"/>
          <w:sz w:val="20"/>
          <w:szCs w:val="20"/>
        </w:rPr>
        <w:t>2</w:t>
      </w:r>
      <w:r w:rsidRPr="008C1A7F">
        <w:rPr>
          <w:rFonts w:ascii="Courier New" w:hAnsi="Courier New" w:cs="Courier New"/>
          <w:b/>
          <w:bCs/>
          <w:color w:val="000080"/>
          <w:sz w:val="20"/>
          <w:szCs w:val="20"/>
        </w:rPr>
        <w:t>;</w:t>
      </w:r>
    </w:p>
    <w:p w14:paraId="71BAC9F6"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25E2D708"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clk_in</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&lt;=</w:t>
      </w: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TbClock</w:t>
      </w:r>
      <w:proofErr w:type="spellEnd"/>
      <w:r w:rsidRPr="008C1A7F">
        <w:rPr>
          <w:rFonts w:ascii="Courier New" w:hAnsi="Courier New" w:cs="Courier New"/>
          <w:b/>
          <w:bCs/>
          <w:color w:val="000080"/>
          <w:sz w:val="20"/>
          <w:szCs w:val="20"/>
        </w:rPr>
        <w:t>;</w:t>
      </w:r>
    </w:p>
    <w:p w14:paraId="0A6020B5"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24D36838"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gramStart"/>
      <w:r w:rsidRPr="008C1A7F">
        <w:rPr>
          <w:rFonts w:ascii="Courier New" w:hAnsi="Courier New" w:cs="Courier New"/>
          <w:color w:val="000000"/>
          <w:sz w:val="20"/>
          <w:szCs w:val="20"/>
        </w:rPr>
        <w:t xml:space="preserve">stimuli </w:t>
      </w:r>
      <w:r w:rsidRPr="008C1A7F">
        <w:rPr>
          <w:rFonts w:ascii="Courier New" w:hAnsi="Courier New" w:cs="Courier New"/>
          <w:b/>
          <w:bCs/>
          <w:color w:val="000080"/>
          <w:sz w:val="20"/>
          <w:szCs w:val="20"/>
        </w:rPr>
        <w:t>:</w:t>
      </w:r>
      <w:proofErr w:type="gramEnd"/>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process</w:t>
      </w:r>
    </w:p>
    <w:p w14:paraId="5D51E31D"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begin</w:t>
      </w:r>
    </w:p>
    <w:p w14:paraId="2982C746"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reset_pb</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&lt;=</w:t>
      </w:r>
      <w:r w:rsidRPr="008C1A7F">
        <w:rPr>
          <w:rFonts w:ascii="Courier New" w:hAnsi="Courier New" w:cs="Courier New"/>
          <w:color w:val="000000"/>
          <w:sz w:val="20"/>
          <w:szCs w:val="20"/>
        </w:rPr>
        <w:t xml:space="preserve"> </w:t>
      </w:r>
      <w:r w:rsidRPr="00D56D92">
        <w:rPr>
          <w:rFonts w:ascii="Courier New" w:hAnsi="Courier New" w:cs="Courier New"/>
          <w:color w:val="505050"/>
          <w:sz w:val="20"/>
          <w:szCs w:val="20"/>
        </w:rPr>
        <w:t>'0'</w:t>
      </w:r>
      <w:r w:rsidRPr="008C1A7F">
        <w:rPr>
          <w:rFonts w:ascii="Courier New" w:hAnsi="Courier New" w:cs="Courier New"/>
          <w:b/>
          <w:bCs/>
          <w:color w:val="000080"/>
          <w:sz w:val="20"/>
          <w:szCs w:val="20"/>
        </w:rPr>
        <w:t>;</w:t>
      </w:r>
    </w:p>
    <w:p w14:paraId="192385F3"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wait</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for</w:t>
      </w:r>
      <w:r w:rsidRPr="008C1A7F">
        <w:rPr>
          <w:rFonts w:ascii="Courier New" w:hAnsi="Courier New" w:cs="Courier New"/>
          <w:color w:val="000000"/>
          <w:sz w:val="20"/>
          <w:szCs w:val="20"/>
        </w:rPr>
        <w:t xml:space="preserve"> </w:t>
      </w:r>
      <w:r w:rsidRPr="00D56D92">
        <w:rPr>
          <w:rFonts w:ascii="Courier New" w:hAnsi="Courier New" w:cs="Courier New"/>
          <w:color w:val="CD4B00"/>
          <w:sz w:val="20"/>
          <w:szCs w:val="20"/>
        </w:rPr>
        <w:t>232</w:t>
      </w:r>
      <w:r w:rsidRPr="008C1A7F">
        <w:rPr>
          <w:rFonts w:ascii="Courier New" w:hAnsi="Courier New" w:cs="Courier New"/>
          <w:color w:val="000000"/>
          <w:sz w:val="20"/>
          <w:szCs w:val="20"/>
        </w:rPr>
        <w:t xml:space="preserve"> ns</w:t>
      </w:r>
      <w:r w:rsidRPr="008C1A7F">
        <w:rPr>
          <w:rFonts w:ascii="Courier New" w:hAnsi="Courier New" w:cs="Courier New"/>
          <w:b/>
          <w:bCs/>
          <w:color w:val="000080"/>
          <w:sz w:val="20"/>
          <w:szCs w:val="20"/>
        </w:rPr>
        <w:t>;</w:t>
      </w:r>
    </w:p>
    <w:p w14:paraId="02D673A1"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proofErr w:type="spellStart"/>
      <w:r w:rsidRPr="008C1A7F">
        <w:rPr>
          <w:rFonts w:ascii="Courier New" w:hAnsi="Courier New" w:cs="Courier New"/>
          <w:color w:val="000000"/>
          <w:sz w:val="20"/>
          <w:szCs w:val="20"/>
        </w:rPr>
        <w:t>reset_pb</w:t>
      </w:r>
      <w:proofErr w:type="spellEnd"/>
      <w:r w:rsidRPr="008C1A7F">
        <w:rPr>
          <w:rFonts w:ascii="Courier New" w:hAnsi="Courier New" w:cs="Courier New"/>
          <w:color w:val="000000"/>
          <w:sz w:val="20"/>
          <w:szCs w:val="20"/>
        </w:rPr>
        <w:t xml:space="preserve"> </w:t>
      </w:r>
      <w:r w:rsidRPr="008C1A7F">
        <w:rPr>
          <w:rFonts w:ascii="Courier New" w:hAnsi="Courier New" w:cs="Courier New"/>
          <w:b/>
          <w:bCs/>
          <w:color w:val="000080"/>
          <w:sz w:val="20"/>
          <w:szCs w:val="20"/>
        </w:rPr>
        <w:t>&lt;=</w:t>
      </w:r>
      <w:r w:rsidRPr="008C1A7F">
        <w:rPr>
          <w:rFonts w:ascii="Courier New" w:hAnsi="Courier New" w:cs="Courier New"/>
          <w:color w:val="000000"/>
          <w:sz w:val="20"/>
          <w:szCs w:val="20"/>
        </w:rPr>
        <w:t xml:space="preserve"> </w:t>
      </w:r>
      <w:r w:rsidRPr="00D56D92">
        <w:rPr>
          <w:rFonts w:ascii="Courier New" w:hAnsi="Courier New" w:cs="Courier New"/>
          <w:color w:val="505050"/>
          <w:sz w:val="20"/>
          <w:szCs w:val="20"/>
        </w:rPr>
        <w:t>'1'</w:t>
      </w:r>
      <w:r w:rsidRPr="008C1A7F">
        <w:rPr>
          <w:rFonts w:ascii="Courier New" w:hAnsi="Courier New" w:cs="Courier New"/>
          <w:b/>
          <w:bCs/>
          <w:color w:val="000080"/>
          <w:sz w:val="20"/>
          <w:szCs w:val="20"/>
        </w:rPr>
        <w:t>;</w:t>
      </w:r>
      <w:r w:rsidRPr="008C1A7F">
        <w:rPr>
          <w:rFonts w:ascii="Courier New" w:hAnsi="Courier New" w:cs="Courier New"/>
          <w:color w:val="000000"/>
          <w:sz w:val="20"/>
          <w:szCs w:val="20"/>
        </w:rPr>
        <w:t xml:space="preserve"> </w:t>
      </w:r>
    </w:p>
    <w:p w14:paraId="781E8B60"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wait</w:t>
      </w:r>
      <w:r w:rsidRPr="008C1A7F">
        <w:rPr>
          <w:rFonts w:ascii="Courier New" w:hAnsi="Courier New" w:cs="Courier New"/>
          <w:b/>
          <w:bCs/>
          <w:color w:val="000080"/>
          <w:sz w:val="20"/>
          <w:szCs w:val="20"/>
        </w:rPr>
        <w:t>;</w:t>
      </w:r>
    </w:p>
    <w:p w14:paraId="46D5E24E"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w:t>
      </w:r>
      <w:r w:rsidRPr="008C1A7F">
        <w:rPr>
          <w:rFonts w:ascii="Courier New" w:hAnsi="Courier New" w:cs="Courier New"/>
          <w:b/>
          <w:bCs/>
          <w:color w:val="0000FF"/>
          <w:sz w:val="20"/>
          <w:szCs w:val="20"/>
        </w:rPr>
        <w:t>process</w:t>
      </w:r>
      <w:r w:rsidRPr="008C1A7F">
        <w:rPr>
          <w:rFonts w:ascii="Courier New" w:hAnsi="Courier New" w:cs="Courier New"/>
          <w:b/>
          <w:bCs/>
          <w:color w:val="000080"/>
          <w:sz w:val="20"/>
          <w:szCs w:val="20"/>
        </w:rPr>
        <w:t>;</w:t>
      </w:r>
    </w:p>
    <w:p w14:paraId="1657A1A1" w14:textId="77777777" w:rsidR="008C1A7F" w:rsidRPr="008C1A7F" w:rsidRDefault="008C1A7F" w:rsidP="008C1A7F">
      <w:pPr>
        <w:shd w:val="clear" w:color="auto" w:fill="FFFFFF"/>
        <w:spacing w:before="0" w:after="0"/>
        <w:rPr>
          <w:rFonts w:ascii="Courier New" w:hAnsi="Courier New" w:cs="Courier New"/>
          <w:color w:val="000000"/>
          <w:sz w:val="20"/>
          <w:szCs w:val="20"/>
        </w:rPr>
      </w:pPr>
    </w:p>
    <w:p w14:paraId="3AE0686B" w14:textId="77777777" w:rsidR="008C1A7F" w:rsidRPr="008C1A7F" w:rsidRDefault="008C1A7F" w:rsidP="008C1A7F">
      <w:pPr>
        <w:shd w:val="clear" w:color="auto" w:fill="FFFFFF"/>
        <w:spacing w:before="0" w:after="0"/>
        <w:rPr>
          <w:rFonts w:ascii="Courier New" w:hAnsi="Courier New" w:cs="Courier New"/>
          <w:color w:val="000000"/>
          <w:sz w:val="20"/>
          <w:szCs w:val="20"/>
        </w:rPr>
      </w:pPr>
      <w:r w:rsidRPr="008C1A7F">
        <w:rPr>
          <w:rFonts w:ascii="Courier New" w:hAnsi="Courier New" w:cs="Courier New"/>
          <w:b/>
          <w:bCs/>
          <w:color w:val="0000FF"/>
          <w:sz w:val="20"/>
          <w:szCs w:val="20"/>
        </w:rPr>
        <w:t>end</w:t>
      </w:r>
      <w:r w:rsidRPr="008C1A7F">
        <w:rPr>
          <w:rFonts w:ascii="Courier New" w:hAnsi="Courier New" w:cs="Courier New"/>
          <w:color w:val="000000"/>
          <w:sz w:val="20"/>
          <w:szCs w:val="20"/>
        </w:rPr>
        <w:t xml:space="preserve"> tb</w:t>
      </w:r>
      <w:r w:rsidRPr="008C1A7F">
        <w:rPr>
          <w:rFonts w:ascii="Courier New" w:hAnsi="Courier New" w:cs="Courier New"/>
          <w:b/>
          <w:bCs/>
          <w:color w:val="000080"/>
          <w:sz w:val="20"/>
          <w:szCs w:val="20"/>
        </w:rPr>
        <w:t>;</w:t>
      </w:r>
    </w:p>
    <w:p w14:paraId="4E129CEC" w14:textId="77777777" w:rsidR="008C1A7F" w:rsidRPr="008C1A7F" w:rsidRDefault="008C1A7F" w:rsidP="008C1A7F">
      <w:pPr>
        <w:spacing w:before="0" w:after="120" w:line="264" w:lineRule="auto"/>
        <w:rPr>
          <w:rFonts w:ascii="Calibri" w:eastAsia="Yu Mincho" w:hAnsi="Calibri"/>
          <w:sz w:val="20"/>
          <w:szCs w:val="20"/>
        </w:rPr>
      </w:pPr>
    </w:p>
    <w:p w14:paraId="3B1AF196" w14:textId="77777777" w:rsidR="008C1A7F" w:rsidRPr="008C1A7F" w:rsidRDefault="008C1A7F" w:rsidP="008C1A7F">
      <w:pPr>
        <w:spacing w:before="0" w:after="120" w:line="264" w:lineRule="auto"/>
        <w:rPr>
          <w:rFonts w:ascii="Calibri" w:eastAsia="Yu Mincho" w:hAnsi="Calibri"/>
          <w:sz w:val="20"/>
          <w:szCs w:val="20"/>
        </w:rPr>
      </w:pPr>
      <w:r w:rsidRPr="008C1A7F">
        <w:rPr>
          <w:rFonts w:ascii="Calibri" w:eastAsia="Yu Mincho" w:hAnsi="Calibri"/>
          <w:sz w:val="20"/>
          <w:szCs w:val="20"/>
        </w:rPr>
        <w:t>----End testbench code----</w:t>
      </w:r>
    </w:p>
    <w:p w14:paraId="7AC554A7" w14:textId="6076EB1C" w:rsidR="00A70CA6" w:rsidRDefault="00A70CA6" w:rsidP="00A70CA6">
      <w:pPr>
        <w:pBdr>
          <w:top w:val="nil"/>
          <w:left w:val="nil"/>
          <w:bottom w:val="nil"/>
          <w:right w:val="nil"/>
          <w:between w:val="nil"/>
        </w:pBdr>
        <w:spacing w:after="0"/>
        <w:rPr>
          <w:bCs/>
        </w:rPr>
      </w:pPr>
      <w:r>
        <w:rPr>
          <w:bCs/>
        </w:rPr>
        <w:t xml:space="preserve">Again, the sources tree should update </w:t>
      </w:r>
      <w:r w:rsidR="008C1A7F">
        <w:rPr>
          <w:bCs/>
        </w:rPr>
        <w:t>with</w:t>
      </w:r>
      <w:r>
        <w:rPr>
          <w:bCs/>
        </w:rPr>
        <w:t xml:space="preserve"> the expected hierarchy.</w:t>
      </w:r>
    </w:p>
    <w:p w14:paraId="7F4D7FC7" w14:textId="77777777" w:rsidR="00A70CA6" w:rsidRDefault="00A70CA6" w:rsidP="00A70CA6">
      <w:pPr>
        <w:pBdr>
          <w:top w:val="nil"/>
          <w:left w:val="nil"/>
          <w:bottom w:val="nil"/>
          <w:right w:val="nil"/>
          <w:between w:val="nil"/>
        </w:pBdr>
        <w:spacing w:after="0"/>
        <w:rPr>
          <w:bCs/>
        </w:rPr>
      </w:pPr>
      <w:r w:rsidRPr="005F4D45">
        <w:rPr>
          <w:bCs/>
          <w:noProof/>
        </w:rPr>
        <w:drawing>
          <wp:inline distT="0" distB="0" distL="0" distR="0" wp14:anchorId="10620DB0" wp14:editId="1CB3D94E">
            <wp:extent cx="3223491" cy="2140500"/>
            <wp:effectExtent l="0" t="0" r="0" b="0"/>
            <wp:docPr id="43" name="Picture 43" descr="screenshot showing heirarchy with toplevel at the top, and clkdivider underneath as a sub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showing heirarchy with toplevel at the top, and clkdivider underneath as a submodule"/>
                    <pic:cNvPicPr/>
                  </pic:nvPicPr>
                  <pic:blipFill>
                    <a:blip r:embed="rId37"/>
                    <a:stretch>
                      <a:fillRect/>
                    </a:stretch>
                  </pic:blipFill>
                  <pic:spPr>
                    <a:xfrm>
                      <a:off x="0" y="0"/>
                      <a:ext cx="3230964" cy="2145462"/>
                    </a:xfrm>
                    <a:prstGeom prst="rect">
                      <a:avLst/>
                    </a:prstGeom>
                  </pic:spPr>
                </pic:pic>
              </a:graphicData>
            </a:graphic>
          </wp:inline>
        </w:drawing>
      </w:r>
    </w:p>
    <w:p w14:paraId="3FEBE117" w14:textId="5732C6D2" w:rsidR="00A70CA6" w:rsidRPr="008C1A7F" w:rsidRDefault="00A70CA6" w:rsidP="00A70CA6">
      <w:pPr>
        <w:pBdr>
          <w:top w:val="nil"/>
          <w:left w:val="nil"/>
          <w:bottom w:val="nil"/>
          <w:right w:val="nil"/>
          <w:between w:val="nil"/>
        </w:pBdr>
        <w:spacing w:after="0"/>
        <w:rPr>
          <w:b/>
        </w:rPr>
      </w:pPr>
      <w:r>
        <w:rPr>
          <w:bCs/>
        </w:rPr>
        <w:t>And n</w:t>
      </w:r>
      <w:r w:rsidRPr="00E84D88">
        <w:rPr>
          <w:bCs/>
        </w:rPr>
        <w:t xml:space="preserve">ow </w:t>
      </w:r>
      <w:r>
        <w:rPr>
          <w:bCs/>
        </w:rPr>
        <w:t xml:space="preserve">that you have </w:t>
      </w:r>
      <w:r w:rsidRPr="00E84D88">
        <w:rPr>
          <w:bCs/>
        </w:rPr>
        <w:t>a testbench, let</w:t>
      </w:r>
      <w:r>
        <w:rPr>
          <w:bCs/>
        </w:rPr>
        <w:t>’</w:t>
      </w:r>
      <w:r w:rsidRPr="00E84D88">
        <w:rPr>
          <w:bCs/>
        </w:rPr>
        <w:t xml:space="preserve">s simulate. </w:t>
      </w:r>
      <w:r w:rsidRPr="008C1A7F">
        <w:rPr>
          <w:b/>
        </w:rPr>
        <w:t>First, change the “</w:t>
      </w:r>
      <w:proofErr w:type="spellStart"/>
      <w:r w:rsidRPr="008C1A7F">
        <w:rPr>
          <w:b/>
        </w:rPr>
        <w:t>divideby</w:t>
      </w:r>
      <w:proofErr w:type="spellEnd"/>
      <w:r w:rsidRPr="008C1A7F">
        <w:rPr>
          <w:b/>
        </w:rPr>
        <w:t xml:space="preserve">” generic in your top level VHD instantiation of the </w:t>
      </w:r>
      <w:proofErr w:type="spellStart"/>
      <w:r w:rsidRPr="008C1A7F">
        <w:rPr>
          <w:b/>
        </w:rPr>
        <w:t>clkdivider</w:t>
      </w:r>
      <w:proofErr w:type="spellEnd"/>
      <w:r w:rsidRPr="008C1A7F">
        <w:rPr>
          <w:b/>
        </w:rPr>
        <w:t xml:space="preserve"> from 62500000 to 62500. Otherwise, you will have to run the simulation for 500 </w:t>
      </w:r>
      <w:proofErr w:type="spellStart"/>
      <w:r w:rsidRPr="008C1A7F">
        <w:rPr>
          <w:b/>
        </w:rPr>
        <w:t>ms</w:t>
      </w:r>
      <w:proofErr w:type="spellEnd"/>
      <w:r w:rsidRPr="008C1A7F">
        <w:rPr>
          <w:b/>
        </w:rPr>
        <w:t xml:space="preserve"> just to </w:t>
      </w:r>
      <w:r w:rsidR="00415AF1">
        <w:rPr>
          <w:b/>
        </w:rPr>
        <w:t>have</w:t>
      </w:r>
      <w:r w:rsidRPr="008C1A7F">
        <w:rPr>
          <w:b/>
        </w:rPr>
        <w:t xml:space="preserve"> the LEDs move once!</w:t>
      </w:r>
    </w:p>
    <w:p w14:paraId="11789F3E" w14:textId="076629E8" w:rsidR="00A70CA6" w:rsidRDefault="00A70CA6" w:rsidP="00A70CA6">
      <w:pPr>
        <w:pBdr>
          <w:top w:val="nil"/>
          <w:left w:val="nil"/>
          <w:bottom w:val="nil"/>
          <w:right w:val="nil"/>
          <w:between w:val="nil"/>
        </w:pBdr>
        <w:spacing w:after="0"/>
        <w:rPr>
          <w:bCs/>
        </w:rPr>
      </w:pPr>
      <w:r w:rsidRPr="00E84D88">
        <w:rPr>
          <w:bCs/>
        </w:rPr>
        <w:t xml:space="preserve">In the </w:t>
      </w:r>
      <w:r>
        <w:rPr>
          <w:bCs/>
        </w:rPr>
        <w:t>Flow Navigator (left hand pane) under Simulation</w:t>
      </w:r>
      <w:r w:rsidRPr="00E84D88">
        <w:rPr>
          <w:bCs/>
        </w:rPr>
        <w:t xml:space="preserve">, </w:t>
      </w:r>
      <w:r w:rsidR="008C1A7F">
        <w:rPr>
          <w:bCs/>
        </w:rPr>
        <w:t>select</w:t>
      </w:r>
      <w:r w:rsidRPr="00E84D88">
        <w:rPr>
          <w:bCs/>
        </w:rPr>
        <w:t xml:space="preserve"> “Run Simulation” and select “Behavioral Simulation”. The Xilinx simulator should start and it will have run for some default period of time (1us). The controls for this simulator should be exactly like </w:t>
      </w:r>
      <w:r>
        <w:rPr>
          <w:bCs/>
        </w:rPr>
        <w:t>what you used in 525.642</w:t>
      </w:r>
      <w:r w:rsidRPr="00E84D88">
        <w:rPr>
          <w:bCs/>
        </w:rPr>
        <w:t xml:space="preserve">, so this tutorial won’t dwell on the details. Type “run 10 </w:t>
      </w:r>
      <w:proofErr w:type="spellStart"/>
      <w:r w:rsidRPr="00E84D88">
        <w:rPr>
          <w:bCs/>
        </w:rPr>
        <w:t>ms</w:t>
      </w:r>
      <w:proofErr w:type="spellEnd"/>
      <w:r w:rsidRPr="00E84D88">
        <w:rPr>
          <w:bCs/>
        </w:rPr>
        <w:t xml:space="preserve">” in the command window, or use the GUI to run the simulation for 10ms. You should </w:t>
      </w:r>
      <w:r w:rsidR="00415AF1">
        <w:rPr>
          <w:bCs/>
        </w:rPr>
        <w:t>notice</w:t>
      </w:r>
      <w:r w:rsidRPr="00E84D88">
        <w:rPr>
          <w:bCs/>
        </w:rPr>
        <w:t xml:space="preserve"> the LEDs count from 0-F,0-4 in that time.</w:t>
      </w:r>
    </w:p>
    <w:p w14:paraId="5B81C2DF" w14:textId="77777777" w:rsidR="00A70CA6" w:rsidRPr="00E84D88" w:rsidRDefault="00A70CA6" w:rsidP="00A70CA6">
      <w:pPr>
        <w:pBdr>
          <w:top w:val="nil"/>
          <w:left w:val="nil"/>
          <w:bottom w:val="nil"/>
          <w:right w:val="nil"/>
          <w:between w:val="nil"/>
        </w:pBdr>
        <w:spacing w:after="0"/>
        <w:rPr>
          <w:bCs/>
        </w:rPr>
      </w:pPr>
      <w:r w:rsidRPr="00FA1737">
        <w:rPr>
          <w:bCs/>
          <w:noProof/>
        </w:rPr>
        <w:lastRenderedPageBreak/>
        <w:drawing>
          <wp:inline distT="0" distB="0" distL="0" distR="0" wp14:anchorId="3AA439F0" wp14:editId="0259CEFD">
            <wp:extent cx="5943600" cy="3703955"/>
            <wp:effectExtent l="0" t="0" r="0" b="0"/>
            <wp:docPr id="44" name="Picture 44" descr="screenshot of a simulation run with all signals at the defaul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of a simulation run with all signals at the default state"/>
                    <pic:cNvPicPr/>
                  </pic:nvPicPr>
                  <pic:blipFill>
                    <a:blip r:embed="rId38"/>
                    <a:stretch>
                      <a:fillRect/>
                    </a:stretch>
                  </pic:blipFill>
                  <pic:spPr>
                    <a:xfrm>
                      <a:off x="0" y="0"/>
                      <a:ext cx="5943600" cy="3703955"/>
                    </a:xfrm>
                    <a:prstGeom prst="rect">
                      <a:avLst/>
                    </a:prstGeom>
                  </pic:spPr>
                </pic:pic>
              </a:graphicData>
            </a:graphic>
          </wp:inline>
        </w:drawing>
      </w:r>
    </w:p>
    <w:p w14:paraId="3E126D24" w14:textId="77777777" w:rsidR="00A70CA6" w:rsidRDefault="00A70CA6" w:rsidP="00A70CA6">
      <w:pPr>
        <w:pStyle w:val="Heading2"/>
      </w:pPr>
      <w:bookmarkStart w:id="6" w:name="_Toc1402522030"/>
      <w:r>
        <w:t>Step 5 – Synthesis / Implementation</w:t>
      </w:r>
      <w:bookmarkEnd w:id="6"/>
    </w:p>
    <w:p w14:paraId="4F9EE7EC" w14:textId="0AB5DDB7" w:rsidR="00A70CA6" w:rsidRDefault="00A70CA6" w:rsidP="00A70CA6">
      <w:pPr>
        <w:pBdr>
          <w:top w:val="nil"/>
          <w:left w:val="nil"/>
          <w:bottom w:val="nil"/>
          <w:right w:val="nil"/>
          <w:between w:val="nil"/>
        </w:pBdr>
        <w:spacing w:after="0"/>
        <w:rPr>
          <w:bCs/>
        </w:rPr>
      </w:pPr>
      <w:r>
        <w:t>Assuming your design worked properly, you can now close the simulator and move on to Synthesis</w:t>
      </w:r>
      <w:r w:rsidRPr="008C1A7F">
        <w:t xml:space="preserve">. </w:t>
      </w:r>
      <w:r w:rsidRPr="008C1A7F">
        <w:rPr>
          <w:b/>
          <w:bCs/>
        </w:rPr>
        <w:t xml:space="preserve">Remember to change your </w:t>
      </w:r>
      <w:proofErr w:type="spellStart"/>
      <w:r w:rsidRPr="008C1A7F">
        <w:rPr>
          <w:b/>
          <w:bCs/>
        </w:rPr>
        <w:t>timebase</w:t>
      </w:r>
      <w:proofErr w:type="spellEnd"/>
      <w:r w:rsidRPr="008C1A7F">
        <w:rPr>
          <w:b/>
          <w:bCs/>
        </w:rPr>
        <w:t xml:space="preserve"> back by changing the generic back to 62500000</w:t>
      </w:r>
      <w:r w:rsidRPr="008C1A7F">
        <w:t>.</w:t>
      </w:r>
      <w:r>
        <w:t xml:space="preserve"> After saving, </w:t>
      </w:r>
      <w:r w:rsidR="008C1A7F">
        <w:t>select</w:t>
      </w:r>
      <w:r>
        <w:t xml:space="preserve"> “Run Synthesis” under Synthesis in the Flow Navigator to synthesize your design -- hopefully there will be no errors and you will be prompted for next steps.</w:t>
      </w:r>
    </w:p>
    <w:p w14:paraId="1E342AAB" w14:textId="77777777" w:rsidR="00A70CA6" w:rsidRDefault="00A70CA6" w:rsidP="00A70CA6">
      <w:pPr>
        <w:pBdr>
          <w:top w:val="nil"/>
          <w:left w:val="nil"/>
          <w:bottom w:val="nil"/>
          <w:right w:val="nil"/>
          <w:between w:val="nil"/>
        </w:pBdr>
        <w:spacing w:after="0"/>
        <w:rPr>
          <w:bCs/>
        </w:rPr>
      </w:pPr>
      <w:r>
        <w:rPr>
          <w:noProof/>
        </w:rPr>
        <w:drawing>
          <wp:inline distT="0" distB="0" distL="0" distR="0" wp14:anchorId="0806EC8D" wp14:editId="0878ABBF">
            <wp:extent cx="1958109" cy="1918684"/>
            <wp:effectExtent l="0" t="0" r="4445" b="5715"/>
            <wp:docPr id="46" name="Picture 46" descr="Screenshot of the dialog that appears after synthesis has completed.  You can view the reports, or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of the dialog that appears after synthesis has completed.  You can view the reports, or cancel."/>
                    <pic:cNvPicPr/>
                  </pic:nvPicPr>
                  <pic:blipFill>
                    <a:blip r:embed="rId39"/>
                    <a:stretch>
                      <a:fillRect/>
                    </a:stretch>
                  </pic:blipFill>
                  <pic:spPr>
                    <a:xfrm>
                      <a:off x="0" y="0"/>
                      <a:ext cx="1971739" cy="1932039"/>
                    </a:xfrm>
                    <a:prstGeom prst="rect">
                      <a:avLst/>
                    </a:prstGeom>
                  </pic:spPr>
                </pic:pic>
              </a:graphicData>
            </a:graphic>
          </wp:inline>
        </w:drawing>
      </w:r>
    </w:p>
    <w:p w14:paraId="3AABE57C" w14:textId="4CE67135" w:rsidR="00A70CA6" w:rsidRPr="0036155B" w:rsidRDefault="00A70CA6" w:rsidP="00A70CA6">
      <w:pPr>
        <w:pBdr>
          <w:top w:val="nil"/>
          <w:left w:val="nil"/>
          <w:bottom w:val="nil"/>
          <w:right w:val="nil"/>
          <w:between w:val="nil"/>
        </w:pBdr>
        <w:spacing w:after="0"/>
        <w:rPr>
          <w:bCs/>
        </w:rPr>
      </w:pPr>
      <w:r w:rsidRPr="0036155B">
        <w:rPr>
          <w:bCs/>
        </w:rPr>
        <w:t xml:space="preserve">After synthesizing, you can </w:t>
      </w:r>
      <w:r w:rsidR="008C1A7F">
        <w:rPr>
          <w:bCs/>
        </w:rPr>
        <w:t>review</w:t>
      </w:r>
      <w:r w:rsidRPr="0036155B">
        <w:rPr>
          <w:bCs/>
        </w:rPr>
        <w:t xml:space="preserve"> </w:t>
      </w:r>
      <w:r w:rsidR="008C1A7F">
        <w:rPr>
          <w:bCs/>
        </w:rPr>
        <w:t xml:space="preserve">some </w:t>
      </w:r>
      <w:r w:rsidRPr="0036155B">
        <w:rPr>
          <w:bCs/>
        </w:rPr>
        <w:t>reports if you like.</w:t>
      </w:r>
      <w:r>
        <w:rPr>
          <w:bCs/>
        </w:rPr>
        <w:t xml:space="preserve"> Otherwise, we need to do a little preparation before we move on to implementation and put the design in our FPGA by setting some pin locations</w:t>
      </w:r>
      <w:r w:rsidRPr="0036155B">
        <w:rPr>
          <w:bCs/>
        </w:rPr>
        <w:t xml:space="preserve">. We certainly don’t want these randomly chosen since </w:t>
      </w:r>
      <w:r>
        <w:rPr>
          <w:bCs/>
        </w:rPr>
        <w:t>external hardware like the LEDs are</w:t>
      </w:r>
      <w:r w:rsidRPr="0036155B">
        <w:rPr>
          <w:bCs/>
        </w:rPr>
        <w:t xml:space="preserve"> at</w:t>
      </w:r>
      <w:r>
        <w:rPr>
          <w:bCs/>
        </w:rPr>
        <w:t>tached to</w:t>
      </w:r>
      <w:r w:rsidRPr="0036155B">
        <w:rPr>
          <w:bCs/>
        </w:rPr>
        <w:t xml:space="preserve"> specific </w:t>
      </w:r>
      <w:r>
        <w:rPr>
          <w:bCs/>
        </w:rPr>
        <w:t>fixed pins on our development board</w:t>
      </w:r>
      <w:r w:rsidRPr="0036155B">
        <w:rPr>
          <w:bCs/>
        </w:rPr>
        <w:t>. There are a variety of ways to</w:t>
      </w:r>
      <w:r>
        <w:rPr>
          <w:bCs/>
        </w:rPr>
        <w:t xml:space="preserve"> set these pin assignments</w:t>
      </w:r>
      <w:r w:rsidRPr="0036155B">
        <w:rPr>
          <w:bCs/>
        </w:rPr>
        <w:t xml:space="preserve">, from looking at the schematic to reading the labelling on </w:t>
      </w:r>
      <w:r w:rsidRPr="0036155B">
        <w:rPr>
          <w:bCs/>
        </w:rPr>
        <w:lastRenderedPageBreak/>
        <w:t xml:space="preserve">the board itself. </w:t>
      </w:r>
      <w:r>
        <w:rPr>
          <w:bCs/>
        </w:rPr>
        <w:t>G</w:t>
      </w:r>
      <w:r w:rsidRPr="0036155B">
        <w:rPr>
          <w:bCs/>
        </w:rPr>
        <w:t>ood documentation is</w:t>
      </w:r>
      <w:r>
        <w:rPr>
          <w:bCs/>
        </w:rPr>
        <w:t xml:space="preserve"> available</w:t>
      </w:r>
      <w:r w:rsidRPr="0036155B">
        <w:rPr>
          <w:bCs/>
        </w:rPr>
        <w:t xml:space="preserve"> </w:t>
      </w:r>
      <w:r w:rsidR="008C1A7F">
        <w:rPr>
          <w:bCs/>
        </w:rPr>
        <w:t xml:space="preserve">in this document </w:t>
      </w:r>
      <w:r>
        <w:rPr>
          <w:bCs/>
        </w:rPr>
        <w:t xml:space="preserve">and in the </w:t>
      </w:r>
      <w:hyperlink r:id="rId40" w:history="1">
        <w:proofErr w:type="spellStart"/>
        <w:r w:rsidR="008C1A7F" w:rsidRPr="008C1A7F">
          <w:rPr>
            <w:rStyle w:val="Hyperlink"/>
            <w:bCs/>
          </w:rPr>
          <w:t>Zybo</w:t>
        </w:r>
        <w:proofErr w:type="spellEnd"/>
        <w:r w:rsidR="008C1A7F" w:rsidRPr="008C1A7F">
          <w:rPr>
            <w:rStyle w:val="Hyperlink"/>
            <w:bCs/>
          </w:rPr>
          <w:t xml:space="preserve"> Z7 </w:t>
        </w:r>
        <w:r w:rsidRPr="008C1A7F">
          <w:rPr>
            <w:rStyle w:val="Hyperlink"/>
            <w:bCs/>
          </w:rPr>
          <w:t>Reference Manual</w:t>
        </w:r>
      </w:hyperlink>
      <w:r w:rsidR="008C1A7F">
        <w:rPr>
          <w:bCs/>
        </w:rPr>
        <w:t>.</w:t>
      </w:r>
    </w:p>
    <w:p w14:paraId="0224C93B" w14:textId="367715D4" w:rsidR="00A70CA6" w:rsidRDefault="00A70CA6" w:rsidP="00A70CA6">
      <w:pPr>
        <w:pBdr>
          <w:top w:val="nil"/>
          <w:left w:val="nil"/>
          <w:bottom w:val="nil"/>
          <w:right w:val="nil"/>
          <w:between w:val="nil"/>
        </w:pBdr>
        <w:spacing w:after="0"/>
      </w:pPr>
      <w:r>
        <w:t xml:space="preserve">For this tutorial, however, we will take an easier approach and make use of the fact that </w:t>
      </w:r>
      <w:proofErr w:type="spellStart"/>
      <w:r>
        <w:t>Digilent</w:t>
      </w:r>
      <w:proofErr w:type="spellEnd"/>
      <w:r>
        <w:t xml:space="preserve"> has already created a constraints file for the board with all of the pin assignments defined. You can download the master constraints file from the Files-&gt;Class Materials section of the General channel in Teams or </w:t>
      </w:r>
      <w:r w:rsidR="008C1A7F">
        <w:t xml:space="preserve">using </w:t>
      </w:r>
      <w:hyperlink r:id="rId41" w:history="1">
        <w:proofErr w:type="spellStart"/>
        <w:r w:rsidR="008C1A7F" w:rsidRPr="008C1A7F">
          <w:rPr>
            <w:rStyle w:val="Hyperlink"/>
          </w:rPr>
          <w:t>Digilent</w:t>
        </w:r>
        <w:proofErr w:type="spellEnd"/>
        <w:r w:rsidR="008C1A7F" w:rsidRPr="008C1A7F">
          <w:rPr>
            <w:rStyle w:val="Hyperlink"/>
          </w:rPr>
          <w:t xml:space="preserve"> on GitHub</w:t>
        </w:r>
      </w:hyperlink>
      <w:r w:rsidR="008C1A7F">
        <w:t>.</w:t>
      </w:r>
    </w:p>
    <w:p w14:paraId="20996A44" w14:textId="342C0CB0" w:rsidR="00A70CA6" w:rsidRDefault="00A70CA6" w:rsidP="00A70CA6">
      <w:pPr>
        <w:pBdr>
          <w:top w:val="nil"/>
          <w:left w:val="nil"/>
          <w:bottom w:val="nil"/>
          <w:right w:val="nil"/>
          <w:between w:val="nil"/>
        </w:pBdr>
        <w:spacing w:after="0"/>
      </w:pPr>
      <w:r>
        <w:t xml:space="preserve">Download the constraints file to a temporary location, and again </w:t>
      </w:r>
      <w:r w:rsidR="008C1A7F">
        <w:t>select</w:t>
      </w:r>
      <w:r>
        <w:t xml:space="preserve"> “Add Sources” in </w:t>
      </w:r>
      <w:proofErr w:type="spellStart"/>
      <w:r>
        <w:t>Vivado</w:t>
      </w:r>
      <w:proofErr w:type="spellEnd"/>
      <w:r>
        <w:t xml:space="preserve">. This time you will </w:t>
      </w:r>
      <w:r w:rsidR="008C1A7F">
        <w:t>select</w:t>
      </w:r>
      <w:r>
        <w:t xml:space="preserve"> “Add or Create Constraints” and navigate to the downloaded XDC. Edit this file by simply uncommenting the pin assignments that you want to use and changing the name of the port to match your </w:t>
      </w:r>
      <w:r w:rsidR="000B2062">
        <w:t>top-level</w:t>
      </w:r>
      <w:r>
        <w:t xml:space="preserve"> design port name. Your XDC will end up looking like this (commented lines removed for clarity)</w:t>
      </w:r>
      <w:r w:rsidR="000B2062">
        <w:t>:</w:t>
      </w:r>
    </w:p>
    <w:p w14:paraId="36640019" w14:textId="77777777" w:rsidR="000B2062" w:rsidRDefault="000B2062" w:rsidP="000B2062">
      <w:pPr>
        <w:pBdr>
          <w:top w:val="nil"/>
          <w:left w:val="nil"/>
          <w:bottom w:val="nil"/>
          <w:right w:val="nil"/>
          <w:between w:val="nil"/>
        </w:pBdr>
        <w:spacing w:before="0" w:after="0" w:line="264" w:lineRule="auto"/>
        <w:rPr>
          <w:rFonts w:ascii="Calibri" w:eastAsia="Yu Mincho" w:hAnsi="Calibri"/>
          <w:sz w:val="18"/>
          <w:szCs w:val="18"/>
        </w:rPr>
      </w:pPr>
    </w:p>
    <w:p w14:paraId="2FD07E21" w14:textId="00542033" w:rsidR="000B2062" w:rsidRPr="000B2062" w:rsidRDefault="000B2062" w:rsidP="000B2062">
      <w:pPr>
        <w:pBdr>
          <w:top w:val="nil"/>
          <w:left w:val="nil"/>
          <w:bottom w:val="nil"/>
          <w:right w:val="nil"/>
          <w:between w:val="nil"/>
        </w:pBdr>
        <w:spacing w:before="0" w:after="0" w:line="264" w:lineRule="auto"/>
        <w:rPr>
          <w:rFonts w:ascii="Calibri" w:eastAsia="Yu Mincho" w:hAnsi="Calibri"/>
          <w:sz w:val="18"/>
          <w:szCs w:val="18"/>
        </w:rPr>
      </w:pPr>
      <w:proofErr w:type="spellStart"/>
      <w:r w:rsidRPr="000B2062">
        <w:rPr>
          <w:rFonts w:ascii="Calibri" w:eastAsia="Yu Mincho" w:hAnsi="Calibri"/>
          <w:sz w:val="18"/>
          <w:szCs w:val="18"/>
        </w:rPr>
        <w:t>set_property</w:t>
      </w:r>
      <w:proofErr w:type="spellEnd"/>
      <w:r w:rsidRPr="000B2062">
        <w:rPr>
          <w:rFonts w:ascii="Calibri" w:eastAsia="Yu Mincho" w:hAnsi="Calibri"/>
          <w:sz w:val="18"/>
          <w:szCs w:val="18"/>
        </w:rPr>
        <w:t xml:space="preserve"> -</w:t>
      </w:r>
      <w:proofErr w:type="spellStart"/>
      <w:r w:rsidRPr="000B2062">
        <w:rPr>
          <w:rFonts w:ascii="Calibri" w:eastAsia="Yu Mincho" w:hAnsi="Calibri"/>
          <w:sz w:val="18"/>
          <w:szCs w:val="18"/>
        </w:rPr>
        <w:t>dict</w:t>
      </w:r>
      <w:proofErr w:type="spellEnd"/>
      <w:r w:rsidRPr="000B2062">
        <w:rPr>
          <w:rFonts w:ascii="Calibri" w:eastAsia="Yu Mincho" w:hAnsi="Calibri"/>
          <w:sz w:val="18"/>
          <w:szCs w:val="18"/>
        </w:rPr>
        <w:t xml:space="preserve"> </w:t>
      </w:r>
      <w:proofErr w:type="gramStart"/>
      <w:r w:rsidRPr="000B2062">
        <w:rPr>
          <w:rFonts w:ascii="Calibri" w:eastAsia="Yu Mincho" w:hAnsi="Calibri"/>
          <w:sz w:val="18"/>
          <w:szCs w:val="18"/>
        </w:rPr>
        <w:t>{ PACKAGE</w:t>
      </w:r>
      <w:proofErr w:type="gramEnd"/>
      <w:r w:rsidRPr="000B2062">
        <w:rPr>
          <w:rFonts w:ascii="Calibri" w:eastAsia="Yu Mincho" w:hAnsi="Calibri"/>
          <w:sz w:val="18"/>
          <w:szCs w:val="18"/>
        </w:rPr>
        <w:t>_PIN K17   IOSTANDARD LVCMOS33 } [</w:t>
      </w:r>
      <w:proofErr w:type="spellStart"/>
      <w:r w:rsidRPr="000B2062">
        <w:rPr>
          <w:rFonts w:ascii="Calibri" w:eastAsia="Yu Mincho" w:hAnsi="Calibri"/>
          <w:sz w:val="18"/>
          <w:szCs w:val="18"/>
        </w:rPr>
        <w:t>get_ports</w:t>
      </w:r>
      <w:proofErr w:type="spellEnd"/>
      <w:r w:rsidRPr="000B2062">
        <w:rPr>
          <w:rFonts w:ascii="Calibri" w:eastAsia="Yu Mincho" w:hAnsi="Calibri"/>
          <w:sz w:val="18"/>
          <w:szCs w:val="18"/>
        </w:rPr>
        <w:t xml:space="preserve"> { </w:t>
      </w:r>
      <w:proofErr w:type="spellStart"/>
      <w:r w:rsidRPr="000B2062">
        <w:rPr>
          <w:rFonts w:ascii="Calibri" w:eastAsia="Yu Mincho" w:hAnsi="Calibri"/>
          <w:sz w:val="18"/>
          <w:szCs w:val="18"/>
        </w:rPr>
        <w:t>sysclk</w:t>
      </w:r>
      <w:proofErr w:type="spellEnd"/>
      <w:r w:rsidRPr="000B2062">
        <w:rPr>
          <w:rFonts w:ascii="Calibri" w:eastAsia="Yu Mincho" w:hAnsi="Calibri"/>
          <w:sz w:val="18"/>
          <w:szCs w:val="18"/>
        </w:rPr>
        <w:t xml:space="preserve"> }]; #IO_L12P_T1_MRCC_35 Sch=</w:t>
      </w:r>
      <w:proofErr w:type="spellStart"/>
      <w:r w:rsidRPr="000B2062">
        <w:rPr>
          <w:rFonts w:ascii="Calibri" w:eastAsia="Yu Mincho" w:hAnsi="Calibri"/>
          <w:sz w:val="18"/>
          <w:szCs w:val="18"/>
        </w:rPr>
        <w:t>sysclk</w:t>
      </w:r>
      <w:proofErr w:type="spellEnd"/>
    </w:p>
    <w:p w14:paraId="6C837DAB" w14:textId="77777777" w:rsidR="000B2062" w:rsidRPr="000B2062" w:rsidRDefault="000B2062" w:rsidP="000B2062">
      <w:pPr>
        <w:pBdr>
          <w:top w:val="nil"/>
          <w:left w:val="nil"/>
          <w:bottom w:val="nil"/>
          <w:right w:val="nil"/>
          <w:between w:val="nil"/>
        </w:pBdr>
        <w:spacing w:before="0" w:after="0" w:line="264" w:lineRule="auto"/>
        <w:rPr>
          <w:rFonts w:ascii="Calibri" w:eastAsia="Yu Mincho" w:hAnsi="Calibri"/>
          <w:sz w:val="18"/>
          <w:szCs w:val="18"/>
        </w:rPr>
      </w:pPr>
      <w:proofErr w:type="spellStart"/>
      <w:r w:rsidRPr="000B2062">
        <w:rPr>
          <w:rFonts w:ascii="Calibri" w:eastAsia="Yu Mincho" w:hAnsi="Calibri"/>
          <w:sz w:val="18"/>
          <w:szCs w:val="18"/>
        </w:rPr>
        <w:t>create_clock</w:t>
      </w:r>
      <w:proofErr w:type="spellEnd"/>
      <w:r w:rsidRPr="000B2062">
        <w:rPr>
          <w:rFonts w:ascii="Calibri" w:eastAsia="Yu Mincho" w:hAnsi="Calibri"/>
          <w:sz w:val="18"/>
          <w:szCs w:val="18"/>
        </w:rPr>
        <w:t xml:space="preserve"> -add -name </w:t>
      </w:r>
      <w:proofErr w:type="spellStart"/>
      <w:r w:rsidRPr="000B2062">
        <w:rPr>
          <w:rFonts w:ascii="Calibri" w:eastAsia="Yu Mincho" w:hAnsi="Calibri"/>
          <w:sz w:val="18"/>
          <w:szCs w:val="18"/>
        </w:rPr>
        <w:t>sys_clk_pin</w:t>
      </w:r>
      <w:proofErr w:type="spellEnd"/>
      <w:r w:rsidRPr="000B2062">
        <w:rPr>
          <w:rFonts w:ascii="Calibri" w:eastAsia="Yu Mincho" w:hAnsi="Calibri"/>
          <w:sz w:val="18"/>
          <w:szCs w:val="18"/>
        </w:rPr>
        <w:t xml:space="preserve"> -period 8.00 -waveform {0 4} [</w:t>
      </w:r>
      <w:proofErr w:type="spellStart"/>
      <w:r w:rsidRPr="000B2062">
        <w:rPr>
          <w:rFonts w:ascii="Calibri" w:eastAsia="Yu Mincho" w:hAnsi="Calibri"/>
          <w:sz w:val="18"/>
          <w:szCs w:val="18"/>
        </w:rPr>
        <w:t>get_ports</w:t>
      </w:r>
      <w:proofErr w:type="spellEnd"/>
      <w:r w:rsidRPr="000B2062">
        <w:rPr>
          <w:rFonts w:ascii="Calibri" w:eastAsia="Yu Mincho" w:hAnsi="Calibri"/>
          <w:sz w:val="18"/>
          <w:szCs w:val="18"/>
        </w:rPr>
        <w:t xml:space="preserve"> </w:t>
      </w:r>
      <w:proofErr w:type="gramStart"/>
      <w:r w:rsidRPr="000B2062">
        <w:rPr>
          <w:rFonts w:ascii="Calibri" w:eastAsia="Yu Mincho" w:hAnsi="Calibri"/>
          <w:sz w:val="18"/>
          <w:szCs w:val="18"/>
        </w:rPr>
        <w:t xml:space="preserve">{ </w:t>
      </w:r>
      <w:proofErr w:type="spellStart"/>
      <w:r w:rsidRPr="000B2062">
        <w:rPr>
          <w:rFonts w:ascii="Calibri" w:eastAsia="Yu Mincho" w:hAnsi="Calibri"/>
          <w:sz w:val="18"/>
          <w:szCs w:val="18"/>
        </w:rPr>
        <w:t>sysclk</w:t>
      </w:r>
      <w:proofErr w:type="spellEnd"/>
      <w:proofErr w:type="gramEnd"/>
      <w:r w:rsidRPr="000B2062">
        <w:rPr>
          <w:rFonts w:ascii="Calibri" w:eastAsia="Yu Mincho" w:hAnsi="Calibri"/>
          <w:sz w:val="18"/>
          <w:szCs w:val="18"/>
        </w:rPr>
        <w:t xml:space="preserve"> }];</w:t>
      </w:r>
    </w:p>
    <w:p w14:paraId="0B79067B" w14:textId="77777777" w:rsidR="000B2062" w:rsidRPr="000B2062" w:rsidRDefault="000B2062" w:rsidP="000B2062">
      <w:pPr>
        <w:pBdr>
          <w:top w:val="nil"/>
          <w:left w:val="nil"/>
          <w:bottom w:val="nil"/>
          <w:right w:val="nil"/>
          <w:between w:val="nil"/>
        </w:pBdr>
        <w:spacing w:before="0" w:after="0" w:line="264" w:lineRule="auto"/>
        <w:rPr>
          <w:rFonts w:ascii="Calibri" w:eastAsia="Yu Mincho" w:hAnsi="Calibri"/>
          <w:sz w:val="18"/>
          <w:szCs w:val="18"/>
        </w:rPr>
      </w:pPr>
      <w:proofErr w:type="spellStart"/>
      <w:r w:rsidRPr="000B2062">
        <w:rPr>
          <w:rFonts w:ascii="Calibri" w:eastAsia="Yu Mincho" w:hAnsi="Calibri"/>
          <w:sz w:val="18"/>
          <w:szCs w:val="18"/>
        </w:rPr>
        <w:t>set_property</w:t>
      </w:r>
      <w:proofErr w:type="spellEnd"/>
      <w:r w:rsidRPr="000B2062">
        <w:rPr>
          <w:rFonts w:ascii="Calibri" w:eastAsia="Yu Mincho" w:hAnsi="Calibri"/>
          <w:sz w:val="18"/>
          <w:szCs w:val="18"/>
        </w:rPr>
        <w:t xml:space="preserve"> -</w:t>
      </w:r>
      <w:proofErr w:type="spellStart"/>
      <w:r w:rsidRPr="000B2062">
        <w:rPr>
          <w:rFonts w:ascii="Calibri" w:eastAsia="Yu Mincho" w:hAnsi="Calibri"/>
          <w:sz w:val="18"/>
          <w:szCs w:val="18"/>
        </w:rPr>
        <w:t>dict</w:t>
      </w:r>
      <w:proofErr w:type="spellEnd"/>
      <w:r w:rsidRPr="000B2062">
        <w:rPr>
          <w:rFonts w:ascii="Calibri" w:eastAsia="Yu Mincho" w:hAnsi="Calibri"/>
          <w:sz w:val="18"/>
          <w:szCs w:val="18"/>
        </w:rPr>
        <w:t xml:space="preserve"> </w:t>
      </w:r>
      <w:proofErr w:type="gramStart"/>
      <w:r w:rsidRPr="000B2062">
        <w:rPr>
          <w:rFonts w:ascii="Calibri" w:eastAsia="Yu Mincho" w:hAnsi="Calibri"/>
          <w:sz w:val="18"/>
          <w:szCs w:val="18"/>
        </w:rPr>
        <w:t>{ PACKAGE</w:t>
      </w:r>
      <w:proofErr w:type="gramEnd"/>
      <w:r w:rsidRPr="000B2062">
        <w:rPr>
          <w:rFonts w:ascii="Calibri" w:eastAsia="Yu Mincho" w:hAnsi="Calibri"/>
          <w:sz w:val="18"/>
          <w:szCs w:val="18"/>
        </w:rPr>
        <w:t>_PIN K18   IOSTANDARD LVCMOS33 } [</w:t>
      </w:r>
      <w:proofErr w:type="spellStart"/>
      <w:r w:rsidRPr="000B2062">
        <w:rPr>
          <w:rFonts w:ascii="Calibri" w:eastAsia="Yu Mincho" w:hAnsi="Calibri"/>
          <w:sz w:val="18"/>
          <w:szCs w:val="18"/>
        </w:rPr>
        <w:t>get_ports</w:t>
      </w:r>
      <w:proofErr w:type="spellEnd"/>
      <w:r w:rsidRPr="000B2062">
        <w:rPr>
          <w:rFonts w:ascii="Calibri" w:eastAsia="Yu Mincho" w:hAnsi="Calibri"/>
          <w:sz w:val="18"/>
          <w:szCs w:val="18"/>
        </w:rPr>
        <w:t xml:space="preserve"> { </w:t>
      </w:r>
      <w:proofErr w:type="spellStart"/>
      <w:r w:rsidRPr="000B2062">
        <w:rPr>
          <w:rFonts w:ascii="Calibri" w:eastAsia="Yu Mincho" w:hAnsi="Calibri"/>
          <w:sz w:val="18"/>
          <w:szCs w:val="18"/>
        </w:rPr>
        <w:t>reset_pb</w:t>
      </w:r>
      <w:proofErr w:type="spellEnd"/>
      <w:r w:rsidRPr="000B2062">
        <w:rPr>
          <w:rFonts w:ascii="Calibri" w:eastAsia="Yu Mincho" w:hAnsi="Calibri"/>
          <w:sz w:val="18"/>
          <w:szCs w:val="18"/>
        </w:rPr>
        <w:t xml:space="preserve"> }]; #IO_L12N_T1_MRCC_35 Sch=</w:t>
      </w:r>
      <w:proofErr w:type="spellStart"/>
      <w:r w:rsidRPr="000B2062">
        <w:rPr>
          <w:rFonts w:ascii="Calibri" w:eastAsia="Yu Mincho" w:hAnsi="Calibri"/>
          <w:sz w:val="18"/>
          <w:szCs w:val="18"/>
        </w:rPr>
        <w:t>btn</w:t>
      </w:r>
      <w:proofErr w:type="spellEnd"/>
      <w:r w:rsidRPr="000B2062">
        <w:rPr>
          <w:rFonts w:ascii="Calibri" w:eastAsia="Yu Mincho" w:hAnsi="Calibri"/>
          <w:sz w:val="18"/>
          <w:szCs w:val="18"/>
        </w:rPr>
        <w:t>[0]</w:t>
      </w:r>
    </w:p>
    <w:p w14:paraId="3CFA4BD0" w14:textId="77777777" w:rsidR="000B2062" w:rsidRPr="000B2062" w:rsidRDefault="000B2062" w:rsidP="000B2062">
      <w:pPr>
        <w:pBdr>
          <w:top w:val="nil"/>
          <w:left w:val="nil"/>
          <w:bottom w:val="nil"/>
          <w:right w:val="nil"/>
          <w:between w:val="nil"/>
        </w:pBdr>
        <w:spacing w:before="0" w:after="0" w:line="264" w:lineRule="auto"/>
        <w:rPr>
          <w:rFonts w:ascii="Calibri" w:eastAsia="Yu Mincho" w:hAnsi="Calibri"/>
          <w:sz w:val="18"/>
          <w:szCs w:val="18"/>
        </w:rPr>
      </w:pPr>
      <w:proofErr w:type="spellStart"/>
      <w:r w:rsidRPr="000B2062">
        <w:rPr>
          <w:rFonts w:ascii="Calibri" w:eastAsia="Yu Mincho" w:hAnsi="Calibri"/>
          <w:sz w:val="18"/>
          <w:szCs w:val="18"/>
        </w:rPr>
        <w:t>set_property</w:t>
      </w:r>
      <w:proofErr w:type="spellEnd"/>
      <w:r w:rsidRPr="000B2062">
        <w:rPr>
          <w:rFonts w:ascii="Calibri" w:eastAsia="Yu Mincho" w:hAnsi="Calibri"/>
          <w:sz w:val="18"/>
          <w:szCs w:val="18"/>
        </w:rPr>
        <w:t xml:space="preserve"> -</w:t>
      </w:r>
      <w:proofErr w:type="spellStart"/>
      <w:r w:rsidRPr="000B2062">
        <w:rPr>
          <w:rFonts w:ascii="Calibri" w:eastAsia="Yu Mincho" w:hAnsi="Calibri"/>
          <w:sz w:val="18"/>
          <w:szCs w:val="18"/>
        </w:rPr>
        <w:t>dict</w:t>
      </w:r>
      <w:proofErr w:type="spellEnd"/>
      <w:r w:rsidRPr="000B2062">
        <w:rPr>
          <w:rFonts w:ascii="Calibri" w:eastAsia="Yu Mincho" w:hAnsi="Calibri"/>
          <w:sz w:val="18"/>
          <w:szCs w:val="18"/>
        </w:rPr>
        <w:t xml:space="preserve"> </w:t>
      </w:r>
      <w:proofErr w:type="gramStart"/>
      <w:r w:rsidRPr="000B2062">
        <w:rPr>
          <w:rFonts w:ascii="Calibri" w:eastAsia="Yu Mincho" w:hAnsi="Calibri"/>
          <w:sz w:val="18"/>
          <w:szCs w:val="18"/>
        </w:rPr>
        <w:t>{ PACKAGE</w:t>
      </w:r>
      <w:proofErr w:type="gramEnd"/>
      <w:r w:rsidRPr="000B2062">
        <w:rPr>
          <w:rFonts w:ascii="Calibri" w:eastAsia="Yu Mincho" w:hAnsi="Calibri"/>
          <w:sz w:val="18"/>
          <w:szCs w:val="18"/>
        </w:rPr>
        <w:t>_PIN M14   IOSTANDARD LVCMOS33 } [</w:t>
      </w:r>
      <w:proofErr w:type="spellStart"/>
      <w:r w:rsidRPr="000B2062">
        <w:rPr>
          <w:rFonts w:ascii="Calibri" w:eastAsia="Yu Mincho" w:hAnsi="Calibri"/>
          <w:sz w:val="18"/>
          <w:szCs w:val="18"/>
        </w:rPr>
        <w:t>get_ports</w:t>
      </w:r>
      <w:proofErr w:type="spellEnd"/>
      <w:r w:rsidRPr="000B2062">
        <w:rPr>
          <w:rFonts w:ascii="Calibri" w:eastAsia="Yu Mincho" w:hAnsi="Calibri"/>
          <w:sz w:val="18"/>
          <w:szCs w:val="18"/>
        </w:rPr>
        <w:t xml:space="preserve"> { led[0] }]; #IO_L23P_T3_35 Sch=led[0]</w:t>
      </w:r>
    </w:p>
    <w:p w14:paraId="693B4E11" w14:textId="77777777" w:rsidR="000B2062" w:rsidRPr="000B2062" w:rsidRDefault="000B2062" w:rsidP="000B2062">
      <w:pPr>
        <w:pBdr>
          <w:top w:val="nil"/>
          <w:left w:val="nil"/>
          <w:bottom w:val="nil"/>
          <w:right w:val="nil"/>
          <w:between w:val="nil"/>
        </w:pBdr>
        <w:spacing w:before="0" w:after="0" w:line="264" w:lineRule="auto"/>
        <w:rPr>
          <w:rFonts w:ascii="Calibri" w:eastAsia="Yu Mincho" w:hAnsi="Calibri"/>
          <w:sz w:val="18"/>
          <w:szCs w:val="18"/>
        </w:rPr>
      </w:pPr>
      <w:proofErr w:type="spellStart"/>
      <w:r w:rsidRPr="000B2062">
        <w:rPr>
          <w:rFonts w:ascii="Calibri" w:eastAsia="Yu Mincho" w:hAnsi="Calibri"/>
          <w:sz w:val="18"/>
          <w:szCs w:val="18"/>
        </w:rPr>
        <w:t>set_property</w:t>
      </w:r>
      <w:proofErr w:type="spellEnd"/>
      <w:r w:rsidRPr="000B2062">
        <w:rPr>
          <w:rFonts w:ascii="Calibri" w:eastAsia="Yu Mincho" w:hAnsi="Calibri"/>
          <w:sz w:val="18"/>
          <w:szCs w:val="18"/>
        </w:rPr>
        <w:t xml:space="preserve"> -</w:t>
      </w:r>
      <w:proofErr w:type="spellStart"/>
      <w:r w:rsidRPr="000B2062">
        <w:rPr>
          <w:rFonts w:ascii="Calibri" w:eastAsia="Yu Mincho" w:hAnsi="Calibri"/>
          <w:sz w:val="18"/>
          <w:szCs w:val="18"/>
        </w:rPr>
        <w:t>dict</w:t>
      </w:r>
      <w:proofErr w:type="spellEnd"/>
      <w:r w:rsidRPr="000B2062">
        <w:rPr>
          <w:rFonts w:ascii="Calibri" w:eastAsia="Yu Mincho" w:hAnsi="Calibri"/>
          <w:sz w:val="18"/>
          <w:szCs w:val="18"/>
        </w:rPr>
        <w:t xml:space="preserve"> </w:t>
      </w:r>
      <w:proofErr w:type="gramStart"/>
      <w:r w:rsidRPr="000B2062">
        <w:rPr>
          <w:rFonts w:ascii="Calibri" w:eastAsia="Yu Mincho" w:hAnsi="Calibri"/>
          <w:sz w:val="18"/>
          <w:szCs w:val="18"/>
        </w:rPr>
        <w:t>{ PACKAGE</w:t>
      </w:r>
      <w:proofErr w:type="gramEnd"/>
      <w:r w:rsidRPr="000B2062">
        <w:rPr>
          <w:rFonts w:ascii="Calibri" w:eastAsia="Yu Mincho" w:hAnsi="Calibri"/>
          <w:sz w:val="18"/>
          <w:szCs w:val="18"/>
        </w:rPr>
        <w:t>_PIN M15   IOSTANDARD LVCMOS33 } [</w:t>
      </w:r>
      <w:proofErr w:type="spellStart"/>
      <w:r w:rsidRPr="000B2062">
        <w:rPr>
          <w:rFonts w:ascii="Calibri" w:eastAsia="Yu Mincho" w:hAnsi="Calibri"/>
          <w:sz w:val="18"/>
          <w:szCs w:val="18"/>
        </w:rPr>
        <w:t>get_ports</w:t>
      </w:r>
      <w:proofErr w:type="spellEnd"/>
      <w:r w:rsidRPr="000B2062">
        <w:rPr>
          <w:rFonts w:ascii="Calibri" w:eastAsia="Yu Mincho" w:hAnsi="Calibri"/>
          <w:sz w:val="18"/>
          <w:szCs w:val="18"/>
        </w:rPr>
        <w:t xml:space="preserve"> { led[1] }]; #IO_L23N_T3_35 Sch=led[1]</w:t>
      </w:r>
    </w:p>
    <w:p w14:paraId="232EC469" w14:textId="77777777" w:rsidR="000B2062" w:rsidRPr="000B2062" w:rsidRDefault="000B2062" w:rsidP="000B2062">
      <w:pPr>
        <w:pBdr>
          <w:top w:val="nil"/>
          <w:left w:val="nil"/>
          <w:bottom w:val="nil"/>
          <w:right w:val="nil"/>
          <w:between w:val="nil"/>
        </w:pBdr>
        <w:spacing w:before="0" w:after="0" w:line="264" w:lineRule="auto"/>
        <w:rPr>
          <w:rFonts w:ascii="Calibri" w:eastAsia="Yu Mincho" w:hAnsi="Calibri"/>
          <w:sz w:val="18"/>
          <w:szCs w:val="18"/>
        </w:rPr>
      </w:pPr>
      <w:proofErr w:type="spellStart"/>
      <w:r w:rsidRPr="000B2062">
        <w:rPr>
          <w:rFonts w:ascii="Calibri" w:eastAsia="Yu Mincho" w:hAnsi="Calibri"/>
          <w:sz w:val="18"/>
          <w:szCs w:val="18"/>
        </w:rPr>
        <w:t>set_property</w:t>
      </w:r>
      <w:proofErr w:type="spellEnd"/>
      <w:r w:rsidRPr="000B2062">
        <w:rPr>
          <w:rFonts w:ascii="Calibri" w:eastAsia="Yu Mincho" w:hAnsi="Calibri"/>
          <w:sz w:val="18"/>
          <w:szCs w:val="18"/>
        </w:rPr>
        <w:t xml:space="preserve"> -</w:t>
      </w:r>
      <w:proofErr w:type="spellStart"/>
      <w:r w:rsidRPr="000B2062">
        <w:rPr>
          <w:rFonts w:ascii="Calibri" w:eastAsia="Yu Mincho" w:hAnsi="Calibri"/>
          <w:sz w:val="18"/>
          <w:szCs w:val="18"/>
        </w:rPr>
        <w:t>dict</w:t>
      </w:r>
      <w:proofErr w:type="spellEnd"/>
      <w:r w:rsidRPr="000B2062">
        <w:rPr>
          <w:rFonts w:ascii="Calibri" w:eastAsia="Yu Mincho" w:hAnsi="Calibri"/>
          <w:sz w:val="18"/>
          <w:szCs w:val="18"/>
        </w:rPr>
        <w:t xml:space="preserve"> </w:t>
      </w:r>
      <w:proofErr w:type="gramStart"/>
      <w:r w:rsidRPr="000B2062">
        <w:rPr>
          <w:rFonts w:ascii="Calibri" w:eastAsia="Yu Mincho" w:hAnsi="Calibri"/>
          <w:sz w:val="18"/>
          <w:szCs w:val="18"/>
        </w:rPr>
        <w:t>{ PACKAGE</w:t>
      </w:r>
      <w:proofErr w:type="gramEnd"/>
      <w:r w:rsidRPr="000B2062">
        <w:rPr>
          <w:rFonts w:ascii="Calibri" w:eastAsia="Yu Mincho" w:hAnsi="Calibri"/>
          <w:sz w:val="18"/>
          <w:szCs w:val="18"/>
        </w:rPr>
        <w:t>_PIN G14   IOSTANDARD LVCMOS33 } [</w:t>
      </w:r>
      <w:proofErr w:type="spellStart"/>
      <w:r w:rsidRPr="000B2062">
        <w:rPr>
          <w:rFonts w:ascii="Calibri" w:eastAsia="Yu Mincho" w:hAnsi="Calibri"/>
          <w:sz w:val="18"/>
          <w:szCs w:val="18"/>
        </w:rPr>
        <w:t>get_ports</w:t>
      </w:r>
      <w:proofErr w:type="spellEnd"/>
      <w:r w:rsidRPr="000B2062">
        <w:rPr>
          <w:rFonts w:ascii="Calibri" w:eastAsia="Yu Mincho" w:hAnsi="Calibri"/>
          <w:sz w:val="18"/>
          <w:szCs w:val="18"/>
        </w:rPr>
        <w:t xml:space="preserve"> { led[2] }]; #IO_0_35 Sch=led[2]</w:t>
      </w:r>
    </w:p>
    <w:p w14:paraId="5431A8A4" w14:textId="77777777" w:rsidR="000B2062" w:rsidRPr="000B2062" w:rsidRDefault="000B2062" w:rsidP="000B2062">
      <w:pPr>
        <w:pBdr>
          <w:top w:val="nil"/>
          <w:left w:val="nil"/>
          <w:bottom w:val="nil"/>
          <w:right w:val="nil"/>
          <w:between w:val="nil"/>
        </w:pBdr>
        <w:spacing w:before="0" w:after="0" w:line="264" w:lineRule="auto"/>
        <w:rPr>
          <w:rFonts w:ascii="Calibri" w:eastAsia="Yu Mincho" w:hAnsi="Calibri"/>
          <w:sz w:val="18"/>
          <w:szCs w:val="18"/>
        </w:rPr>
      </w:pPr>
      <w:proofErr w:type="spellStart"/>
      <w:r w:rsidRPr="000B2062">
        <w:rPr>
          <w:rFonts w:ascii="Calibri" w:eastAsia="Yu Mincho" w:hAnsi="Calibri"/>
          <w:sz w:val="18"/>
          <w:szCs w:val="18"/>
        </w:rPr>
        <w:t>set_property</w:t>
      </w:r>
      <w:proofErr w:type="spellEnd"/>
      <w:r w:rsidRPr="000B2062">
        <w:rPr>
          <w:rFonts w:ascii="Calibri" w:eastAsia="Yu Mincho" w:hAnsi="Calibri"/>
          <w:sz w:val="18"/>
          <w:szCs w:val="18"/>
        </w:rPr>
        <w:t xml:space="preserve"> -</w:t>
      </w:r>
      <w:proofErr w:type="spellStart"/>
      <w:r w:rsidRPr="000B2062">
        <w:rPr>
          <w:rFonts w:ascii="Calibri" w:eastAsia="Yu Mincho" w:hAnsi="Calibri"/>
          <w:sz w:val="18"/>
          <w:szCs w:val="18"/>
        </w:rPr>
        <w:t>dict</w:t>
      </w:r>
      <w:proofErr w:type="spellEnd"/>
      <w:r w:rsidRPr="000B2062">
        <w:rPr>
          <w:rFonts w:ascii="Calibri" w:eastAsia="Yu Mincho" w:hAnsi="Calibri"/>
          <w:sz w:val="18"/>
          <w:szCs w:val="18"/>
        </w:rPr>
        <w:t xml:space="preserve"> </w:t>
      </w:r>
      <w:proofErr w:type="gramStart"/>
      <w:r w:rsidRPr="000B2062">
        <w:rPr>
          <w:rFonts w:ascii="Calibri" w:eastAsia="Yu Mincho" w:hAnsi="Calibri"/>
          <w:sz w:val="18"/>
          <w:szCs w:val="18"/>
        </w:rPr>
        <w:t>{ PACKAGE</w:t>
      </w:r>
      <w:proofErr w:type="gramEnd"/>
      <w:r w:rsidRPr="000B2062">
        <w:rPr>
          <w:rFonts w:ascii="Calibri" w:eastAsia="Yu Mincho" w:hAnsi="Calibri"/>
          <w:sz w:val="18"/>
          <w:szCs w:val="18"/>
        </w:rPr>
        <w:t>_PIN D18   IOSTANDARD LVCMOS33 } [</w:t>
      </w:r>
      <w:proofErr w:type="spellStart"/>
      <w:r w:rsidRPr="000B2062">
        <w:rPr>
          <w:rFonts w:ascii="Calibri" w:eastAsia="Yu Mincho" w:hAnsi="Calibri"/>
          <w:sz w:val="18"/>
          <w:szCs w:val="18"/>
        </w:rPr>
        <w:t>get_ports</w:t>
      </w:r>
      <w:proofErr w:type="spellEnd"/>
      <w:r w:rsidRPr="000B2062">
        <w:rPr>
          <w:rFonts w:ascii="Calibri" w:eastAsia="Yu Mincho" w:hAnsi="Calibri"/>
          <w:sz w:val="18"/>
          <w:szCs w:val="18"/>
        </w:rPr>
        <w:t xml:space="preserve"> { led[3] }]; #IO_L3N_T0_DQS_AD1N_35 Sch=led[3]</w:t>
      </w:r>
    </w:p>
    <w:p w14:paraId="0DD89683" w14:textId="20E13CCF" w:rsidR="00A70CA6" w:rsidRDefault="00A70CA6" w:rsidP="008515EA">
      <w:pPr>
        <w:pBdr>
          <w:top w:val="nil"/>
          <w:left w:val="nil"/>
          <w:bottom w:val="nil"/>
          <w:right w:val="nil"/>
          <w:between w:val="nil"/>
        </w:pBdr>
        <w:spacing w:after="0"/>
        <w:ind w:right="150"/>
      </w:pPr>
      <w:r>
        <w:t>This tells the synthesizer the proper location for all of your external ports and informs it of the speed of your main clock. Leaving the clock unconstrained would almost certainly be fine for this simple project, but it is always good practice to constrain the clock for static timing analysis. Future projects may not be placed/routed in a way that works at 125MHz if we don’t require it from the tools by setting a constraint. This is something that you don’t want to forget.</w:t>
      </w:r>
    </w:p>
    <w:p w14:paraId="4912D41D" w14:textId="77777777" w:rsidR="00A70CA6" w:rsidRDefault="00A70CA6" w:rsidP="008515EA">
      <w:pPr>
        <w:pStyle w:val="Heading2"/>
      </w:pPr>
      <w:bookmarkStart w:id="7" w:name="_Toc1890246097"/>
      <w:r w:rsidRPr="008515EA">
        <w:t>Step</w:t>
      </w:r>
      <w:r>
        <w:t xml:space="preserve"> 6 – FPGA Configuration</w:t>
      </w:r>
      <w:bookmarkEnd w:id="7"/>
    </w:p>
    <w:p w14:paraId="72604309" w14:textId="5A0431D6" w:rsidR="00A70CA6" w:rsidRDefault="00A70CA6" w:rsidP="00A70CA6">
      <w:pPr>
        <w:pBdr>
          <w:top w:val="nil"/>
          <w:left w:val="nil"/>
          <w:bottom w:val="nil"/>
          <w:right w:val="nil"/>
          <w:between w:val="nil"/>
        </w:pBdr>
        <w:spacing w:after="0"/>
      </w:pPr>
      <w:r>
        <w:t xml:space="preserve">Now that the design is completed, </w:t>
      </w:r>
      <w:r w:rsidR="008515EA">
        <w:t>select</w:t>
      </w:r>
      <w:r>
        <w:t xml:space="preserve"> "Generate Bitstream" in the Left Pane. This should trigger the tools to go through Synthesis again (it is out of date since you changed the constraints) as well as Implementation and Bitstream generation. When completed it will create a file </w:t>
      </w:r>
      <w:proofErr w:type="spellStart"/>
      <w:r>
        <w:t>toplevel.bit</w:t>
      </w:r>
      <w:proofErr w:type="spellEnd"/>
      <w:r>
        <w:t xml:space="preserve"> to be used for configuration of the FPGA and you should </w:t>
      </w:r>
      <w:r w:rsidR="008515EA">
        <w:t>have</w:t>
      </w:r>
      <w:r>
        <w:t xml:space="preserve"> “</w:t>
      </w:r>
      <w:proofErr w:type="spellStart"/>
      <w:r>
        <w:t>write_bitstream</w:t>
      </w:r>
      <w:proofErr w:type="spellEnd"/>
      <w:r>
        <w:t xml:space="preserve"> Complete” at the top right corner of the </w:t>
      </w:r>
      <w:proofErr w:type="spellStart"/>
      <w:r>
        <w:t>Vivado</w:t>
      </w:r>
      <w:proofErr w:type="spellEnd"/>
      <w:r>
        <w:t xml:space="preserve"> window.</w:t>
      </w:r>
    </w:p>
    <w:p w14:paraId="71F89CB0" w14:textId="77777777" w:rsidR="00A70CA6" w:rsidRDefault="00A70CA6" w:rsidP="00A70CA6">
      <w:pPr>
        <w:pBdr>
          <w:top w:val="nil"/>
          <w:left w:val="nil"/>
          <w:bottom w:val="nil"/>
          <w:right w:val="nil"/>
          <w:between w:val="nil"/>
        </w:pBdr>
        <w:spacing w:after="0"/>
      </w:pPr>
      <w:r w:rsidRPr="000701EC">
        <w:rPr>
          <w:noProof/>
        </w:rPr>
        <w:drawing>
          <wp:inline distT="0" distB="0" distL="0" distR="0" wp14:anchorId="78AEFF0B" wp14:editId="642E668B">
            <wp:extent cx="1162917" cy="572655"/>
            <wp:effectExtent l="0" t="0" r="0" b="0"/>
            <wp:docPr id="49" name="Picture 49" descr="screenshot showing the upper right of the vivado screen, which shows that your bitstream has been successfu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showing the upper right of the vivado screen, which shows that your bitstream has been successfully generated"/>
                    <pic:cNvPicPr/>
                  </pic:nvPicPr>
                  <pic:blipFill rotWithShape="1">
                    <a:blip r:embed="rId42"/>
                    <a:srcRect b="23897"/>
                    <a:stretch/>
                  </pic:blipFill>
                  <pic:spPr bwMode="auto">
                    <a:xfrm>
                      <a:off x="0" y="0"/>
                      <a:ext cx="1170063" cy="576174"/>
                    </a:xfrm>
                    <a:prstGeom prst="rect">
                      <a:avLst/>
                    </a:prstGeom>
                    <a:ln>
                      <a:noFill/>
                    </a:ln>
                    <a:extLst>
                      <a:ext uri="{53640926-AAD7-44D8-BBD7-CCE9431645EC}">
                        <a14:shadowObscured xmlns:a14="http://schemas.microsoft.com/office/drawing/2010/main"/>
                      </a:ext>
                    </a:extLst>
                  </pic:spPr>
                </pic:pic>
              </a:graphicData>
            </a:graphic>
          </wp:inline>
        </w:drawing>
      </w:r>
    </w:p>
    <w:p w14:paraId="0138CA33" w14:textId="6B85A3F6" w:rsidR="00A70CA6" w:rsidRDefault="00A70CA6" w:rsidP="00A70CA6">
      <w:pPr>
        <w:pBdr>
          <w:top w:val="nil"/>
          <w:left w:val="nil"/>
          <w:bottom w:val="nil"/>
          <w:right w:val="nil"/>
          <w:between w:val="nil"/>
        </w:pBdr>
        <w:spacing w:after="0"/>
        <w:rPr>
          <w:b/>
          <w:bCs/>
        </w:rPr>
      </w:pPr>
      <w:r>
        <w:t xml:space="preserve">The </w:t>
      </w:r>
      <w:proofErr w:type="spellStart"/>
      <w:r>
        <w:t>Zybo</w:t>
      </w:r>
      <w:proofErr w:type="spellEnd"/>
      <w:r>
        <w:t xml:space="preserve"> contains onboard USB – JTAG. So, to load our bitfile to the FPGA (and use all other features which are available over JTAG) we need not carry around a Xilinx platform cable brick. Instead, we will just connect a USB cable from our computer to the</w:t>
      </w:r>
      <w:r w:rsidRPr="2D4A4339">
        <w:rPr>
          <w:b/>
          <w:bCs/>
        </w:rPr>
        <w:t xml:space="preserve"> “PROG/UART” </w:t>
      </w:r>
      <w:r>
        <w:t>Micro-USB jack on the board</w:t>
      </w:r>
      <w:r w:rsidRPr="2D4A4339">
        <w:rPr>
          <w:b/>
          <w:bCs/>
        </w:rPr>
        <w:t xml:space="preserve">. Make sure that the power switch on the </w:t>
      </w:r>
      <w:proofErr w:type="spellStart"/>
      <w:r w:rsidRPr="2D4A4339">
        <w:rPr>
          <w:b/>
          <w:bCs/>
        </w:rPr>
        <w:t>Zybo</w:t>
      </w:r>
      <w:proofErr w:type="spellEnd"/>
      <w:r w:rsidRPr="2D4A4339">
        <w:rPr>
          <w:b/>
          <w:bCs/>
        </w:rPr>
        <w:t xml:space="preserve"> is in the on position, the power jumper by the power switch is set to receive power over USB </w:t>
      </w:r>
      <w:r w:rsidR="008515EA">
        <w:rPr>
          <w:b/>
          <w:bCs/>
        </w:rPr>
        <w:lastRenderedPageBreak/>
        <w:t>(Reference the provided picture)</w:t>
      </w:r>
      <w:r w:rsidRPr="2D4A4339">
        <w:rPr>
          <w:b/>
          <w:bCs/>
        </w:rPr>
        <w:t>, and the boot mode jumper above the PGOOD and PDONE LEDs on the right side is set to JTAG (rightmost two pins, not as pictured).</w:t>
      </w:r>
    </w:p>
    <w:p w14:paraId="0DE6594D" w14:textId="77777777" w:rsidR="00A70CA6" w:rsidRDefault="00A70CA6" w:rsidP="00A70CA6">
      <w:r w:rsidRPr="00EB48A8">
        <w:rPr>
          <w:b/>
          <w:noProof/>
        </w:rPr>
        <w:drawing>
          <wp:inline distT="0" distB="0" distL="0" distR="0" wp14:anchorId="4E4CD6F3" wp14:editId="74DF0842">
            <wp:extent cx="5943600" cy="4112260"/>
            <wp:effectExtent l="0" t="0" r="0" b="2540"/>
            <wp:docPr id="25" name="Picture 25" descr="photograph of the Zybo-Z7-020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hotograph of the Zybo-Z7-020 board"/>
                    <pic:cNvPicPr/>
                  </pic:nvPicPr>
                  <pic:blipFill>
                    <a:blip r:embed="rId43"/>
                    <a:stretch>
                      <a:fillRect/>
                    </a:stretch>
                  </pic:blipFill>
                  <pic:spPr>
                    <a:xfrm>
                      <a:off x="0" y="0"/>
                      <a:ext cx="5943600" cy="4112260"/>
                    </a:xfrm>
                    <a:prstGeom prst="rect">
                      <a:avLst/>
                    </a:prstGeom>
                  </pic:spPr>
                </pic:pic>
              </a:graphicData>
            </a:graphic>
          </wp:inline>
        </w:drawing>
      </w:r>
    </w:p>
    <w:p w14:paraId="58FC9119" w14:textId="3071D1FC" w:rsidR="00A70CA6" w:rsidRDefault="00A70CA6" w:rsidP="00A70CA6">
      <w:r>
        <w:t xml:space="preserve">Programming in </w:t>
      </w:r>
      <w:proofErr w:type="spellStart"/>
      <w:r>
        <w:t>Vivado</w:t>
      </w:r>
      <w:proofErr w:type="spellEnd"/>
      <w:r>
        <w:t xml:space="preserve"> is done through the “Hardware Manager”. In the Flow Navigator under “Program and Debug” choose “Open Hardware Manager” then “Open Target” and select </w:t>
      </w:r>
      <w:r w:rsidR="008515EA">
        <w:t xml:space="preserve">the target </w:t>
      </w:r>
      <w:r>
        <w:t>to open it</w:t>
      </w:r>
      <w:r w:rsidR="008515EA">
        <w:t>. Then</w:t>
      </w:r>
      <w:r>
        <w:t>, select “Open Target”</w:t>
      </w:r>
      <w:r w:rsidR="008515EA">
        <w:t xml:space="preserve">, </w:t>
      </w:r>
      <w:r>
        <w:t>“Open New Target”</w:t>
      </w:r>
      <w:r w:rsidR="008515EA">
        <w:t>,</w:t>
      </w:r>
      <w:r>
        <w:t xml:space="preserve"> and choose “Auto Connect.”</w:t>
      </w:r>
    </w:p>
    <w:p w14:paraId="6E1BFE22" w14:textId="77444570" w:rsidR="00A70CA6" w:rsidRDefault="00A70CA6" w:rsidP="00A70CA6">
      <w:pPr>
        <w:pBdr>
          <w:top w:val="nil"/>
          <w:left w:val="nil"/>
          <w:bottom w:val="nil"/>
          <w:right w:val="nil"/>
          <w:between w:val="nil"/>
        </w:pBdr>
        <w:spacing w:after="0"/>
      </w:pPr>
      <w:r>
        <w:t xml:space="preserve">The hardware manager will be open, connected to the programming circuitry on the </w:t>
      </w:r>
      <w:proofErr w:type="spellStart"/>
      <w:r>
        <w:t>Zybo</w:t>
      </w:r>
      <w:proofErr w:type="spellEnd"/>
      <w:r>
        <w:t xml:space="preserve">.  </w:t>
      </w:r>
      <w:r w:rsidR="008515EA">
        <w:t>In the screenshot provided,</w:t>
      </w:r>
      <w:r>
        <w:t xml:space="preserve"> </w:t>
      </w:r>
      <w:r w:rsidR="008515EA">
        <w:t>it has the</w:t>
      </w:r>
      <w:r>
        <w:t xml:space="preserve"> xc7z020 </w:t>
      </w:r>
      <w:proofErr w:type="spellStart"/>
      <w:r>
        <w:t>fpga</w:t>
      </w:r>
      <w:proofErr w:type="spellEnd"/>
      <w:r>
        <w:t xml:space="preserve"> (the PL in our Zynq), and it is currently “Not Programmed.”</w:t>
      </w:r>
    </w:p>
    <w:p w14:paraId="42F14C46" w14:textId="77777777" w:rsidR="00A70CA6" w:rsidRDefault="00A70CA6" w:rsidP="00A70CA6">
      <w:pPr>
        <w:pBdr>
          <w:top w:val="nil"/>
          <w:left w:val="nil"/>
          <w:bottom w:val="nil"/>
          <w:right w:val="nil"/>
          <w:between w:val="nil"/>
        </w:pBdr>
        <w:spacing w:after="0"/>
      </w:pPr>
      <w:r w:rsidRPr="00377E95">
        <w:rPr>
          <w:noProof/>
        </w:rPr>
        <w:lastRenderedPageBreak/>
        <w:drawing>
          <wp:inline distT="0" distB="0" distL="0" distR="0" wp14:anchorId="2B4CBFF8" wp14:editId="561606A1">
            <wp:extent cx="3176409" cy="2318327"/>
            <wp:effectExtent l="0" t="0" r="5080" b="6350"/>
            <wp:docPr id="47" name="Picture 47" descr="screenshot of the Hardware connection window in Vivado.  XC7Z020 should appear as one of the device e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of the Hardware connection window in Vivado.  XC7Z020 should appear as one of the device entries"/>
                    <pic:cNvPicPr/>
                  </pic:nvPicPr>
                  <pic:blipFill>
                    <a:blip r:embed="rId44"/>
                    <a:stretch>
                      <a:fillRect/>
                    </a:stretch>
                  </pic:blipFill>
                  <pic:spPr>
                    <a:xfrm>
                      <a:off x="0" y="0"/>
                      <a:ext cx="3182087" cy="2322471"/>
                    </a:xfrm>
                    <a:prstGeom prst="rect">
                      <a:avLst/>
                    </a:prstGeom>
                  </pic:spPr>
                </pic:pic>
              </a:graphicData>
            </a:graphic>
          </wp:inline>
        </w:drawing>
      </w:r>
    </w:p>
    <w:p w14:paraId="1756FCCB" w14:textId="53502C03" w:rsidR="00A70CA6" w:rsidRDefault="00A70CA6" w:rsidP="00A70CA6">
      <w:pPr>
        <w:pBdr>
          <w:top w:val="nil"/>
          <w:left w:val="nil"/>
          <w:bottom w:val="nil"/>
          <w:right w:val="nil"/>
          <w:between w:val="nil"/>
        </w:pBdr>
        <w:spacing w:after="0"/>
      </w:pPr>
      <w:r w:rsidRPr="008515EA">
        <w:rPr>
          <w:b/>
          <w:bCs/>
        </w:rPr>
        <w:t>Note</w:t>
      </w:r>
      <w:r w:rsidR="008515EA" w:rsidRPr="008515EA">
        <w:rPr>
          <w:b/>
          <w:bCs/>
        </w:rPr>
        <w:t>:</w:t>
      </w:r>
      <w:r>
        <w:t xml:space="preserve"> </w:t>
      </w:r>
      <w:r w:rsidR="008515EA">
        <w:t>I</w:t>
      </w:r>
      <w:r>
        <w:t>f your boot mode jumper is not set to JTAG this will likely say “Programmed” as the board will have booted the factory demo image (which is flashing all of the LEDs for you) or a previous student image which could be doing any number of things. You can still program a new bitstream over JTAG but it’s best to fix the jumper and power cycle the board in case the image that booted configured any external devices in a way that you don’t know and aren’t controlling.</w:t>
      </w:r>
    </w:p>
    <w:p w14:paraId="6FEDD8A9" w14:textId="56A15811" w:rsidR="00A70CA6" w:rsidRDefault="00A70CA6" w:rsidP="00A70CA6">
      <w:pPr>
        <w:pBdr>
          <w:top w:val="nil"/>
          <w:left w:val="nil"/>
          <w:bottom w:val="nil"/>
          <w:right w:val="nil"/>
          <w:between w:val="nil"/>
        </w:pBdr>
        <w:spacing w:after="0"/>
      </w:pPr>
      <w:r>
        <w:t xml:space="preserve">To program the FPGA with your new bitfile, </w:t>
      </w:r>
      <w:r w:rsidR="008515EA">
        <w:t>select</w:t>
      </w:r>
      <w:r>
        <w:t xml:space="preserve"> Program Device in the Flow Navigator below the option you used to open the target. The default bitfile chosen for you on the next dialog should be correct, so say “Program.”</w:t>
      </w:r>
    </w:p>
    <w:p w14:paraId="129DC169" w14:textId="77777777" w:rsidR="00A70CA6" w:rsidRDefault="00A70CA6" w:rsidP="00A70CA6">
      <w:pPr>
        <w:pBdr>
          <w:top w:val="nil"/>
          <w:left w:val="nil"/>
          <w:bottom w:val="nil"/>
          <w:right w:val="nil"/>
          <w:between w:val="nil"/>
        </w:pBdr>
        <w:spacing w:after="0"/>
      </w:pPr>
      <w:r>
        <w:rPr>
          <w:noProof/>
        </w:rPr>
        <w:drawing>
          <wp:inline distT="0" distB="0" distL="0" distR="0" wp14:anchorId="0D5B66D1" wp14:editId="122D40DA">
            <wp:extent cx="4525818" cy="2383197"/>
            <wp:effectExtent l="0" t="0" r="8255" b="0"/>
            <wp:docPr id="48" name="Picture 48" descr="Screenshot of the &quot;Program Device&quot; dialog, where you will select your previously created bitstream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of the &quot;Program Device&quot; dialog, where you will select your previously created bitstream file"/>
                    <pic:cNvPicPr/>
                  </pic:nvPicPr>
                  <pic:blipFill>
                    <a:blip r:embed="rId45"/>
                    <a:stretch>
                      <a:fillRect/>
                    </a:stretch>
                  </pic:blipFill>
                  <pic:spPr>
                    <a:xfrm>
                      <a:off x="0" y="0"/>
                      <a:ext cx="4541900" cy="2391665"/>
                    </a:xfrm>
                    <a:prstGeom prst="rect">
                      <a:avLst/>
                    </a:prstGeom>
                  </pic:spPr>
                </pic:pic>
              </a:graphicData>
            </a:graphic>
          </wp:inline>
        </w:drawing>
      </w:r>
    </w:p>
    <w:p w14:paraId="41CAFBBE" w14:textId="6E29AB39" w:rsidR="00A70CA6" w:rsidRDefault="00A70CA6" w:rsidP="00A70CA6">
      <w:pPr>
        <w:pBdr>
          <w:top w:val="nil"/>
          <w:left w:val="nil"/>
          <w:bottom w:val="nil"/>
          <w:right w:val="nil"/>
          <w:between w:val="nil"/>
        </w:pBdr>
        <w:spacing w:after="0"/>
      </w:pPr>
      <w:r>
        <w:t>At this point - your design is on the FPGA, but no lights are blinking. Press and hold BTN0, (our “</w:t>
      </w:r>
      <w:proofErr w:type="spellStart"/>
      <w:r>
        <w:t>reset_pb</w:t>
      </w:r>
      <w:proofErr w:type="spellEnd"/>
      <w:r>
        <w:t>”) and the lights will begin counting. We’ve just realized that we made a mistake in our reset polarity. We thought that the button was active low, but it was active high (should have looked more carefully at the schematic!). Let’s go through the correction of that error to practice the tools one more time.</w:t>
      </w:r>
    </w:p>
    <w:p w14:paraId="4A856816" w14:textId="77777777" w:rsidR="00A70CA6" w:rsidRDefault="00A70CA6" w:rsidP="00A70CA6">
      <w:pPr>
        <w:pStyle w:val="Heading2"/>
      </w:pPr>
      <w:bookmarkStart w:id="8" w:name="_Toc380100110"/>
      <w:r>
        <w:lastRenderedPageBreak/>
        <w:t>Step 7 – Design Update</w:t>
      </w:r>
      <w:bookmarkEnd w:id="8"/>
    </w:p>
    <w:p w14:paraId="7AF6FA91" w14:textId="5268EDB0" w:rsidR="00A70CA6" w:rsidRDefault="00A70CA6" w:rsidP="00A70CA6">
      <w:pPr>
        <w:pBdr>
          <w:top w:val="nil"/>
          <w:left w:val="nil"/>
          <w:bottom w:val="nil"/>
          <w:right w:val="nil"/>
          <w:between w:val="nil"/>
        </w:pBdr>
        <w:spacing w:after="0"/>
      </w:pPr>
      <w:r>
        <w:t xml:space="preserve">First, change the </w:t>
      </w:r>
      <w:proofErr w:type="spellStart"/>
      <w:r>
        <w:t>rstn</w:t>
      </w:r>
      <w:proofErr w:type="spellEnd"/>
      <w:r>
        <w:t xml:space="preserve"> signal assignment in </w:t>
      </w:r>
      <w:proofErr w:type="spellStart"/>
      <w:r>
        <w:t>toplevel.vhd</w:t>
      </w:r>
      <w:proofErr w:type="spellEnd"/>
      <w:r>
        <w:t xml:space="preserve"> to read</w:t>
      </w:r>
      <w:r w:rsidR="00DE250F">
        <w:t>:</w:t>
      </w:r>
    </w:p>
    <w:p w14:paraId="6FF78010" w14:textId="488C15DA" w:rsidR="00A70CA6" w:rsidRPr="00540DDE" w:rsidRDefault="00A70CA6" w:rsidP="00A70CA6">
      <w:pPr>
        <w:pBdr>
          <w:top w:val="nil"/>
          <w:left w:val="nil"/>
          <w:bottom w:val="nil"/>
          <w:right w:val="nil"/>
          <w:between w:val="nil"/>
        </w:pBdr>
        <w:spacing w:after="0"/>
        <w:rPr>
          <w:rFonts w:ascii="Courier New" w:hAnsi="Courier New" w:cs="Courier New"/>
        </w:rPr>
      </w:pPr>
      <w:proofErr w:type="spellStart"/>
      <w:r w:rsidRPr="00540DDE">
        <w:rPr>
          <w:rFonts w:ascii="Courier New" w:hAnsi="Courier New" w:cs="Courier New"/>
        </w:rPr>
        <w:t>rst</w:t>
      </w:r>
      <w:r>
        <w:rPr>
          <w:rFonts w:ascii="Courier New" w:hAnsi="Courier New" w:cs="Courier New"/>
        </w:rPr>
        <w:t>n</w:t>
      </w:r>
      <w:proofErr w:type="spellEnd"/>
      <w:r w:rsidRPr="00540DDE">
        <w:rPr>
          <w:rFonts w:ascii="Courier New" w:hAnsi="Courier New" w:cs="Courier New"/>
        </w:rPr>
        <w:t xml:space="preserve"> &lt;= </w:t>
      </w:r>
      <w:r w:rsidRPr="00D56D92">
        <w:rPr>
          <w:rFonts w:ascii="Courier New" w:hAnsi="Courier New" w:cs="Courier New"/>
          <w:color w:val="C00000"/>
        </w:rPr>
        <w:t>not</w:t>
      </w:r>
      <w:r w:rsidRPr="00D56D92">
        <w:rPr>
          <w:rFonts w:ascii="Courier New" w:hAnsi="Courier New" w:cs="Courier New"/>
          <w:color w:val="A20000"/>
        </w:rPr>
        <w:t xml:space="preserve"> </w:t>
      </w:r>
      <w:proofErr w:type="spellStart"/>
      <w:r w:rsidRPr="00540DDE">
        <w:rPr>
          <w:rFonts w:ascii="Courier New" w:hAnsi="Courier New" w:cs="Courier New"/>
        </w:rPr>
        <w:t>reset_</w:t>
      </w:r>
      <w:proofErr w:type="gramStart"/>
      <w:r w:rsidRPr="00540DDE">
        <w:rPr>
          <w:rFonts w:ascii="Courier New" w:hAnsi="Courier New" w:cs="Courier New"/>
        </w:rPr>
        <w:t>pb</w:t>
      </w:r>
      <w:proofErr w:type="spellEnd"/>
      <w:r w:rsidRPr="00540DDE">
        <w:rPr>
          <w:rFonts w:ascii="Courier New" w:hAnsi="Courier New" w:cs="Courier New"/>
        </w:rPr>
        <w:t xml:space="preserve"> ;</w:t>
      </w:r>
      <w:proofErr w:type="gramEnd"/>
      <w:r>
        <w:rPr>
          <w:rFonts w:ascii="Courier New" w:hAnsi="Courier New" w:cs="Courier New"/>
        </w:rPr>
        <w:t xml:space="preserve"> -- this button is active high!</w:t>
      </w:r>
    </w:p>
    <w:p w14:paraId="5A0A8B4E" w14:textId="77777777" w:rsidR="00A70CA6" w:rsidRDefault="00A70CA6" w:rsidP="00A70CA6">
      <w:pPr>
        <w:pBdr>
          <w:top w:val="nil"/>
          <w:left w:val="nil"/>
          <w:bottom w:val="nil"/>
          <w:right w:val="nil"/>
          <w:between w:val="nil"/>
        </w:pBdr>
        <w:spacing w:after="0"/>
      </w:pPr>
      <w:r>
        <w:t xml:space="preserve">After saving </w:t>
      </w:r>
      <w:proofErr w:type="spellStart"/>
      <w:r>
        <w:t>toplevel.vhd</w:t>
      </w:r>
      <w:proofErr w:type="spellEnd"/>
      <w:r>
        <w:t>, the top corner of the window should (eventually) update to indicate that the design has been changed</w:t>
      </w:r>
    </w:p>
    <w:p w14:paraId="618F1131" w14:textId="77777777" w:rsidR="00A70CA6" w:rsidRDefault="00A70CA6" w:rsidP="00A70CA6">
      <w:pPr>
        <w:pBdr>
          <w:top w:val="nil"/>
          <w:left w:val="nil"/>
          <w:bottom w:val="nil"/>
          <w:right w:val="nil"/>
          <w:between w:val="nil"/>
        </w:pBdr>
        <w:spacing w:after="0"/>
      </w:pPr>
      <w:r w:rsidRPr="00D80008">
        <w:rPr>
          <w:noProof/>
        </w:rPr>
        <w:drawing>
          <wp:inline distT="0" distB="0" distL="0" distR="0" wp14:anchorId="1484611C" wp14:editId="6F164812">
            <wp:extent cx="3077004" cy="790685"/>
            <wp:effectExtent l="0" t="0" r="9525" b="9525"/>
            <wp:docPr id="50" name="Picture 50" descr="Screenshot showing the Status area (upper right) of the Vivado screen.  It should now indicate that the synthesis is out of date and needs to be re-run since your design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showing the Status area (upper right) of the Vivado screen.  It should now indicate that the synthesis is out of date and needs to be re-run since your design change"/>
                    <pic:cNvPicPr/>
                  </pic:nvPicPr>
                  <pic:blipFill>
                    <a:blip r:embed="rId46"/>
                    <a:stretch>
                      <a:fillRect/>
                    </a:stretch>
                  </pic:blipFill>
                  <pic:spPr>
                    <a:xfrm>
                      <a:off x="0" y="0"/>
                      <a:ext cx="3077004" cy="790685"/>
                    </a:xfrm>
                    <a:prstGeom prst="rect">
                      <a:avLst/>
                    </a:prstGeom>
                  </pic:spPr>
                </pic:pic>
              </a:graphicData>
            </a:graphic>
          </wp:inline>
        </w:drawing>
      </w:r>
    </w:p>
    <w:p w14:paraId="0A20172E" w14:textId="4279CF64" w:rsidR="00A70CA6" w:rsidRPr="00FF409F" w:rsidRDefault="00E01E1F" w:rsidP="00A70CA6">
      <w:pPr>
        <w:pBdr>
          <w:top w:val="nil"/>
          <w:left w:val="nil"/>
          <w:bottom w:val="nil"/>
          <w:right w:val="nil"/>
          <w:between w:val="nil"/>
        </w:pBdr>
        <w:spacing w:after="0"/>
      </w:pPr>
      <w:r>
        <w:t>Select</w:t>
      </w:r>
      <w:r w:rsidR="00A70CA6">
        <w:t xml:space="preserve"> Generate Bitstream, and the whole process should run again. After bitstream completion select Program Device again to load your new bitstream (note the filename is the same, it has just been overwritten with your changes).</w:t>
      </w:r>
    </w:p>
    <w:p w14:paraId="0C25EBEC" w14:textId="77777777" w:rsidR="00A70CA6" w:rsidRDefault="00A70CA6" w:rsidP="00A70CA6">
      <w:pPr>
        <w:pStyle w:val="Heading2"/>
      </w:pPr>
      <w:bookmarkStart w:id="9" w:name="_Toc105192007"/>
      <w:r>
        <w:t>Conclusion</w:t>
      </w:r>
      <w:bookmarkEnd w:id="9"/>
    </w:p>
    <w:p w14:paraId="25D876A8" w14:textId="4BFC577C" w:rsidR="00A70CA6" w:rsidRPr="00A05A3C" w:rsidRDefault="00A70CA6" w:rsidP="00A70CA6">
      <w:pPr>
        <w:pBdr>
          <w:top w:val="nil"/>
          <w:left w:val="nil"/>
          <w:bottom w:val="nil"/>
          <w:right w:val="nil"/>
          <w:between w:val="nil"/>
        </w:pBdr>
        <w:spacing w:after="0"/>
      </w:pPr>
      <w:r>
        <w:t>At this point, you have successfully built a very small, simple FPGA design and tested it on your board</w:t>
      </w:r>
      <w:r w:rsidR="00E01E1F">
        <w:t>.</w:t>
      </w:r>
      <w:r>
        <w:t xml:space="preserve"> You have stepped through all the design phases including simulation and are capable of creating HDL based projects for the FPGA/PL.</w:t>
      </w:r>
    </w:p>
    <w:p w14:paraId="7C4CCE2A" w14:textId="77777777" w:rsidR="00A70CA6" w:rsidRDefault="00A70CA6" w:rsidP="00A70CA6">
      <w:pPr>
        <w:pStyle w:val="Heading1"/>
        <w:rPr>
          <w:highlight w:val="yellow"/>
        </w:rPr>
      </w:pPr>
      <w:bookmarkStart w:id="10" w:name="_Toc1023494527"/>
      <w:r>
        <w:t>Part III – Adding PS software</w:t>
      </w:r>
      <w:bookmarkEnd w:id="10"/>
    </w:p>
    <w:p w14:paraId="4B368E2B" w14:textId="731C75C8" w:rsidR="00A70CA6" w:rsidRPr="00E01E1F" w:rsidRDefault="00E01E1F" w:rsidP="00A70CA6">
      <w:r>
        <w:t>Next,</w:t>
      </w:r>
      <w:r w:rsidR="00A70CA6">
        <w:t xml:space="preserve"> we’ll take what we’ve built in Part II and extend it with software running on the processing system (PS or “PS7”) in order to understand the design flow for integrating and debugging software as well as how to package a design into a binary that can be loaded from flash without use of JTAG/development tools.</w:t>
      </w:r>
    </w:p>
    <w:p w14:paraId="147862D8" w14:textId="65884F51" w:rsidR="00A70CA6" w:rsidRDefault="00A70CA6" w:rsidP="00A70CA6">
      <w:pPr>
        <w:pStyle w:val="Heading2"/>
      </w:pPr>
      <w:bookmarkStart w:id="11" w:name="_Toc1882499458"/>
      <w:r>
        <w:t xml:space="preserve">Step 1 – Adding a </w:t>
      </w:r>
      <w:r w:rsidR="00E01E1F">
        <w:t>P</w:t>
      </w:r>
      <w:r>
        <w:t xml:space="preserve">rocessing </w:t>
      </w:r>
      <w:r w:rsidR="00E01E1F">
        <w:t>S</w:t>
      </w:r>
      <w:r>
        <w:t>ystem</w:t>
      </w:r>
      <w:bookmarkEnd w:id="11"/>
    </w:p>
    <w:p w14:paraId="6974BB01" w14:textId="4FFF51F1" w:rsidR="00A70CA6" w:rsidRDefault="00A70CA6" w:rsidP="00A70CA6">
      <w:r>
        <w:t>In Part I, you completed an FPGA design that used a 125MHz external oscillator as a clock, and placed a counting pattern on the board LEDs. This step will extend that design, adding a microprocessor with a serial console, and a GPIO peripheral which will read the slider switches on the board, as well as take control of the LEDs to be lit under software control. To that end, we must first go through the construction and instantiation of that microprocessor block. This is done using a feature called “IP Integrator”. The IP Integrator is a sub-tool that allows the user to graphically connect together pieces of pre-packaged IP into a design that can be treated as a single block by the rest of your design. We are going to use it to build a block which has:</w:t>
      </w:r>
    </w:p>
    <w:p w14:paraId="3E36FA98" w14:textId="17E90D8B" w:rsidR="00A70CA6" w:rsidRDefault="00A70CA6" w:rsidP="00E01E1F">
      <w:pPr>
        <w:pStyle w:val="ListParagraph"/>
        <w:numPr>
          <w:ilvl w:val="0"/>
          <w:numId w:val="32"/>
        </w:numPr>
      </w:pPr>
      <w:r>
        <w:t xml:space="preserve">A representation of our processor/processing system (CPU, UART for </w:t>
      </w:r>
      <w:proofErr w:type="spellStart"/>
      <w:r>
        <w:t>printf</w:t>
      </w:r>
      <w:proofErr w:type="spellEnd"/>
      <w:r>
        <w:t xml:space="preserve"> statements...</w:t>
      </w:r>
      <w:proofErr w:type="spellStart"/>
      <w:r>
        <w:t>etc</w:t>
      </w:r>
      <w:proofErr w:type="spellEnd"/>
      <w:r>
        <w:t>)</w:t>
      </w:r>
      <w:r w:rsidR="00E01E1F">
        <w:t>.</w:t>
      </w:r>
    </w:p>
    <w:p w14:paraId="5E385BE7" w14:textId="34331074" w:rsidR="00A70CA6" w:rsidRDefault="00E01E1F" w:rsidP="00E01E1F">
      <w:pPr>
        <w:pStyle w:val="ListParagraph"/>
        <w:numPr>
          <w:ilvl w:val="0"/>
          <w:numId w:val="32"/>
        </w:numPr>
      </w:pPr>
      <w:r>
        <w:t xml:space="preserve">A </w:t>
      </w:r>
      <w:r w:rsidR="00A70CA6">
        <w:t>GPIO (for reading switches and writing LEDs)</w:t>
      </w:r>
      <w:r>
        <w:t>.</w:t>
      </w:r>
    </w:p>
    <w:p w14:paraId="054C2671" w14:textId="7FCBEE08" w:rsidR="00A70CA6" w:rsidRDefault="00A70CA6" w:rsidP="00A70CA6">
      <w:r>
        <w:lastRenderedPageBreak/>
        <w:t xml:space="preserve">To start, </w:t>
      </w:r>
      <w:r w:rsidR="00E01E1F">
        <w:t>select</w:t>
      </w:r>
      <w:r>
        <w:t xml:space="preserve"> the “Create Block Design” in the left pane, give the block a name, and </w:t>
      </w:r>
      <w:r w:rsidR="00E01E1F">
        <w:t>select</w:t>
      </w:r>
      <w:r>
        <w:t xml:space="preserve"> OK to create your new block design.</w:t>
      </w:r>
    </w:p>
    <w:p w14:paraId="556B643D" w14:textId="77777777" w:rsidR="00A70CA6" w:rsidRDefault="00A70CA6" w:rsidP="00A70CA6">
      <w:pPr>
        <w:rPr>
          <w:noProof/>
        </w:rPr>
      </w:pPr>
      <w:r w:rsidRPr="003270C2">
        <w:rPr>
          <w:noProof/>
        </w:rPr>
        <w:drawing>
          <wp:inline distT="0" distB="0" distL="0" distR="0" wp14:anchorId="29E7FF90" wp14:editId="5E442D32">
            <wp:extent cx="2295845" cy="2924583"/>
            <wp:effectExtent l="0" t="0" r="9525" b="9525"/>
            <wp:docPr id="52" name="Picture 52" descr="To start, select the “Create Block Design” in the left pa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o start, select the “Create Block Design” in the left pane, "/>
                    <pic:cNvPicPr/>
                  </pic:nvPicPr>
                  <pic:blipFill>
                    <a:blip r:embed="rId47"/>
                    <a:stretch>
                      <a:fillRect/>
                    </a:stretch>
                  </pic:blipFill>
                  <pic:spPr>
                    <a:xfrm>
                      <a:off x="0" y="0"/>
                      <a:ext cx="2295845" cy="2924583"/>
                    </a:xfrm>
                    <a:prstGeom prst="rect">
                      <a:avLst/>
                    </a:prstGeom>
                  </pic:spPr>
                </pic:pic>
              </a:graphicData>
            </a:graphic>
          </wp:inline>
        </w:drawing>
      </w:r>
      <w:r w:rsidRPr="005A443C">
        <w:rPr>
          <w:noProof/>
        </w:rPr>
        <w:t xml:space="preserve"> </w:t>
      </w:r>
      <w:r w:rsidRPr="005A443C">
        <w:rPr>
          <w:noProof/>
        </w:rPr>
        <w:drawing>
          <wp:inline distT="0" distB="0" distL="0" distR="0" wp14:anchorId="0075AC50" wp14:editId="6EE72488">
            <wp:extent cx="3324689" cy="2324424"/>
            <wp:effectExtent l="0" t="0" r="9525" b="0"/>
            <wp:docPr id="53" name="Picture 53" descr="screenshot showing the creation of a block design.  Give the block a name, and select OK to create your new block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showing the creation of a block design.  Give the block a name, and select OK to create your new block design."/>
                    <pic:cNvPicPr/>
                  </pic:nvPicPr>
                  <pic:blipFill>
                    <a:blip r:embed="rId48"/>
                    <a:stretch>
                      <a:fillRect/>
                    </a:stretch>
                  </pic:blipFill>
                  <pic:spPr>
                    <a:xfrm>
                      <a:off x="0" y="0"/>
                      <a:ext cx="3324689" cy="2324424"/>
                    </a:xfrm>
                    <a:prstGeom prst="rect">
                      <a:avLst/>
                    </a:prstGeom>
                  </pic:spPr>
                </pic:pic>
              </a:graphicData>
            </a:graphic>
          </wp:inline>
        </w:drawing>
      </w:r>
    </w:p>
    <w:p w14:paraId="13F151ED" w14:textId="31C34BAE" w:rsidR="00A70CA6" w:rsidRDefault="00A70CA6" w:rsidP="00A70CA6">
      <w:pPr>
        <w:rPr>
          <w:noProof/>
        </w:rPr>
      </w:pPr>
      <w:r>
        <w:rPr>
          <w:noProof/>
        </w:rPr>
        <w:t xml:space="preserve">At this point you should </w:t>
      </w:r>
      <w:r w:rsidR="00415AF1">
        <w:rPr>
          <w:noProof/>
        </w:rPr>
        <w:t>have</w:t>
      </w:r>
      <w:r>
        <w:rPr>
          <w:noProof/>
        </w:rPr>
        <w:t xml:space="preserve"> an empty block design page with a recommendation to </w:t>
      </w:r>
      <w:r w:rsidR="00C02FB1">
        <w:rPr>
          <w:noProof/>
        </w:rPr>
        <w:t>select</w:t>
      </w:r>
      <w:r>
        <w:rPr>
          <w:noProof/>
        </w:rPr>
        <w:t xml:space="preserve"> the button and add some IP. Let’s start by adding a PS7. Note that as discussed in lecture this IP is a little different than the others in that it won’t be built in fabric but instead is a description of the physical on-chip processor with which we will be interfacing.</w:t>
      </w:r>
    </w:p>
    <w:p w14:paraId="2BE0BBCD" w14:textId="77777777" w:rsidR="00A70CA6" w:rsidRDefault="00A70CA6" w:rsidP="00A70CA6">
      <w:pPr>
        <w:rPr>
          <w:noProof/>
        </w:rPr>
      </w:pPr>
      <w:r w:rsidRPr="00445767">
        <w:rPr>
          <w:noProof/>
        </w:rPr>
        <w:drawing>
          <wp:inline distT="0" distB="0" distL="0" distR="0" wp14:anchorId="2C9107B5" wp14:editId="4EF1965B">
            <wp:extent cx="5985164" cy="2835078"/>
            <wp:effectExtent l="0" t="0" r="0" b="3810"/>
            <wp:docPr id="54" name="Picture 54" descr="Screenshot of the empty block design showing the addition of the Zynq Process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of the empty block design showing the addition of the Zynq Processing System"/>
                    <pic:cNvPicPr/>
                  </pic:nvPicPr>
                  <pic:blipFill rotWithShape="1">
                    <a:blip r:embed="rId49"/>
                    <a:srcRect l="34808" t="11417" r="218" b="32066"/>
                    <a:stretch/>
                  </pic:blipFill>
                  <pic:spPr bwMode="auto">
                    <a:xfrm>
                      <a:off x="0" y="0"/>
                      <a:ext cx="6003827" cy="2843918"/>
                    </a:xfrm>
                    <a:prstGeom prst="rect">
                      <a:avLst/>
                    </a:prstGeom>
                    <a:ln>
                      <a:noFill/>
                    </a:ln>
                    <a:extLst>
                      <a:ext uri="{53640926-AAD7-44D8-BBD7-CCE9431645EC}">
                        <a14:shadowObscured xmlns:a14="http://schemas.microsoft.com/office/drawing/2010/main"/>
                      </a:ext>
                    </a:extLst>
                  </pic:spPr>
                </pic:pic>
              </a:graphicData>
            </a:graphic>
          </wp:inline>
        </w:drawing>
      </w:r>
    </w:p>
    <w:p w14:paraId="679184FB" w14:textId="61BBCC81" w:rsidR="00A70CA6" w:rsidRDefault="00A70CA6" w:rsidP="00A70CA6">
      <w:r>
        <w:t xml:space="preserve">Once you add the IP you should </w:t>
      </w:r>
      <w:r w:rsidR="000607DC">
        <w:t>have</w:t>
      </w:r>
      <w:r>
        <w:t xml:space="preserve"> the symbol for the PS7</w:t>
      </w:r>
      <w:r w:rsidR="000607DC">
        <w:t>,</w:t>
      </w:r>
      <w:r>
        <w:t xml:space="preserve"> as well as a link from Designer Assistance to “Run Block Automation.”</w:t>
      </w:r>
    </w:p>
    <w:p w14:paraId="54A78565" w14:textId="77777777" w:rsidR="00A70CA6" w:rsidRDefault="00A70CA6" w:rsidP="00A70CA6">
      <w:r w:rsidRPr="00F5385B">
        <w:rPr>
          <w:noProof/>
        </w:rPr>
        <w:lastRenderedPageBreak/>
        <w:drawing>
          <wp:inline distT="0" distB="0" distL="0" distR="0" wp14:anchorId="2BE2E3DB" wp14:editId="4DF01D59">
            <wp:extent cx="5943600" cy="2769870"/>
            <wp:effectExtent l="0" t="0" r="0" b="0"/>
            <wp:docPr id="56" name="Picture 56" descr="Screenshot showing the block diagram after the Zynq has been officially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showing the block diagram after the Zynq has been officially added"/>
                    <pic:cNvPicPr/>
                  </pic:nvPicPr>
                  <pic:blipFill>
                    <a:blip r:embed="rId50"/>
                    <a:stretch>
                      <a:fillRect/>
                    </a:stretch>
                  </pic:blipFill>
                  <pic:spPr>
                    <a:xfrm>
                      <a:off x="0" y="0"/>
                      <a:ext cx="5943600" cy="2769870"/>
                    </a:xfrm>
                    <a:prstGeom prst="rect">
                      <a:avLst/>
                    </a:prstGeom>
                  </pic:spPr>
                </pic:pic>
              </a:graphicData>
            </a:graphic>
          </wp:inline>
        </w:drawing>
      </w:r>
    </w:p>
    <w:p w14:paraId="654B9871" w14:textId="77777777" w:rsidR="000607DC" w:rsidRDefault="00A70CA6" w:rsidP="00A70CA6">
      <w:r>
        <w:t xml:space="preserve">Let’s go ahead and do that. </w:t>
      </w:r>
      <w:r w:rsidR="000607DC">
        <w:t>Select</w:t>
      </w:r>
      <w:r>
        <w:t xml:space="preserve"> the link and you should </w:t>
      </w:r>
      <w:r w:rsidR="000607DC">
        <w:t>have</w:t>
      </w:r>
      <w:r>
        <w:t xml:space="preserve"> the following dialog. Unlike when/if you configured a </w:t>
      </w:r>
      <w:proofErr w:type="spellStart"/>
      <w:r>
        <w:t>Microblaze</w:t>
      </w:r>
      <w:proofErr w:type="spellEnd"/>
      <w:r>
        <w:t xml:space="preserve"> in 525.642 there isn’t a whole lot to do here. The processor exists physically on the chip so we don’t have to customize how it is implemented in hardware. We will get to set some (lots of?) registers that affect its behavior but that comes later. For </w:t>
      </w:r>
      <w:r w:rsidR="000607DC">
        <w:t>now,</w:t>
      </w:r>
      <w:r>
        <w:t xml:space="preserve"> we are simply saying that</w:t>
      </w:r>
      <w:r w:rsidR="000607DC">
        <w:t>:</w:t>
      </w:r>
    </w:p>
    <w:p w14:paraId="3C32DFF5" w14:textId="50B42853" w:rsidR="000607DC" w:rsidRDefault="000607DC" w:rsidP="000607DC">
      <w:pPr>
        <w:pStyle w:val="ListParagraph"/>
        <w:numPr>
          <w:ilvl w:val="0"/>
          <w:numId w:val="33"/>
        </w:numPr>
      </w:pPr>
      <w:r>
        <w:t>W</w:t>
      </w:r>
      <w:r w:rsidR="00A70CA6">
        <w:t>e want to bring out the IO and memory interfaces from the processor to ports on our block design</w:t>
      </w:r>
      <w:r>
        <w:t>.</w:t>
      </w:r>
    </w:p>
    <w:p w14:paraId="39B56954" w14:textId="5D16D9F3" w:rsidR="00A70CA6" w:rsidRDefault="000607DC" w:rsidP="000607DC">
      <w:pPr>
        <w:pStyle w:val="ListParagraph"/>
        <w:numPr>
          <w:ilvl w:val="0"/>
          <w:numId w:val="33"/>
        </w:numPr>
      </w:pPr>
      <w:r>
        <w:t>We</w:t>
      </w:r>
      <w:r w:rsidR="00A70CA6">
        <w:t xml:space="preserve"> want to apply board presets (from the </w:t>
      </w:r>
      <w:proofErr w:type="spellStart"/>
      <w:r w:rsidR="00A70CA6">
        <w:t>Zybo</w:t>
      </w:r>
      <w:proofErr w:type="spellEnd"/>
      <w:r w:rsidR="00A70CA6">
        <w:t xml:space="preserve"> Z7-20 target that we chose way back in Part 2) to those configuration registers we’ll look at in a bit.</w:t>
      </w:r>
    </w:p>
    <w:p w14:paraId="7F969C18" w14:textId="77777777" w:rsidR="00A70CA6" w:rsidRDefault="00A70CA6" w:rsidP="00A70CA6">
      <w:r>
        <w:rPr>
          <w:noProof/>
        </w:rPr>
        <w:lastRenderedPageBreak/>
        <w:drawing>
          <wp:inline distT="0" distB="0" distL="0" distR="0" wp14:anchorId="13C26C65" wp14:editId="7E316E75">
            <wp:extent cx="5902036" cy="3986397"/>
            <wp:effectExtent l="0" t="0" r="3810" b="0"/>
            <wp:docPr id="57" name="Picture 57" descr="Screenshot showing the available &quot;Block Automation&quot;, which will let the tool automatically customize some of the settings for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showing the available &quot;Block Automation&quot;, which will let the tool automatically customize some of the settings for you"/>
                    <pic:cNvPicPr/>
                  </pic:nvPicPr>
                  <pic:blipFill>
                    <a:blip r:embed="rId51"/>
                    <a:stretch>
                      <a:fillRect/>
                    </a:stretch>
                  </pic:blipFill>
                  <pic:spPr>
                    <a:xfrm>
                      <a:off x="0" y="0"/>
                      <a:ext cx="5913959" cy="3994450"/>
                    </a:xfrm>
                    <a:prstGeom prst="rect">
                      <a:avLst/>
                    </a:prstGeom>
                  </pic:spPr>
                </pic:pic>
              </a:graphicData>
            </a:graphic>
          </wp:inline>
        </w:drawing>
      </w:r>
    </w:p>
    <w:p w14:paraId="4FEF4A17" w14:textId="77777777" w:rsidR="00A70CA6" w:rsidRDefault="00A70CA6" w:rsidP="00A70CA6">
      <w:r w:rsidRPr="000010D9">
        <w:rPr>
          <w:noProof/>
        </w:rPr>
        <w:drawing>
          <wp:inline distT="0" distB="0" distL="0" distR="0" wp14:anchorId="3B0E427D" wp14:editId="6A0CA8A8">
            <wp:extent cx="5943600" cy="2777490"/>
            <wp:effectExtent l="0" t="0" r="0" b="3810"/>
            <wp:docPr id="58" name="Picture 58" descr="screenshot showing the result of automatic connections.  DDR and FIXED_IO ports are now connected to the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showing the result of automatic connections.  DDR and FIXED_IO ports are now connected to the processor"/>
                    <pic:cNvPicPr/>
                  </pic:nvPicPr>
                  <pic:blipFill>
                    <a:blip r:embed="rId52"/>
                    <a:stretch>
                      <a:fillRect/>
                    </a:stretch>
                  </pic:blipFill>
                  <pic:spPr>
                    <a:xfrm>
                      <a:off x="0" y="0"/>
                      <a:ext cx="5943600" cy="2777490"/>
                    </a:xfrm>
                    <a:prstGeom prst="rect">
                      <a:avLst/>
                    </a:prstGeom>
                  </pic:spPr>
                </pic:pic>
              </a:graphicData>
            </a:graphic>
          </wp:inline>
        </w:drawing>
      </w:r>
    </w:p>
    <w:p w14:paraId="29FA3A7C" w14:textId="62BDD8D5" w:rsidR="00A70CA6" w:rsidRDefault="00A70CA6" w:rsidP="00A70CA6">
      <w:r>
        <w:t xml:space="preserve">Note that the processor is providing an output clock FCLK_CLK0, synchronous to its own clock that can be used in the PL. It’s not too important now, but that clock defaults to 50MHz, and is changeable later depending on our purposes for it. </w:t>
      </w:r>
      <w:r w:rsidR="000607DC">
        <w:t>It’s</w:t>
      </w:r>
      <w:r>
        <w:t xml:space="preserve"> ok to leave it for now. Still, </w:t>
      </w:r>
      <w:r w:rsidR="000607DC">
        <w:t>let’s</w:t>
      </w:r>
      <w:r>
        <w:t xml:space="preserve"> </w:t>
      </w:r>
      <w:r w:rsidR="009D1F41">
        <w:t>select</w:t>
      </w:r>
      <w:r>
        <w:t xml:space="preserve"> the block and take a quick look around.</w:t>
      </w:r>
    </w:p>
    <w:p w14:paraId="7FA2709F" w14:textId="77777777" w:rsidR="00A70CA6" w:rsidRDefault="00A70CA6" w:rsidP="00A70CA6">
      <w:r>
        <w:rPr>
          <w:noProof/>
        </w:rPr>
        <w:lastRenderedPageBreak/>
        <w:drawing>
          <wp:inline distT="0" distB="0" distL="0" distR="0" wp14:anchorId="4554E18E" wp14:editId="49415AC8">
            <wp:extent cx="5943600" cy="3355975"/>
            <wp:effectExtent l="0" t="0" r="0" b="0"/>
            <wp:docPr id="1" name="Picture 1" descr="Screenshot showing the internal structure of the Zynq Processing System, and a variety of configurable items.  These have been automatically setup for you as a result of the Block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showing the internal structure of the Zynq Processing System, and a variety of configurable items.  These have been automatically setup for you as a result of the Block Automation"/>
                    <pic:cNvPicPr/>
                  </pic:nvPicPr>
                  <pic:blipFill>
                    <a:blip r:embed="rId53"/>
                    <a:stretch>
                      <a:fillRect/>
                    </a:stretch>
                  </pic:blipFill>
                  <pic:spPr>
                    <a:xfrm>
                      <a:off x="0" y="0"/>
                      <a:ext cx="5943600" cy="3355975"/>
                    </a:xfrm>
                    <a:prstGeom prst="rect">
                      <a:avLst/>
                    </a:prstGeom>
                  </pic:spPr>
                </pic:pic>
              </a:graphicData>
            </a:graphic>
          </wp:inline>
        </w:drawing>
      </w:r>
    </w:p>
    <w:p w14:paraId="15C79234" w14:textId="4A575333" w:rsidR="00A70CA6" w:rsidRPr="00FF7D62" w:rsidRDefault="00A70CA6" w:rsidP="00A70CA6">
      <w:r>
        <w:t xml:space="preserve">Here we </w:t>
      </w:r>
      <w:r w:rsidR="000607DC">
        <w:t>have</w:t>
      </w:r>
      <w:r>
        <w:t xml:space="preserve"> all of the various pieces of the processing system, remembering that they are hard-</w:t>
      </w:r>
      <w:proofErr w:type="spellStart"/>
      <w:r>
        <w:t>ip</w:t>
      </w:r>
      <w:proofErr w:type="spellEnd"/>
      <w:r>
        <w:t xml:space="preserve"> – meaning that these peripherals are actually on the silicon whether we ask for them or not. Green blocks can be </w:t>
      </w:r>
      <w:r w:rsidR="000607DC">
        <w:t>selected</w:t>
      </w:r>
      <w:r>
        <w:t xml:space="preserve"> to customize that section. Note – any changes you make here are actually </w:t>
      </w:r>
      <w:r w:rsidRPr="001C533B">
        <w:rPr>
          <w:bCs/>
        </w:rPr>
        <w:t>register settings in the PS7. You are not changing the FPGA configuration/bit file.</w:t>
      </w:r>
      <w:r>
        <w:t xml:space="preserve"> More on this later.</w:t>
      </w:r>
    </w:p>
    <w:p w14:paraId="5C76FBE7" w14:textId="6546DA8A" w:rsidR="00A70CA6" w:rsidRPr="000607DC" w:rsidRDefault="00A70CA6" w:rsidP="00A70CA6">
      <w:r>
        <w:t xml:space="preserve">As an example, let’s look at the configuration of the DDR controller by double </w:t>
      </w:r>
      <w:r w:rsidR="000607DC">
        <w:t>selecting</w:t>
      </w:r>
      <w:r>
        <w:t xml:space="preserve"> the green box that says “DDR2/3/LPDDR2 Controller”. </w:t>
      </w:r>
      <w:r w:rsidR="000607DC">
        <w:t>T</w:t>
      </w:r>
      <w:r>
        <w:t xml:space="preserve">here are a wide variety of parameters that need to be programmed into the controller before it will successfully be able to use the external DDR (what part? How long are the </w:t>
      </w:r>
      <w:proofErr w:type="gramStart"/>
      <w:r>
        <w:t>traces?...</w:t>
      </w:r>
      <w:proofErr w:type="gramEnd"/>
      <w:r>
        <w:t>etc.)</w:t>
      </w:r>
      <w:r w:rsidR="000607DC">
        <w:t>.</w:t>
      </w:r>
      <w:r>
        <w:t xml:space="preserve"> Here is where those parameters would be entered. Fortunately, they have been set properly for us based on the board specification we provided when we ran block automation.</w:t>
      </w:r>
    </w:p>
    <w:p w14:paraId="5BAAB7D7" w14:textId="77777777" w:rsidR="00A70CA6" w:rsidRDefault="00A70CA6" w:rsidP="00A70CA6">
      <w:pPr>
        <w:rPr>
          <w:b/>
        </w:rPr>
      </w:pPr>
      <w:r w:rsidRPr="004409D9">
        <w:rPr>
          <w:b/>
          <w:noProof/>
        </w:rPr>
        <w:lastRenderedPageBreak/>
        <w:drawing>
          <wp:inline distT="0" distB="0" distL="0" distR="0" wp14:anchorId="0197DCD9" wp14:editId="5BA956F6">
            <wp:extent cx="5943600" cy="7127240"/>
            <wp:effectExtent l="0" t="0" r="0" b="0"/>
            <wp:docPr id="95" name="Picture 95" descr="Screenshot showing the DDR timing parameters, also setup for you automatically.  There are many, so the automation saved alot of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showing the DDR timing parameters, also setup for you automatically.  There are many, so the automation saved alot of time"/>
                    <pic:cNvPicPr/>
                  </pic:nvPicPr>
                  <pic:blipFill>
                    <a:blip r:embed="rId54"/>
                    <a:stretch>
                      <a:fillRect/>
                    </a:stretch>
                  </pic:blipFill>
                  <pic:spPr>
                    <a:xfrm>
                      <a:off x="0" y="0"/>
                      <a:ext cx="5943600" cy="7127240"/>
                    </a:xfrm>
                    <a:prstGeom prst="rect">
                      <a:avLst/>
                    </a:prstGeom>
                  </pic:spPr>
                </pic:pic>
              </a:graphicData>
            </a:graphic>
          </wp:inline>
        </w:drawing>
      </w:r>
    </w:p>
    <w:p w14:paraId="37630444" w14:textId="22F09D4F" w:rsidR="00A70CA6" w:rsidRDefault="00A70CA6" w:rsidP="00A70CA6">
      <w:r>
        <w:t xml:space="preserve">At some point you may </w:t>
      </w:r>
      <w:r w:rsidR="000607DC">
        <w:t>have</w:t>
      </w:r>
      <w:r>
        <w:t xml:space="preserve"> four “Critical Warning” messages about DDR signals. These are safe to ignore and would have appeared later even if we had left the clock setting as it was. The story behind them is in the </w:t>
      </w:r>
      <w:hyperlink r:id="rId55" w:anchor="hardware_errata" w:history="1">
        <w:r w:rsidRPr="000607DC">
          <w:rPr>
            <w:rStyle w:val="Hyperlink"/>
          </w:rPr>
          <w:t>hardware errata</w:t>
        </w:r>
      </w:hyperlink>
      <w:r>
        <w:t xml:space="preserve"> for our board</w:t>
      </w:r>
      <w:r w:rsidR="000607DC">
        <w:t>.</w:t>
      </w:r>
    </w:p>
    <w:p w14:paraId="6CA77B9E" w14:textId="77777777" w:rsidR="00A70CA6" w:rsidRDefault="00A70CA6" w:rsidP="00A70CA6">
      <w:r>
        <w:rPr>
          <w:noProof/>
        </w:rPr>
        <w:lastRenderedPageBreak/>
        <w:drawing>
          <wp:inline distT="0" distB="0" distL="0" distR="0" wp14:anchorId="347A857C" wp14:editId="1108BDC3">
            <wp:extent cx="2724727" cy="2064950"/>
            <wp:effectExtent l="0" t="0" r="0" b="0"/>
            <wp:docPr id="60" name="Picture 60" descr="screenshot showing the critical warnings regarding DDR timing that occur even when you have done everything correctly.  These can be safely ign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showing the critical warnings regarding DDR timing that occur even when you have done everything correctly.  These can be safely ignored"/>
                    <pic:cNvPicPr/>
                  </pic:nvPicPr>
                  <pic:blipFill>
                    <a:blip r:embed="rId56"/>
                    <a:stretch>
                      <a:fillRect/>
                    </a:stretch>
                  </pic:blipFill>
                  <pic:spPr>
                    <a:xfrm>
                      <a:off x="0" y="0"/>
                      <a:ext cx="2732674" cy="2070973"/>
                    </a:xfrm>
                    <a:prstGeom prst="rect">
                      <a:avLst/>
                    </a:prstGeom>
                  </pic:spPr>
                </pic:pic>
              </a:graphicData>
            </a:graphic>
          </wp:inline>
        </w:drawing>
      </w:r>
    </w:p>
    <w:p w14:paraId="703E5136" w14:textId="23A9ECDD" w:rsidR="00A70CA6" w:rsidRDefault="00A70CA6" w:rsidP="00A70CA6">
      <w:r>
        <w:t>Now we have a processor but no peripherals to do anything with. Our hard processor core includes a lot of built-in peripherals, but we’re going to hold off on exploring those until a bit later. For now, while it may not be the most efficient use of resources, we are going to add a peripheral inside the PL that the PS can control over a standard interface named AXI.  AXI will be a very common way to connect IP together, which we will discuss in further detail later in the class.</w:t>
      </w:r>
    </w:p>
    <w:p w14:paraId="2042F45B" w14:textId="72F0B2C8" w:rsidR="00A70CA6" w:rsidRDefault="00A70CA6" w:rsidP="00A70CA6">
      <w:r>
        <w:t xml:space="preserve">For this lab, we are going to add a peripheral whose job will be to handle general purpose IO (GPIO) like switches and </w:t>
      </w:r>
      <w:proofErr w:type="spellStart"/>
      <w:r>
        <w:t>leds</w:t>
      </w:r>
      <w:proofErr w:type="spellEnd"/>
      <w:r>
        <w:t xml:space="preserve">. </w:t>
      </w:r>
      <w:r w:rsidR="000607DC">
        <w:t>Select</w:t>
      </w:r>
      <w:r>
        <w:t xml:space="preserve"> the “+” to add new IP again, and this time search for GPIO, and select the AXI GPIO.</w:t>
      </w:r>
    </w:p>
    <w:p w14:paraId="43A5058D" w14:textId="77777777" w:rsidR="00A70CA6" w:rsidRDefault="00A70CA6" w:rsidP="00A70CA6">
      <w:r>
        <w:rPr>
          <w:noProof/>
        </w:rPr>
        <w:drawing>
          <wp:inline distT="0" distB="0" distL="0" distR="0" wp14:anchorId="7F23E93E" wp14:editId="689AB895">
            <wp:extent cx="4572000" cy="2495550"/>
            <wp:effectExtent l="0" t="0" r="0" b="0"/>
            <wp:docPr id="2011219810" name="Picture 2011219810" descr="screenshot of the current block diagram and the IP to select to add an AXI GPIO to you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9810" name="Picture 2011219810" descr="screenshot of the current block diagram and the IP to select to add an AXI GPIO to your system"/>
                    <pic:cNvPicPr/>
                  </pic:nvPicPr>
                  <pic:blipFill>
                    <a:blip r:embed="rId57">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2AFA355F" w14:textId="25A0037A" w:rsidR="00A70CA6" w:rsidRDefault="00A70CA6" w:rsidP="00A70CA6">
      <w:r>
        <w:t xml:space="preserve">After adding the IP, the tool will </w:t>
      </w:r>
      <w:r w:rsidR="00D74433">
        <w:t>prompt</w:t>
      </w:r>
      <w:r>
        <w:t xml:space="preserve"> you like before to “Run Connection Automation”. We won’t do that quite yet. First, </w:t>
      </w:r>
      <w:r w:rsidR="009D1F41">
        <w:t>select (double-click)</w:t>
      </w:r>
      <w:r>
        <w:t xml:space="preserve"> the newly added AXI GPIO peripheral and we will set it up the way we want it. Use the dropdowns to tell the tools we are going to connect GPIO to the slider (dip) switch inputs and GPIO2 to the led outputs.</w:t>
      </w:r>
    </w:p>
    <w:p w14:paraId="5BDE3615" w14:textId="77777777" w:rsidR="00A70CA6" w:rsidRDefault="00A70CA6" w:rsidP="00A70CA6">
      <w:r>
        <w:rPr>
          <w:noProof/>
        </w:rPr>
        <w:lastRenderedPageBreak/>
        <w:drawing>
          <wp:inline distT="0" distB="0" distL="0" distR="0" wp14:anchorId="6E29C7AD" wp14:editId="418CB92E">
            <wp:extent cx="5943600" cy="1115060"/>
            <wp:effectExtent l="0" t="0" r="0" b="8890"/>
            <wp:docPr id="77373302" name="Picture 71" descr="Screenshot showing visually how to configure the GPIO and GPIO2 peripherals to 4 bit switches and 4 bit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3302" name="Picture 71" descr="Screenshot showing visually how to configure the GPIO and GPIO2 peripherals to 4 bit switches and 4 bit LEDs"/>
                    <pic:cNvPicPr/>
                  </pic:nvPicPr>
                  <pic:blipFill>
                    <a:blip r:embed="rId58">
                      <a:extLst>
                        <a:ext uri="{28A0092B-C50C-407E-A947-70E740481C1C}">
                          <a14:useLocalDpi xmlns:a14="http://schemas.microsoft.com/office/drawing/2010/main" val="0"/>
                        </a:ext>
                      </a:extLst>
                    </a:blip>
                    <a:stretch>
                      <a:fillRect/>
                    </a:stretch>
                  </pic:blipFill>
                  <pic:spPr>
                    <a:xfrm>
                      <a:off x="0" y="0"/>
                      <a:ext cx="5943600" cy="1115060"/>
                    </a:xfrm>
                    <a:prstGeom prst="rect">
                      <a:avLst/>
                    </a:prstGeom>
                  </pic:spPr>
                </pic:pic>
              </a:graphicData>
            </a:graphic>
          </wp:inline>
        </w:drawing>
      </w:r>
    </w:p>
    <w:p w14:paraId="49EAED15" w14:textId="00795A19" w:rsidR="00A70CA6" w:rsidRDefault="00A70CA6" w:rsidP="00A70CA6">
      <w:r>
        <w:t xml:space="preserve">After you’ve finished editing the configuration of the GPIO peripheral, </w:t>
      </w:r>
      <w:r w:rsidR="00D74433">
        <w:t>select</w:t>
      </w:r>
      <w:r>
        <w:t xml:space="preserve"> “Run Connection Automation” to help make some of the connections for you. All these things can be done by hand, but it is much easier (as you’ll </w:t>
      </w:r>
      <w:r w:rsidR="00415AF1">
        <w:t>notice</w:t>
      </w:r>
      <w:r>
        <w:t xml:space="preserve"> from the block diagram when you finish) to have the tools set things up in the most common configuration.</w:t>
      </w:r>
    </w:p>
    <w:p w14:paraId="54962667" w14:textId="77777777" w:rsidR="00A70CA6" w:rsidRDefault="00A70CA6" w:rsidP="00A70CA6">
      <w:r>
        <w:rPr>
          <w:noProof/>
        </w:rPr>
        <w:drawing>
          <wp:inline distT="0" distB="0" distL="0" distR="0" wp14:anchorId="0EE27EDB" wp14:editId="73A6CA1D">
            <wp:extent cx="4572000" cy="3543300"/>
            <wp:effectExtent l="0" t="0" r="0" b="0"/>
            <wp:docPr id="2074614486" name="Picture 2074614486" descr="Screenshot of the &quot;Connection Automation&quot; utility.  This will connect your new peripheral to the processor, and make your LEDs and Switches ports external to the block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14486" name="Picture 2074614486" descr="Screenshot of the &quot;Connection Automation&quot; utility.  This will connect your new peripheral to the processor, and make your LEDs and Switches ports external to the block design"/>
                    <pic:cNvPicPr/>
                  </pic:nvPicPr>
                  <pic:blipFill>
                    <a:blip r:embed="rId59">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486F4AC1" w14:textId="72C7ABCC" w:rsidR="00A70CA6" w:rsidRDefault="00A70CA6" w:rsidP="00A70CA6">
      <w:r>
        <w:t>If you carefully read what it is offering to do for you, you’ll be more familiar with the process. It is offering to</w:t>
      </w:r>
      <w:r w:rsidR="00D74433">
        <w:t>:</w:t>
      </w:r>
    </w:p>
    <w:p w14:paraId="7093BBA8" w14:textId="3CEE4534" w:rsidR="00A70CA6" w:rsidRDefault="00D74433" w:rsidP="00D74433">
      <w:pPr>
        <w:pStyle w:val="ListParagraph"/>
        <w:numPr>
          <w:ilvl w:val="0"/>
          <w:numId w:val="34"/>
        </w:numPr>
      </w:pPr>
      <w:r>
        <w:t>H</w:t>
      </w:r>
      <w:r w:rsidR="00A70CA6">
        <w:t>ook the AXI slave interface on the GPIO peripheral to the AXI Master on the CPU</w:t>
      </w:r>
      <w:r w:rsidR="003B5D49">
        <w:t xml:space="preserve"> (through a component called the AXI Smart Connect, which we will discuss later)</w:t>
      </w:r>
    </w:p>
    <w:p w14:paraId="6E930B4C" w14:textId="6F91284D" w:rsidR="00A70CA6" w:rsidRDefault="00A70CA6" w:rsidP="00D74433">
      <w:pPr>
        <w:pStyle w:val="ListParagraph"/>
        <w:numPr>
          <w:ilvl w:val="0"/>
          <w:numId w:val="34"/>
        </w:numPr>
      </w:pPr>
      <w:r>
        <w:t>Make the IP interface of the GPIO external. In other words, take the GPIO signal (led and switch) signals which come in/out of the GPIO peripheral, and hook them to ports so that they can make it outside this block design and into your top level (where we will hook them to pins!)</w:t>
      </w:r>
    </w:p>
    <w:p w14:paraId="1A2558C6" w14:textId="1AEFBCB9" w:rsidR="00A70CA6" w:rsidRDefault="003B5D49" w:rsidP="00A70CA6">
      <w:r w:rsidRPr="003B5D49">
        <w:lastRenderedPageBreak/>
        <w:drawing>
          <wp:inline distT="0" distB="0" distL="0" distR="0" wp14:anchorId="7A27D347" wp14:editId="4AC19074">
            <wp:extent cx="6400800" cy="2581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2581910"/>
                    </a:xfrm>
                    <a:prstGeom prst="rect">
                      <a:avLst/>
                    </a:prstGeom>
                  </pic:spPr>
                </pic:pic>
              </a:graphicData>
            </a:graphic>
          </wp:inline>
        </w:drawing>
      </w:r>
    </w:p>
    <w:p w14:paraId="077A24B6" w14:textId="2247F954" w:rsidR="00A70CA6" w:rsidRDefault="00A70CA6" w:rsidP="00A70CA6">
      <w:r>
        <w:t xml:space="preserve">Take a minute to trace through the connections and </w:t>
      </w:r>
      <w:r w:rsidR="00415AF1">
        <w:t>review</w:t>
      </w:r>
      <w:r>
        <w:t xml:space="preserve"> what the tools have done for you!</w:t>
      </w:r>
    </w:p>
    <w:p w14:paraId="73DF1861" w14:textId="295A41F0" w:rsidR="00A70CA6" w:rsidRDefault="00D74433" w:rsidP="00A70CA6">
      <w:r>
        <w:t>Y</w:t>
      </w:r>
      <w:r w:rsidR="00A70CA6">
        <w:t>ou can drag components around to get a better layout if you like. Additionally, (and this is useful) you can change the names of the peripherals to suit you. Later when we write software, we will be referring to the peripherals by name, so a name like “</w:t>
      </w:r>
      <w:proofErr w:type="spellStart"/>
      <w:r w:rsidR="00A70CA6">
        <w:t>dips_and_leds</w:t>
      </w:r>
      <w:proofErr w:type="spellEnd"/>
      <w:r w:rsidR="00A70CA6">
        <w:t xml:space="preserve">” might be more convenient than “axi_gpio_0”. To change the name of a block, right click on the block and select “Block Properties”. For convenience, rename our </w:t>
      </w:r>
      <w:proofErr w:type="spellStart"/>
      <w:r w:rsidR="00A70CA6">
        <w:t>gpio</w:t>
      </w:r>
      <w:proofErr w:type="spellEnd"/>
      <w:r w:rsidR="00A70CA6">
        <w:t xml:space="preserve"> to “</w:t>
      </w:r>
      <w:proofErr w:type="spellStart"/>
      <w:r w:rsidR="00A70CA6">
        <w:t>dips_and_leds</w:t>
      </w:r>
      <w:proofErr w:type="spellEnd"/>
      <w:r w:rsidR="00A70CA6">
        <w:t>”.</w:t>
      </w:r>
    </w:p>
    <w:p w14:paraId="50B73F44" w14:textId="3537047E" w:rsidR="00A70CA6" w:rsidRDefault="00D74433" w:rsidP="00A70CA6">
      <w:r>
        <w:t>Finally,</w:t>
      </w:r>
      <w:r w:rsidR="00A70CA6">
        <w:t xml:space="preserve"> if you </w:t>
      </w:r>
      <w:r>
        <w:t>select</w:t>
      </w:r>
      <w:r w:rsidR="00A70CA6">
        <w:t xml:space="preserve"> the “+” next to the GPIO interface ports, you’ll </w:t>
      </w:r>
      <w:r>
        <w:t>notice</w:t>
      </w:r>
      <w:r w:rsidR="00A70CA6">
        <w:t xml:space="preserve"> that for GPIO2, a variety of different signals are coming in/out.</w:t>
      </w:r>
    </w:p>
    <w:p w14:paraId="210301A0" w14:textId="556B44BB" w:rsidR="00A70CA6" w:rsidRDefault="00A70CA6" w:rsidP="00A70CA6">
      <w:r>
        <w:t xml:space="preserve">Conveniently using the board </w:t>
      </w:r>
      <w:r w:rsidR="00D74433">
        <w:t>parameters,</w:t>
      </w:r>
      <w:r>
        <w:t xml:space="preserve"> the tools have determined that you only need a 4-bit interface for both GPIO and GPIO2. They have also correctly determined that the switches are inputs.</w:t>
      </w:r>
    </w:p>
    <w:p w14:paraId="0B621C83" w14:textId="77777777" w:rsidR="00A70CA6" w:rsidRDefault="00A70CA6" w:rsidP="00A70CA6">
      <w:r>
        <w:rPr>
          <w:noProof/>
        </w:rPr>
        <w:drawing>
          <wp:inline distT="0" distB="0" distL="0" distR="0" wp14:anchorId="397E6DD1" wp14:editId="0631451D">
            <wp:extent cx="5943600" cy="1413510"/>
            <wp:effectExtent l="0" t="0" r="0" b="0"/>
            <wp:docPr id="75" name="Picture 75" descr="screenshot showing how if you open an interface port by clicking on the + symbol, you can see the underlying bits that are part of tha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showing how if you open an interface port by clicking on the + symbol, you can see the underlying bits that are part of that interface"/>
                    <pic:cNvPicPr/>
                  </pic:nvPicPr>
                  <pic:blipFill>
                    <a:blip r:embed="rId61">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4DEC88B5" w14:textId="702C51A4" w:rsidR="00A70CA6" w:rsidRPr="00FE2D5F" w:rsidRDefault="00A70CA6" w:rsidP="00A70CA6">
      <w:r>
        <w:t xml:space="preserve">At this point, we are done with the block design! Much more can be done (we can rename the external ports, change our PS7 register customizations…etc.), but we will get into that later. For now, </w:t>
      </w:r>
      <w:r>
        <w:rPr>
          <w:bCs/>
        </w:rPr>
        <w:t>press</w:t>
      </w:r>
      <w:r>
        <w:rPr>
          <w:b/>
        </w:rPr>
        <w:t xml:space="preserve"> </w:t>
      </w:r>
      <w:r w:rsidRPr="003D4E79">
        <w:rPr>
          <w:bCs/>
        </w:rPr>
        <w:t>F6</w:t>
      </w:r>
      <w:r>
        <w:t xml:space="preserve"> to validate your design. This will check and make sure you haven’t left any important inputs hanging…etc. After that passes, </w:t>
      </w:r>
      <w:proofErr w:type="gramStart"/>
      <w:r>
        <w:t>Save</w:t>
      </w:r>
      <w:proofErr w:type="gramEnd"/>
      <w:r>
        <w:t xml:space="preserve"> (</w:t>
      </w:r>
      <w:proofErr w:type="spellStart"/>
      <w:r>
        <w:t>Ctrl+S</w:t>
      </w:r>
      <w:proofErr w:type="spellEnd"/>
      <w:r>
        <w:t>) and close (if you like) the block design.</w:t>
      </w:r>
    </w:p>
    <w:p w14:paraId="06456DA9" w14:textId="736F2B8A" w:rsidR="00A70CA6" w:rsidRDefault="00A70CA6" w:rsidP="00A70CA6">
      <w:pPr>
        <w:pStyle w:val="Heading2"/>
      </w:pPr>
      <w:bookmarkStart w:id="12" w:name="_Toc1439027676"/>
      <w:r>
        <w:lastRenderedPageBreak/>
        <w:t xml:space="preserve">Step 2 – “Instantiating” the </w:t>
      </w:r>
      <w:r w:rsidR="00D74433">
        <w:t>P</w:t>
      </w:r>
      <w:r>
        <w:t xml:space="preserve">rocessing </w:t>
      </w:r>
      <w:r w:rsidR="00D74433">
        <w:t>S</w:t>
      </w:r>
      <w:r>
        <w:t xml:space="preserve">ystem in the </w:t>
      </w:r>
      <w:r w:rsidR="00D74433">
        <w:t>Top-Level</w:t>
      </w:r>
      <w:r>
        <w:t xml:space="preserve"> FPGA </w:t>
      </w:r>
      <w:r w:rsidR="00D74433">
        <w:t>D</w:t>
      </w:r>
      <w:r>
        <w:t>esign</w:t>
      </w:r>
      <w:bookmarkEnd w:id="12"/>
    </w:p>
    <w:p w14:paraId="308CA112" w14:textId="3C047507" w:rsidR="00A70CA6" w:rsidRDefault="00A70CA6" w:rsidP="00A70CA6">
      <w:r>
        <w:t>Step 1 was fairly involved</w:t>
      </w:r>
      <w:r w:rsidR="00D74433">
        <w:t>.</w:t>
      </w:r>
      <w:r>
        <w:t xml:space="preserve"> Now all that is left to do is place this newly created block (</w:t>
      </w:r>
      <w:proofErr w:type="spellStart"/>
      <w:r>
        <w:t>proc_system</w:t>
      </w:r>
      <w:proofErr w:type="spellEnd"/>
      <w:r>
        <w:t xml:space="preserve">) into our </w:t>
      </w:r>
      <w:proofErr w:type="gramStart"/>
      <w:r>
        <w:t>top level</w:t>
      </w:r>
      <w:proofErr w:type="gramEnd"/>
      <w:r>
        <w:t xml:space="preserve"> design.</w:t>
      </w:r>
    </w:p>
    <w:p w14:paraId="1E0BFD9E" w14:textId="19F90FE1" w:rsidR="00A70CA6" w:rsidRDefault="00A70CA6" w:rsidP="00A70CA6">
      <w:r>
        <w:t>The easiest</w:t>
      </w:r>
      <w:r w:rsidR="00D74433">
        <w:t xml:space="preserve"> top-level</w:t>
      </w:r>
      <w:r>
        <w:t xml:space="preserve"> </w:t>
      </w:r>
      <w:r w:rsidR="00D74433">
        <w:t xml:space="preserve">to </w:t>
      </w:r>
      <w:r>
        <w:t xml:space="preserve">do here is to bring up a template that the tools will create for you that shows how to easily instantiate the block design (it saves lots of typing). There are other ways to auto-generate a </w:t>
      </w:r>
      <w:r w:rsidR="00D74433">
        <w:t>wrapper,</w:t>
      </w:r>
      <w:r>
        <w:t xml:space="preserve"> but these add an extra layer of </w:t>
      </w:r>
      <w:proofErr w:type="spellStart"/>
      <w:r>
        <w:t>hdl</w:t>
      </w:r>
      <w:proofErr w:type="spellEnd"/>
      <w:r>
        <w:t xml:space="preserve"> files and complexity of choosing (or not choosing) to let the tools auto-update the wrapper when the block design changes. In our suggested approach, if you change the ports on the block design you just need to bring up the wrapper again, copy/paste the component definition, and update the port map accordingly with connections for your changed ports.</w:t>
      </w:r>
    </w:p>
    <w:p w14:paraId="13AA5C7D" w14:textId="77777777" w:rsidR="00E14640" w:rsidRDefault="00E14640" w:rsidP="00A70CA6">
      <w:pPr>
        <w:rPr>
          <w:noProof/>
        </w:rPr>
      </w:pPr>
    </w:p>
    <w:p w14:paraId="4D0D5437" w14:textId="444E8753" w:rsidR="00A70CA6" w:rsidRDefault="00A70CA6" w:rsidP="00A70CA6">
      <w:r w:rsidRPr="00305DA3">
        <w:rPr>
          <w:noProof/>
        </w:rPr>
        <w:drawing>
          <wp:inline distT="0" distB="0" distL="0" distR="0" wp14:anchorId="57CCF3EF" wp14:editId="6EAED5D7">
            <wp:extent cx="3161707" cy="3371850"/>
            <wp:effectExtent l="0" t="0" r="635" b="0"/>
            <wp:docPr id="76" name="Picture 76" descr="Screenshot showing the user selecting &quot;View Instantiation Template&quot; when selecting the block diagram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showing the user selecting &quot;View Instantiation Template&quot; when selecting the block diagram source."/>
                    <pic:cNvPicPr/>
                  </pic:nvPicPr>
                  <pic:blipFill rotWithShape="1">
                    <a:blip r:embed="rId62"/>
                    <a:srcRect l="1425" r="3988"/>
                    <a:stretch/>
                  </pic:blipFill>
                  <pic:spPr bwMode="auto">
                    <a:xfrm>
                      <a:off x="0" y="0"/>
                      <a:ext cx="3169271" cy="3379917"/>
                    </a:xfrm>
                    <a:prstGeom prst="rect">
                      <a:avLst/>
                    </a:prstGeom>
                    <a:ln>
                      <a:noFill/>
                    </a:ln>
                    <a:extLst>
                      <a:ext uri="{53640926-AAD7-44D8-BBD7-CCE9431645EC}">
                        <a14:shadowObscured xmlns:a14="http://schemas.microsoft.com/office/drawing/2010/main"/>
                      </a:ext>
                    </a:extLst>
                  </pic:spPr>
                </pic:pic>
              </a:graphicData>
            </a:graphic>
          </wp:inline>
        </w:drawing>
      </w:r>
    </w:p>
    <w:p w14:paraId="13649634" w14:textId="1B962F5A" w:rsidR="00A70CA6" w:rsidRDefault="00D74433" w:rsidP="00A70CA6">
      <w:pPr>
        <w:rPr>
          <w:noProof/>
        </w:rPr>
      </w:pPr>
      <w:r>
        <w:rPr>
          <w:noProof/>
        </w:rPr>
        <w:t>The template</w:t>
      </w:r>
      <w:r w:rsidR="00A70CA6" w:rsidRPr="39C75E27">
        <w:rPr>
          <w:noProof/>
        </w:rPr>
        <w:t xml:space="preserve"> is an example of how to instantiate your proc_system in another design. </w:t>
      </w:r>
      <w:r w:rsidR="00A70CA6">
        <w:t xml:space="preserve">We’ve got the 53 pin MIO, a </w:t>
      </w:r>
      <w:proofErr w:type="spellStart"/>
      <w:r w:rsidR="00A70CA6">
        <w:t>clk</w:t>
      </w:r>
      <w:proofErr w:type="spellEnd"/>
      <w:r w:rsidR="00A70CA6">
        <w:t xml:space="preserve"> for the PS, and a power on reset and system reset. All of these are connections from the PS to the outside world. They aren’t accessible in our PL design and unlike other signals from our PL they are there always, whether we like/need it or not, so we will put them in our </w:t>
      </w:r>
      <w:r>
        <w:t>top-level</w:t>
      </w:r>
      <w:r w:rsidR="00A70CA6">
        <w:t xml:space="preserve"> HDL to model that truth. Also on the component are our </w:t>
      </w:r>
      <w:r>
        <w:t>4-bit</w:t>
      </w:r>
      <w:r w:rsidR="00A70CA6">
        <w:t xml:space="preserve"> input, 4-bit output.  Finally, occupying all the space and looking complicated are the DDR pins. Though there are a lot of them, it is important to remember that the situation here is just the same as the other fixed IO. These pins are here, they are part of the PS7 and are hooked to specific pins on the package (you can’t change that). The board designer has hooked those pins to the memory already, so the fact that they are in your top level VHDL is only so that your HDL models what is actually there.</w:t>
      </w:r>
    </w:p>
    <w:p w14:paraId="14E302AA" w14:textId="35A0AD7C" w:rsidR="00A70CA6" w:rsidRDefault="00A70CA6" w:rsidP="00A70CA6">
      <w:pPr>
        <w:rPr>
          <w:noProof/>
        </w:rPr>
      </w:pPr>
      <w:r w:rsidRPr="39C75E27">
        <w:rPr>
          <w:noProof/>
        </w:rPr>
        <w:lastRenderedPageBreak/>
        <w:t>Grab the component declaration and copy that to the declarative section of your top</w:t>
      </w:r>
      <w:r w:rsidR="00D74433">
        <w:rPr>
          <w:noProof/>
        </w:rPr>
        <w:t>-</w:t>
      </w:r>
      <w:r w:rsidRPr="39C75E27">
        <w:rPr>
          <w:noProof/>
        </w:rPr>
        <w:t>level design</w:t>
      </w:r>
      <w:r>
        <w:rPr>
          <w:noProof/>
        </w:rPr>
        <w:t>, it will look something like this</w:t>
      </w:r>
      <w:r w:rsidR="00D74433">
        <w:rPr>
          <w:noProof/>
        </w:rPr>
        <w:t>:</w:t>
      </w:r>
    </w:p>
    <w:p w14:paraId="6393C7E1" w14:textId="77777777" w:rsidR="003B5D49" w:rsidRPr="003B5D49" w:rsidRDefault="00D74433" w:rsidP="003B5D49">
      <w:pPr>
        <w:spacing w:before="0" w:after="0" w:line="264" w:lineRule="auto"/>
        <w:rPr>
          <w:rFonts w:ascii="Courier New" w:eastAsia="Yu Mincho" w:hAnsi="Courier New" w:cs="Courier New"/>
          <w:sz w:val="18"/>
          <w:szCs w:val="18"/>
        </w:rPr>
      </w:pPr>
      <w:r w:rsidRPr="00D74433">
        <w:rPr>
          <w:rFonts w:ascii="Courier New" w:eastAsia="Yu Mincho" w:hAnsi="Courier New" w:cs="Courier New"/>
          <w:sz w:val="18"/>
          <w:szCs w:val="18"/>
        </w:rPr>
        <w:t xml:space="preserve">  </w:t>
      </w:r>
      <w:r w:rsidR="003B5D49" w:rsidRPr="003B5D49">
        <w:rPr>
          <w:rFonts w:ascii="Courier New" w:eastAsia="Yu Mincho" w:hAnsi="Courier New" w:cs="Courier New"/>
          <w:sz w:val="18"/>
          <w:szCs w:val="18"/>
        </w:rPr>
        <w:t xml:space="preserve">  component </w:t>
      </w:r>
      <w:proofErr w:type="spellStart"/>
      <w:r w:rsidR="003B5D49" w:rsidRPr="003B5D49">
        <w:rPr>
          <w:rFonts w:ascii="Courier New" w:eastAsia="Yu Mincho" w:hAnsi="Courier New" w:cs="Courier New"/>
          <w:sz w:val="18"/>
          <w:szCs w:val="18"/>
        </w:rPr>
        <w:t>proc_system</w:t>
      </w:r>
      <w:proofErr w:type="spellEnd"/>
      <w:r w:rsidR="003B5D49" w:rsidRPr="003B5D49">
        <w:rPr>
          <w:rFonts w:ascii="Courier New" w:eastAsia="Yu Mincho" w:hAnsi="Courier New" w:cs="Courier New"/>
          <w:sz w:val="18"/>
          <w:szCs w:val="18"/>
        </w:rPr>
        <w:t xml:space="preserve"> is</w:t>
      </w:r>
    </w:p>
    <w:p w14:paraId="3768015E"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port (</w:t>
      </w:r>
    </w:p>
    <w:p w14:paraId="2C094BF1"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DDR_cas_</w:t>
      </w:r>
      <w:proofErr w:type="gramStart"/>
      <w:r w:rsidRPr="003B5D49">
        <w:rPr>
          <w:rFonts w:ascii="Courier New" w:eastAsia="Yu Mincho" w:hAnsi="Courier New" w:cs="Courier New"/>
          <w:sz w:val="18"/>
          <w:szCs w:val="18"/>
        </w:rPr>
        <w:t>n</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7BB31964"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w:t>
      </w:r>
      <w:proofErr w:type="gramStart"/>
      <w:r w:rsidRPr="003B5D49">
        <w:rPr>
          <w:rFonts w:ascii="Courier New" w:eastAsia="Yu Mincho" w:hAnsi="Courier New" w:cs="Courier New"/>
          <w:sz w:val="18"/>
          <w:szCs w:val="18"/>
        </w:rPr>
        <w:t>cke</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20E1FE0D"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DDR_ck_</w:t>
      </w:r>
      <w:proofErr w:type="gramStart"/>
      <w:r w:rsidRPr="003B5D49">
        <w:rPr>
          <w:rFonts w:ascii="Courier New" w:eastAsia="Yu Mincho" w:hAnsi="Courier New" w:cs="Courier New"/>
          <w:sz w:val="18"/>
          <w:szCs w:val="18"/>
        </w:rPr>
        <w:t>n</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18DC01C8"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DDR_ck_</w:t>
      </w:r>
      <w:proofErr w:type="gramStart"/>
      <w:r w:rsidRPr="003B5D49">
        <w:rPr>
          <w:rFonts w:ascii="Courier New" w:eastAsia="Yu Mincho" w:hAnsi="Courier New" w:cs="Courier New"/>
          <w:sz w:val="18"/>
          <w:szCs w:val="18"/>
        </w:rPr>
        <w:t>p</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4B3D0CF4"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DDR_cs_</w:t>
      </w:r>
      <w:proofErr w:type="gramStart"/>
      <w:r w:rsidRPr="003B5D49">
        <w:rPr>
          <w:rFonts w:ascii="Courier New" w:eastAsia="Yu Mincho" w:hAnsi="Courier New" w:cs="Courier New"/>
          <w:sz w:val="18"/>
          <w:szCs w:val="18"/>
        </w:rPr>
        <w:t>n</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0026C86F"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DDR_reset_</w:t>
      </w:r>
      <w:proofErr w:type="gramStart"/>
      <w:r w:rsidRPr="003B5D49">
        <w:rPr>
          <w:rFonts w:ascii="Courier New" w:eastAsia="Yu Mincho" w:hAnsi="Courier New" w:cs="Courier New"/>
          <w:sz w:val="18"/>
          <w:szCs w:val="18"/>
        </w:rPr>
        <w:t>n</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6AE3EAFE"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w:t>
      </w:r>
      <w:proofErr w:type="gramStart"/>
      <w:r w:rsidRPr="003B5D49">
        <w:rPr>
          <w:rFonts w:ascii="Courier New" w:eastAsia="Yu Mincho" w:hAnsi="Courier New" w:cs="Courier New"/>
          <w:sz w:val="18"/>
          <w:szCs w:val="18"/>
        </w:rPr>
        <w:t>odt</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44BAF39B"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DDR_ras_</w:t>
      </w:r>
      <w:proofErr w:type="gramStart"/>
      <w:r w:rsidRPr="003B5D49">
        <w:rPr>
          <w:rFonts w:ascii="Courier New" w:eastAsia="Yu Mincho" w:hAnsi="Courier New" w:cs="Courier New"/>
          <w:sz w:val="18"/>
          <w:szCs w:val="18"/>
        </w:rPr>
        <w:t>n</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532067BC"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DDR_we_</w:t>
      </w:r>
      <w:proofErr w:type="gramStart"/>
      <w:r w:rsidRPr="003B5D49">
        <w:rPr>
          <w:rFonts w:ascii="Courier New" w:eastAsia="Yu Mincho" w:hAnsi="Courier New" w:cs="Courier New"/>
          <w:sz w:val="18"/>
          <w:szCs w:val="18"/>
        </w:rPr>
        <w:t>n</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1D387CC1"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w:t>
      </w:r>
      <w:proofErr w:type="gramStart"/>
      <w:r w:rsidRPr="003B5D49">
        <w:rPr>
          <w:rFonts w:ascii="Courier New" w:eastAsia="Yu Mincho" w:hAnsi="Courier New" w:cs="Courier New"/>
          <w:sz w:val="18"/>
          <w:szCs w:val="18"/>
        </w:rPr>
        <w:t>ba</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STD_LOGIC_VECTOR ( 2 </w:t>
      </w:r>
      <w:proofErr w:type="spellStart"/>
      <w:r w:rsidRPr="003B5D49">
        <w:rPr>
          <w:rFonts w:ascii="Courier New" w:eastAsia="Yu Mincho" w:hAnsi="Courier New" w:cs="Courier New"/>
          <w:sz w:val="18"/>
          <w:szCs w:val="18"/>
        </w:rPr>
        <w:t>downto</w:t>
      </w:r>
      <w:proofErr w:type="spellEnd"/>
      <w:r w:rsidRPr="003B5D49">
        <w:rPr>
          <w:rFonts w:ascii="Courier New" w:eastAsia="Yu Mincho" w:hAnsi="Courier New" w:cs="Courier New"/>
          <w:sz w:val="18"/>
          <w:szCs w:val="18"/>
        </w:rPr>
        <w:t xml:space="preserve"> 0 );</w:t>
      </w:r>
    </w:p>
    <w:p w14:paraId="1B16A958"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w:t>
      </w:r>
      <w:proofErr w:type="gramStart"/>
      <w:r w:rsidRPr="003B5D49">
        <w:rPr>
          <w:rFonts w:ascii="Courier New" w:eastAsia="Yu Mincho" w:hAnsi="Courier New" w:cs="Courier New"/>
          <w:sz w:val="18"/>
          <w:szCs w:val="18"/>
        </w:rPr>
        <w:t>addr</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STD_LOGIC_VECTOR ( 14 </w:t>
      </w:r>
      <w:proofErr w:type="spellStart"/>
      <w:r w:rsidRPr="003B5D49">
        <w:rPr>
          <w:rFonts w:ascii="Courier New" w:eastAsia="Yu Mincho" w:hAnsi="Courier New" w:cs="Courier New"/>
          <w:sz w:val="18"/>
          <w:szCs w:val="18"/>
        </w:rPr>
        <w:t>downto</w:t>
      </w:r>
      <w:proofErr w:type="spellEnd"/>
      <w:r w:rsidRPr="003B5D49">
        <w:rPr>
          <w:rFonts w:ascii="Courier New" w:eastAsia="Yu Mincho" w:hAnsi="Courier New" w:cs="Courier New"/>
          <w:sz w:val="18"/>
          <w:szCs w:val="18"/>
        </w:rPr>
        <w:t xml:space="preserve"> 0 );</w:t>
      </w:r>
    </w:p>
    <w:p w14:paraId="4F6B5568"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w:t>
      </w:r>
      <w:proofErr w:type="gramStart"/>
      <w:r w:rsidRPr="003B5D49">
        <w:rPr>
          <w:rFonts w:ascii="Courier New" w:eastAsia="Yu Mincho" w:hAnsi="Courier New" w:cs="Courier New"/>
          <w:sz w:val="18"/>
          <w:szCs w:val="18"/>
        </w:rPr>
        <w:t>dm</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STD_LOGIC_VECTOR ( 3 </w:t>
      </w:r>
      <w:proofErr w:type="spellStart"/>
      <w:r w:rsidRPr="003B5D49">
        <w:rPr>
          <w:rFonts w:ascii="Courier New" w:eastAsia="Yu Mincho" w:hAnsi="Courier New" w:cs="Courier New"/>
          <w:sz w:val="18"/>
          <w:szCs w:val="18"/>
        </w:rPr>
        <w:t>downto</w:t>
      </w:r>
      <w:proofErr w:type="spellEnd"/>
      <w:r w:rsidRPr="003B5D49">
        <w:rPr>
          <w:rFonts w:ascii="Courier New" w:eastAsia="Yu Mincho" w:hAnsi="Courier New" w:cs="Courier New"/>
          <w:sz w:val="18"/>
          <w:szCs w:val="18"/>
        </w:rPr>
        <w:t xml:space="preserve"> 0 );</w:t>
      </w:r>
    </w:p>
    <w:p w14:paraId="63B858B6"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w:t>
      </w:r>
      <w:proofErr w:type="gramStart"/>
      <w:r w:rsidRPr="003B5D49">
        <w:rPr>
          <w:rFonts w:ascii="Courier New" w:eastAsia="Yu Mincho" w:hAnsi="Courier New" w:cs="Courier New"/>
          <w:sz w:val="18"/>
          <w:szCs w:val="18"/>
        </w:rPr>
        <w:t>dq</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STD_LOGIC_VECTOR ( 31 </w:t>
      </w:r>
      <w:proofErr w:type="spellStart"/>
      <w:r w:rsidRPr="003B5D49">
        <w:rPr>
          <w:rFonts w:ascii="Courier New" w:eastAsia="Yu Mincho" w:hAnsi="Courier New" w:cs="Courier New"/>
          <w:sz w:val="18"/>
          <w:szCs w:val="18"/>
        </w:rPr>
        <w:t>downto</w:t>
      </w:r>
      <w:proofErr w:type="spellEnd"/>
      <w:r w:rsidRPr="003B5D49">
        <w:rPr>
          <w:rFonts w:ascii="Courier New" w:eastAsia="Yu Mincho" w:hAnsi="Courier New" w:cs="Courier New"/>
          <w:sz w:val="18"/>
          <w:szCs w:val="18"/>
        </w:rPr>
        <w:t xml:space="preserve"> 0 );</w:t>
      </w:r>
    </w:p>
    <w:p w14:paraId="32302778"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DDR_dqs_</w:t>
      </w:r>
      <w:proofErr w:type="gramStart"/>
      <w:r w:rsidRPr="003B5D49">
        <w:rPr>
          <w:rFonts w:ascii="Courier New" w:eastAsia="Yu Mincho" w:hAnsi="Courier New" w:cs="Courier New"/>
          <w:sz w:val="18"/>
          <w:szCs w:val="18"/>
        </w:rPr>
        <w:t>n</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STD_LOGIC_VECTOR ( 3 </w:t>
      </w:r>
      <w:proofErr w:type="spellStart"/>
      <w:r w:rsidRPr="003B5D49">
        <w:rPr>
          <w:rFonts w:ascii="Courier New" w:eastAsia="Yu Mincho" w:hAnsi="Courier New" w:cs="Courier New"/>
          <w:sz w:val="18"/>
          <w:szCs w:val="18"/>
        </w:rPr>
        <w:t>downto</w:t>
      </w:r>
      <w:proofErr w:type="spellEnd"/>
      <w:r w:rsidRPr="003B5D49">
        <w:rPr>
          <w:rFonts w:ascii="Courier New" w:eastAsia="Yu Mincho" w:hAnsi="Courier New" w:cs="Courier New"/>
          <w:sz w:val="18"/>
          <w:szCs w:val="18"/>
        </w:rPr>
        <w:t xml:space="preserve"> 0 );</w:t>
      </w:r>
    </w:p>
    <w:p w14:paraId="7C66E8E7"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DDR_dqs_</w:t>
      </w:r>
      <w:proofErr w:type="gramStart"/>
      <w:r w:rsidRPr="003B5D49">
        <w:rPr>
          <w:rFonts w:ascii="Courier New" w:eastAsia="Yu Mincho" w:hAnsi="Courier New" w:cs="Courier New"/>
          <w:sz w:val="18"/>
          <w:szCs w:val="18"/>
        </w:rPr>
        <w:t>p</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STD_LOGIC_VECTOR ( 3 </w:t>
      </w:r>
      <w:proofErr w:type="spellStart"/>
      <w:r w:rsidRPr="003B5D49">
        <w:rPr>
          <w:rFonts w:ascii="Courier New" w:eastAsia="Yu Mincho" w:hAnsi="Courier New" w:cs="Courier New"/>
          <w:sz w:val="18"/>
          <w:szCs w:val="18"/>
        </w:rPr>
        <w:t>downto</w:t>
      </w:r>
      <w:proofErr w:type="spellEnd"/>
      <w:r w:rsidRPr="003B5D49">
        <w:rPr>
          <w:rFonts w:ascii="Courier New" w:eastAsia="Yu Mincho" w:hAnsi="Courier New" w:cs="Courier New"/>
          <w:sz w:val="18"/>
          <w:szCs w:val="18"/>
        </w:rPr>
        <w:t xml:space="preserve"> 0 );</w:t>
      </w:r>
    </w:p>
    <w:p w14:paraId="1301DC9C"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FIXED_IO_</w:t>
      </w:r>
      <w:proofErr w:type="gramStart"/>
      <w:r w:rsidRPr="003B5D49">
        <w:rPr>
          <w:rFonts w:ascii="Courier New" w:eastAsia="Yu Mincho" w:hAnsi="Courier New" w:cs="Courier New"/>
          <w:sz w:val="18"/>
          <w:szCs w:val="18"/>
        </w:rPr>
        <w:t>mio</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STD_LOGIC_VECTOR ( 53 </w:t>
      </w:r>
      <w:proofErr w:type="spellStart"/>
      <w:r w:rsidRPr="003B5D49">
        <w:rPr>
          <w:rFonts w:ascii="Courier New" w:eastAsia="Yu Mincho" w:hAnsi="Courier New" w:cs="Courier New"/>
          <w:sz w:val="18"/>
          <w:szCs w:val="18"/>
        </w:rPr>
        <w:t>downto</w:t>
      </w:r>
      <w:proofErr w:type="spellEnd"/>
      <w:r w:rsidRPr="003B5D49">
        <w:rPr>
          <w:rFonts w:ascii="Courier New" w:eastAsia="Yu Mincho" w:hAnsi="Courier New" w:cs="Courier New"/>
          <w:sz w:val="18"/>
          <w:szCs w:val="18"/>
        </w:rPr>
        <w:t xml:space="preserve"> 0 );</w:t>
      </w:r>
    </w:p>
    <w:p w14:paraId="4978F55C"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FIXED_IO_ddr_</w:t>
      </w:r>
      <w:proofErr w:type="gramStart"/>
      <w:r w:rsidRPr="003B5D49">
        <w:rPr>
          <w:rFonts w:ascii="Courier New" w:eastAsia="Yu Mincho" w:hAnsi="Courier New" w:cs="Courier New"/>
          <w:sz w:val="18"/>
          <w:szCs w:val="18"/>
        </w:rPr>
        <w:t>vrn</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4069961A"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FIXED_IO_ddr_</w:t>
      </w:r>
      <w:proofErr w:type="gramStart"/>
      <w:r w:rsidRPr="003B5D49">
        <w:rPr>
          <w:rFonts w:ascii="Courier New" w:eastAsia="Yu Mincho" w:hAnsi="Courier New" w:cs="Courier New"/>
          <w:sz w:val="18"/>
          <w:szCs w:val="18"/>
        </w:rPr>
        <w:t>vrp</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2DB02875"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FIXED_IO_ps_</w:t>
      </w:r>
      <w:proofErr w:type="gramStart"/>
      <w:r w:rsidRPr="003B5D49">
        <w:rPr>
          <w:rFonts w:ascii="Courier New" w:eastAsia="Yu Mincho" w:hAnsi="Courier New" w:cs="Courier New"/>
          <w:sz w:val="18"/>
          <w:szCs w:val="18"/>
        </w:rPr>
        <w:t>srstb</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5A0CCF25"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FIXED_IO_ps_</w:t>
      </w:r>
      <w:proofErr w:type="gramStart"/>
      <w:r w:rsidRPr="003B5D49">
        <w:rPr>
          <w:rFonts w:ascii="Courier New" w:eastAsia="Yu Mincho" w:hAnsi="Courier New" w:cs="Courier New"/>
          <w:sz w:val="18"/>
          <w:szCs w:val="18"/>
        </w:rPr>
        <w:t>clk</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38739296"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FIXED_IO_ps_</w:t>
      </w:r>
      <w:proofErr w:type="gramStart"/>
      <w:r w:rsidRPr="003B5D49">
        <w:rPr>
          <w:rFonts w:ascii="Courier New" w:eastAsia="Yu Mincho" w:hAnsi="Courier New" w:cs="Courier New"/>
          <w:sz w:val="18"/>
          <w:szCs w:val="18"/>
        </w:rPr>
        <w:t>porb</w:t>
      </w:r>
      <w:proofErr w:type="spellEnd"/>
      <w:r w:rsidRPr="003B5D49">
        <w:rPr>
          <w:rFonts w:ascii="Courier New" w:eastAsia="Yu Mincho" w:hAnsi="Courier New" w:cs="Courier New"/>
          <w:sz w:val="18"/>
          <w:szCs w:val="18"/>
        </w:rPr>
        <w:t xml:space="preserve"> :</w:t>
      </w:r>
      <w:proofErr w:type="gramEnd"/>
      <w:r w:rsidRPr="003B5D49">
        <w:rPr>
          <w:rFonts w:ascii="Courier New" w:eastAsia="Yu Mincho" w:hAnsi="Courier New" w:cs="Courier New"/>
          <w:sz w:val="18"/>
          <w:szCs w:val="18"/>
        </w:rPr>
        <w:t xml:space="preserve"> </w:t>
      </w:r>
      <w:proofErr w:type="spellStart"/>
      <w:r w:rsidRPr="003B5D49">
        <w:rPr>
          <w:rFonts w:ascii="Courier New" w:eastAsia="Yu Mincho" w:hAnsi="Courier New" w:cs="Courier New"/>
          <w:sz w:val="18"/>
          <w:szCs w:val="18"/>
        </w:rPr>
        <w:t>inout</w:t>
      </w:r>
      <w:proofErr w:type="spellEnd"/>
      <w:r w:rsidRPr="003B5D49">
        <w:rPr>
          <w:rFonts w:ascii="Courier New" w:eastAsia="Yu Mincho" w:hAnsi="Courier New" w:cs="Courier New"/>
          <w:sz w:val="18"/>
          <w:szCs w:val="18"/>
        </w:rPr>
        <w:t xml:space="preserve"> STD_LOGIC;</w:t>
      </w:r>
    </w:p>
    <w:p w14:paraId="44CB5DA8"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sws_4bits_tri_</w:t>
      </w:r>
      <w:proofErr w:type="gramStart"/>
      <w:r w:rsidRPr="003B5D49">
        <w:rPr>
          <w:rFonts w:ascii="Courier New" w:eastAsia="Yu Mincho" w:hAnsi="Courier New" w:cs="Courier New"/>
          <w:sz w:val="18"/>
          <w:szCs w:val="18"/>
        </w:rPr>
        <w:t>i :</w:t>
      </w:r>
      <w:proofErr w:type="gramEnd"/>
      <w:r w:rsidRPr="003B5D49">
        <w:rPr>
          <w:rFonts w:ascii="Courier New" w:eastAsia="Yu Mincho" w:hAnsi="Courier New" w:cs="Courier New"/>
          <w:sz w:val="18"/>
          <w:szCs w:val="18"/>
        </w:rPr>
        <w:t xml:space="preserve"> in STD_LOGIC_VECTOR ( 3 </w:t>
      </w:r>
      <w:proofErr w:type="spellStart"/>
      <w:r w:rsidRPr="003B5D49">
        <w:rPr>
          <w:rFonts w:ascii="Courier New" w:eastAsia="Yu Mincho" w:hAnsi="Courier New" w:cs="Courier New"/>
          <w:sz w:val="18"/>
          <w:szCs w:val="18"/>
        </w:rPr>
        <w:t>downto</w:t>
      </w:r>
      <w:proofErr w:type="spellEnd"/>
      <w:r w:rsidRPr="003B5D49">
        <w:rPr>
          <w:rFonts w:ascii="Courier New" w:eastAsia="Yu Mincho" w:hAnsi="Courier New" w:cs="Courier New"/>
          <w:sz w:val="18"/>
          <w:szCs w:val="18"/>
        </w:rPr>
        <w:t xml:space="preserve"> 0 );</w:t>
      </w:r>
    </w:p>
    <w:p w14:paraId="48D4D5B7" w14:textId="77777777" w:rsidR="003B5D49" w:rsidRP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leds_4bits_tri_</w:t>
      </w:r>
      <w:proofErr w:type="gramStart"/>
      <w:r w:rsidRPr="003B5D49">
        <w:rPr>
          <w:rFonts w:ascii="Courier New" w:eastAsia="Yu Mincho" w:hAnsi="Courier New" w:cs="Courier New"/>
          <w:sz w:val="18"/>
          <w:szCs w:val="18"/>
        </w:rPr>
        <w:t>o :</w:t>
      </w:r>
      <w:proofErr w:type="gramEnd"/>
      <w:r w:rsidRPr="003B5D49">
        <w:rPr>
          <w:rFonts w:ascii="Courier New" w:eastAsia="Yu Mincho" w:hAnsi="Courier New" w:cs="Courier New"/>
          <w:sz w:val="18"/>
          <w:szCs w:val="18"/>
        </w:rPr>
        <w:t xml:space="preserve"> out STD_LOGIC_VECTOR ( 3 </w:t>
      </w:r>
      <w:proofErr w:type="spellStart"/>
      <w:r w:rsidRPr="003B5D49">
        <w:rPr>
          <w:rFonts w:ascii="Courier New" w:eastAsia="Yu Mincho" w:hAnsi="Courier New" w:cs="Courier New"/>
          <w:sz w:val="18"/>
          <w:szCs w:val="18"/>
        </w:rPr>
        <w:t>downto</w:t>
      </w:r>
      <w:proofErr w:type="spellEnd"/>
      <w:r w:rsidRPr="003B5D49">
        <w:rPr>
          <w:rFonts w:ascii="Courier New" w:eastAsia="Yu Mincho" w:hAnsi="Courier New" w:cs="Courier New"/>
          <w:sz w:val="18"/>
          <w:szCs w:val="18"/>
        </w:rPr>
        <w:t xml:space="preserve"> 0 )</w:t>
      </w:r>
    </w:p>
    <w:p w14:paraId="4EC8F2C5" w14:textId="77777777" w:rsidR="003B5D49" w:rsidRDefault="003B5D49" w:rsidP="003B5D49">
      <w:pPr>
        <w:spacing w:before="0" w:after="0" w:line="264" w:lineRule="auto"/>
        <w:rPr>
          <w:rFonts w:ascii="Courier New" w:eastAsia="Yu Mincho" w:hAnsi="Courier New" w:cs="Courier New"/>
          <w:sz w:val="18"/>
          <w:szCs w:val="18"/>
        </w:rPr>
      </w:pPr>
      <w:r w:rsidRPr="003B5D49">
        <w:rPr>
          <w:rFonts w:ascii="Courier New" w:eastAsia="Yu Mincho" w:hAnsi="Courier New" w:cs="Courier New"/>
          <w:sz w:val="18"/>
          <w:szCs w:val="18"/>
        </w:rPr>
        <w:t xml:space="preserve">  );</w:t>
      </w:r>
    </w:p>
    <w:p w14:paraId="0AC28D29" w14:textId="77777777" w:rsidR="003B5D49" w:rsidRDefault="003B5D49" w:rsidP="003B5D49">
      <w:pPr>
        <w:spacing w:before="0" w:after="0" w:line="264" w:lineRule="auto"/>
        <w:rPr>
          <w:rFonts w:ascii="Courier New" w:eastAsia="Yu Mincho" w:hAnsi="Courier New" w:cs="Courier New"/>
          <w:sz w:val="18"/>
          <w:szCs w:val="18"/>
        </w:rPr>
      </w:pPr>
    </w:p>
    <w:p w14:paraId="04D1BBB4" w14:textId="034189A6" w:rsidR="003B5D49" w:rsidRDefault="00A70CA6" w:rsidP="003B5D49">
      <w:pPr>
        <w:spacing w:before="0" w:after="0" w:line="264" w:lineRule="auto"/>
        <w:rPr>
          <w:noProof/>
        </w:rPr>
      </w:pPr>
      <w:r>
        <w:rPr>
          <w:noProof/>
        </w:rPr>
        <w:t>Then grab the instantiation and paste it into your toplevel.vhd. We will need to replace all the signals on the right</w:t>
      </w:r>
      <w:r w:rsidR="00D74433">
        <w:rPr>
          <w:noProof/>
        </w:rPr>
        <w:t>-</w:t>
      </w:r>
      <w:r>
        <w:rPr>
          <w:noProof/>
        </w:rPr>
        <w:t>hand side with our top</w:t>
      </w:r>
      <w:r w:rsidR="00D74433">
        <w:rPr>
          <w:noProof/>
        </w:rPr>
        <w:t>-</w:t>
      </w:r>
      <w:r>
        <w:rPr>
          <w:noProof/>
        </w:rPr>
        <w:t>level signals (as I’ve done here because I’m going to shorten the names for the led, sw, and uart signals) if we don’t use matching names, but this still saves work. It should look something like this</w:t>
      </w:r>
      <w:r w:rsidR="00D74433">
        <w:rPr>
          <w:noProof/>
        </w:rPr>
        <w:t>:</w:t>
      </w:r>
    </w:p>
    <w:p w14:paraId="22606B4B" w14:textId="77777777" w:rsidR="003B5D49" w:rsidRDefault="003B5D49" w:rsidP="00D74433">
      <w:pPr>
        <w:spacing w:before="0" w:after="0" w:line="264" w:lineRule="auto"/>
        <w:rPr>
          <w:rFonts w:ascii="Courier New" w:eastAsia="Yu Mincho" w:hAnsi="Courier New" w:cs="Courier New"/>
          <w:noProof/>
          <w:sz w:val="18"/>
          <w:szCs w:val="20"/>
        </w:rPr>
      </w:pPr>
    </w:p>
    <w:p w14:paraId="0CC2F2C3" w14:textId="2CC1D04A"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proc_system_i: component proc_system</w:t>
      </w:r>
    </w:p>
    <w:p w14:paraId="2DE7E5D4"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port map (</w:t>
      </w:r>
    </w:p>
    <w:p w14:paraId="3468B854"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DDR_addr(14 downto 0) =&gt; DDR_addr(14 downto 0),</w:t>
      </w:r>
    </w:p>
    <w:p w14:paraId="30743ED7"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DDR_ba(2 downto 0) =&gt; DDR_ba(2 downto 0),</w:t>
      </w:r>
    </w:p>
    <w:p w14:paraId="769B8D27"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DDR_cas_n =&gt; DDR_cas_n,</w:t>
      </w:r>
    </w:p>
    <w:p w14:paraId="48830335"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DDR_ck_n =&gt; DDR_ck_n,</w:t>
      </w:r>
    </w:p>
    <w:p w14:paraId="651EF3C6"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DDR_ck_p =&gt; DDR_ck_p,</w:t>
      </w:r>
    </w:p>
    <w:p w14:paraId="6F7AE5DE"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DDR_cke =&gt; DDR_cke,</w:t>
      </w:r>
    </w:p>
    <w:p w14:paraId="58D167EA"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DDR_cs_n =&gt; DDR_cs_n,</w:t>
      </w:r>
    </w:p>
    <w:p w14:paraId="748C55FE"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DDR_dm(3 downto 0) =&gt; DDR_dm(3 downto 0),</w:t>
      </w:r>
    </w:p>
    <w:p w14:paraId="46CBF73F"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DDR_dq(31 downto 0) =&gt; DDR_dq(31 downto 0),</w:t>
      </w:r>
    </w:p>
    <w:p w14:paraId="19D8FD09"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DDR_dqs_n(3 downto 0) =&gt; DDR_dqs_n(3 downto 0),</w:t>
      </w:r>
    </w:p>
    <w:p w14:paraId="3470113F"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DDR_dqs_p(3 downto 0) =&gt; DDR_dqs_p(3 downto 0),</w:t>
      </w:r>
    </w:p>
    <w:p w14:paraId="4A526298"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DDR_odt =&gt; DDR_odt,</w:t>
      </w:r>
    </w:p>
    <w:p w14:paraId="559D50B6"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DDR_ras_n =&gt; DDR_ras_n,</w:t>
      </w:r>
    </w:p>
    <w:p w14:paraId="0F2E3AC0"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DDR_reset_n =&gt; DDR_reset_n,</w:t>
      </w:r>
    </w:p>
    <w:p w14:paraId="7B90890D"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DDR_we_n =&gt; DDR_we_n,</w:t>
      </w:r>
    </w:p>
    <w:p w14:paraId="72E6A57D"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FIXED_IO_ddr_vrn =&gt; FIXED_IO_ddr_vrn,</w:t>
      </w:r>
    </w:p>
    <w:p w14:paraId="1567B0A9"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FIXED_IO_ddr_vrp =&gt; FIXED_IO_ddr_vrp,</w:t>
      </w:r>
    </w:p>
    <w:p w14:paraId="45F10DCC"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FIXED_IO_mio(53 downto 0) =&gt; FIXED_IO_mio(53 downto 0),</w:t>
      </w:r>
    </w:p>
    <w:p w14:paraId="4BAB331C"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FIXED_IO_ps_clk =&gt; FIXED_IO_ps_clk,</w:t>
      </w:r>
    </w:p>
    <w:p w14:paraId="01D49783"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lastRenderedPageBreak/>
        <w:t xml:space="preserve">      FIXED_IO_ps_porb =&gt; FIXED_IO_ps_porb,</w:t>
      </w:r>
    </w:p>
    <w:p w14:paraId="53C52400"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FIXED_IO_ps_srstb =&gt; FIXED_IO_ps_srstb,</w:t>
      </w:r>
    </w:p>
    <w:p w14:paraId="4D0302AC"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leds_4bits_tri_o(3 downto 0) =&gt; led(3 downto 0),</w:t>
      </w:r>
    </w:p>
    <w:p w14:paraId="078A55D5" w14:textId="77777777" w:rsidR="00D74433" w:rsidRPr="00D74433" w:rsidRDefault="00D74433" w:rsidP="00D74433">
      <w:pPr>
        <w:spacing w:before="0" w:after="0" w:line="264" w:lineRule="auto"/>
        <w:rPr>
          <w:rFonts w:ascii="Courier New" w:eastAsia="Yu Mincho" w:hAnsi="Courier New" w:cs="Courier New"/>
          <w:noProof/>
          <w:sz w:val="18"/>
          <w:szCs w:val="18"/>
        </w:rPr>
      </w:pPr>
      <w:r w:rsidRPr="00D74433">
        <w:rPr>
          <w:rFonts w:ascii="Courier New" w:eastAsia="Yu Mincho" w:hAnsi="Courier New" w:cs="Courier New"/>
          <w:noProof/>
          <w:sz w:val="18"/>
          <w:szCs w:val="18"/>
        </w:rPr>
        <w:t xml:space="preserve">      sws_4bits_tri_i(3 downto 0) =&gt; sw(3 downto 0)</w:t>
      </w:r>
    </w:p>
    <w:p w14:paraId="610B7B95"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p>
    <w:p w14:paraId="4D63032B" w14:textId="1878C1AC" w:rsidR="00A70CA6" w:rsidRPr="0001171F" w:rsidRDefault="00A70CA6" w:rsidP="00A70CA6">
      <w:pPr>
        <w:spacing w:after="0"/>
        <w:rPr>
          <w:rFonts w:cstheme="minorHAnsi"/>
          <w:noProof/>
        </w:rPr>
      </w:pPr>
      <w:r w:rsidRPr="0001171F">
        <w:rPr>
          <w:rFonts w:cstheme="minorHAnsi"/>
          <w:noProof/>
        </w:rPr>
        <w:t>Add the new signals to your top level entity definition:</w:t>
      </w:r>
    </w:p>
    <w:p w14:paraId="25B99A05"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entity toplevel is</w:t>
      </w:r>
    </w:p>
    <w:p w14:paraId="5C567E51"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ab/>
        <w:t>Port ( --DOES NOT NEED CONSTRAINTS</w:t>
      </w:r>
    </w:p>
    <w:p w14:paraId="7D38D4B8" w14:textId="77777777" w:rsidR="00D74433" w:rsidRPr="00D74433" w:rsidRDefault="00D74433" w:rsidP="00D74433">
      <w:pPr>
        <w:spacing w:before="0" w:after="0" w:line="264" w:lineRule="auto"/>
        <w:ind w:left="720" w:firstLine="720"/>
        <w:rPr>
          <w:rFonts w:ascii="Courier New" w:eastAsia="Yu Mincho" w:hAnsi="Courier New" w:cs="Courier New"/>
          <w:noProof/>
          <w:sz w:val="18"/>
          <w:szCs w:val="20"/>
        </w:rPr>
      </w:pPr>
      <w:r w:rsidRPr="00D74433">
        <w:rPr>
          <w:rFonts w:ascii="Courier New" w:eastAsia="Yu Mincho" w:hAnsi="Courier New" w:cs="Courier New"/>
          <w:noProof/>
          <w:sz w:val="18"/>
          <w:szCs w:val="20"/>
        </w:rPr>
        <w:t>DDR_addr : inout STD_LOGIC_VECTOR ( 14 downto 0 );</w:t>
      </w:r>
    </w:p>
    <w:p w14:paraId="08459B3F"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DDR_ba : inout STD_LOGIC_VECTOR ( 2 downto 0 );</w:t>
      </w:r>
    </w:p>
    <w:p w14:paraId="716171DC"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DDR_cas_n : inout STD_LOGIC;</w:t>
      </w:r>
    </w:p>
    <w:p w14:paraId="425A0B0B"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DDR_ck_n : inout STD_LOGIC;</w:t>
      </w:r>
    </w:p>
    <w:p w14:paraId="1366843C"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DDR_ck_p : inout STD_LOGIC;</w:t>
      </w:r>
    </w:p>
    <w:p w14:paraId="5EEBA01A"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DDR_cke : inout STD_LOGIC;</w:t>
      </w:r>
    </w:p>
    <w:p w14:paraId="1069E907"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DDR_cs_n : inout STD_LOGIC;</w:t>
      </w:r>
    </w:p>
    <w:p w14:paraId="4A1D7461"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DDR_dm : inout STD_LOGIC_VECTOR ( 3 downto 0 );</w:t>
      </w:r>
    </w:p>
    <w:p w14:paraId="670687F9"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DDR_dq : inout STD_LOGIC_VECTOR ( 31 downto 0 );</w:t>
      </w:r>
    </w:p>
    <w:p w14:paraId="009B5A64"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DDR_dqs_n : inout STD_LOGIC_VECTOR ( 3 downto 0 );</w:t>
      </w:r>
    </w:p>
    <w:p w14:paraId="62E75643"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DDR_dqs_p : inout STD_LOGIC_VECTOR ( 3 downto 0 );</w:t>
      </w:r>
    </w:p>
    <w:p w14:paraId="5FE5416C"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DDR_odt : inout STD_LOGIC;</w:t>
      </w:r>
    </w:p>
    <w:p w14:paraId="790BC5EA"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DDR_ras_n : inout STD_LOGIC;</w:t>
      </w:r>
    </w:p>
    <w:p w14:paraId="53B4A19C"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DDR_reset_n : inout STD_LOGIC;</w:t>
      </w:r>
    </w:p>
    <w:p w14:paraId="53A8C466"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DDR_we_n : inout STD_LOGIC;</w:t>
      </w:r>
    </w:p>
    <w:p w14:paraId="0C835805"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FIXED_IO_ddr_vrn : inout STD_LOGIC;</w:t>
      </w:r>
    </w:p>
    <w:p w14:paraId="25D47EED"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FIXED_IO_ddr_vrp : inout STD_LOGIC;</w:t>
      </w:r>
    </w:p>
    <w:p w14:paraId="64160C08"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FIXED_IO_mio : inout STD_LOGIC_VECTOR ( 53 downto 0 );</w:t>
      </w:r>
    </w:p>
    <w:p w14:paraId="3CD8891D"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FIXED_IO_ps_clk : inout STD_LOGIC;</w:t>
      </w:r>
    </w:p>
    <w:p w14:paraId="5A110130"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FIXED_IO_ps_porb : inout STD_LOGIC;</w:t>
      </w:r>
    </w:p>
    <w:p w14:paraId="59677E9B"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 xml:space="preserve">    </w:t>
      </w: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FIXED_IO_ps_srstb : inout STD_LOGIC;</w:t>
      </w:r>
    </w:p>
    <w:p w14:paraId="7270D6EC" w14:textId="77777777" w:rsidR="00D74433" w:rsidRPr="00D74433" w:rsidRDefault="00D74433" w:rsidP="00D74433">
      <w:pPr>
        <w:spacing w:before="0" w:after="0" w:line="264" w:lineRule="auto"/>
        <w:ind w:left="720" w:firstLine="720"/>
        <w:rPr>
          <w:rFonts w:ascii="Courier New" w:eastAsia="Yu Mincho" w:hAnsi="Courier New" w:cs="Courier New"/>
          <w:noProof/>
          <w:sz w:val="18"/>
          <w:szCs w:val="20"/>
        </w:rPr>
      </w:pPr>
    </w:p>
    <w:p w14:paraId="6DF21B09" w14:textId="77777777" w:rsidR="00D74433" w:rsidRPr="00D74433" w:rsidRDefault="00D74433" w:rsidP="00D74433">
      <w:pPr>
        <w:spacing w:before="0" w:after="0" w:line="264" w:lineRule="auto"/>
        <w:ind w:left="720" w:firstLine="720"/>
        <w:rPr>
          <w:rFonts w:ascii="Courier New" w:eastAsia="Yu Mincho" w:hAnsi="Courier New" w:cs="Courier New"/>
          <w:noProof/>
          <w:sz w:val="18"/>
          <w:szCs w:val="20"/>
        </w:rPr>
      </w:pPr>
      <w:r w:rsidRPr="00D74433">
        <w:rPr>
          <w:rFonts w:ascii="Courier New" w:eastAsia="Yu Mincho" w:hAnsi="Courier New" w:cs="Courier New"/>
          <w:noProof/>
          <w:sz w:val="18"/>
          <w:szCs w:val="20"/>
        </w:rPr>
        <w:t>--NEEDS CONSTRAINTS</w:t>
      </w:r>
    </w:p>
    <w:p w14:paraId="7C04197C" w14:textId="77777777" w:rsidR="00D74433" w:rsidRPr="00D74433" w:rsidRDefault="00D74433" w:rsidP="00D74433">
      <w:pPr>
        <w:spacing w:before="0" w:after="0" w:line="264" w:lineRule="auto"/>
        <w:ind w:left="720" w:firstLine="720"/>
        <w:rPr>
          <w:rFonts w:ascii="Courier New" w:eastAsia="Yu Mincho" w:hAnsi="Courier New" w:cs="Courier New"/>
          <w:noProof/>
          <w:sz w:val="18"/>
          <w:szCs w:val="20"/>
        </w:rPr>
      </w:pPr>
      <w:r w:rsidRPr="00D74433">
        <w:rPr>
          <w:rFonts w:ascii="Courier New" w:eastAsia="Yu Mincho" w:hAnsi="Courier New" w:cs="Courier New"/>
          <w:noProof/>
          <w:sz w:val="18"/>
          <w:szCs w:val="20"/>
        </w:rPr>
        <w:t>reset_pb : in STD_LOGIC;</w:t>
      </w:r>
    </w:p>
    <w:p w14:paraId="44529592"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ab/>
      </w:r>
      <w:r w:rsidRPr="00D74433">
        <w:rPr>
          <w:rFonts w:ascii="Courier New" w:eastAsia="Yu Mincho" w:hAnsi="Courier New" w:cs="Courier New"/>
          <w:noProof/>
          <w:sz w:val="18"/>
          <w:szCs w:val="20"/>
        </w:rPr>
        <w:tab/>
        <w:t>sysclk : in STD_LOGIC;</w:t>
      </w:r>
    </w:p>
    <w:p w14:paraId="2F40CEB1" w14:textId="77777777" w:rsidR="00D74433" w:rsidRPr="00D74433" w:rsidRDefault="00D74433" w:rsidP="00D74433">
      <w:pPr>
        <w:spacing w:before="0" w:after="0" w:line="264" w:lineRule="auto"/>
        <w:ind w:left="720" w:firstLine="720"/>
        <w:rPr>
          <w:rFonts w:ascii="Courier New" w:eastAsia="Yu Mincho" w:hAnsi="Courier New" w:cs="Courier New"/>
          <w:noProof/>
          <w:sz w:val="18"/>
          <w:szCs w:val="20"/>
        </w:rPr>
      </w:pPr>
      <w:r w:rsidRPr="00D74433">
        <w:rPr>
          <w:rFonts w:ascii="Courier New" w:eastAsia="Yu Mincho" w:hAnsi="Courier New" w:cs="Courier New"/>
          <w:noProof/>
          <w:sz w:val="18"/>
          <w:szCs w:val="20"/>
        </w:rPr>
        <w:t>led : out STD_LOGIC_VECTOR ( 3 downto 0 );</w:t>
      </w:r>
    </w:p>
    <w:p w14:paraId="64462F2B" w14:textId="77777777" w:rsidR="00D74433" w:rsidRPr="00D74433" w:rsidRDefault="00D74433" w:rsidP="00D74433">
      <w:pPr>
        <w:spacing w:before="0" w:after="0" w:line="264" w:lineRule="auto"/>
        <w:rPr>
          <w:rFonts w:ascii="Courier New" w:eastAsia="Yu Mincho" w:hAnsi="Courier New" w:cs="Courier New"/>
          <w:noProof/>
          <w:sz w:val="18"/>
          <w:szCs w:val="18"/>
        </w:rPr>
      </w:pPr>
      <w:r w:rsidRPr="00D74433">
        <w:rPr>
          <w:rFonts w:ascii="Courier New" w:eastAsia="Yu Mincho" w:hAnsi="Courier New" w:cs="Courier New"/>
          <w:noProof/>
          <w:sz w:val="18"/>
          <w:szCs w:val="18"/>
        </w:rPr>
        <w:t xml:space="preserve">    </w:t>
      </w:r>
      <w:r w:rsidRPr="00D74433">
        <w:rPr>
          <w:rFonts w:ascii="Calibri" w:eastAsia="Yu Mincho" w:hAnsi="Calibri"/>
          <w:sz w:val="20"/>
          <w:szCs w:val="20"/>
        </w:rPr>
        <w:tab/>
      </w:r>
      <w:r w:rsidRPr="00D74433">
        <w:rPr>
          <w:rFonts w:ascii="Calibri" w:eastAsia="Yu Mincho" w:hAnsi="Calibri"/>
          <w:sz w:val="20"/>
          <w:szCs w:val="20"/>
        </w:rPr>
        <w:tab/>
      </w:r>
      <w:r w:rsidRPr="00D74433">
        <w:rPr>
          <w:rFonts w:ascii="Courier New" w:eastAsia="Yu Mincho" w:hAnsi="Courier New" w:cs="Courier New"/>
          <w:noProof/>
          <w:sz w:val="18"/>
          <w:szCs w:val="18"/>
        </w:rPr>
        <w:t>sw : in STD_LOGIC_VECTOR ( 3 downto 0 )</w:t>
      </w:r>
    </w:p>
    <w:p w14:paraId="738C80C6" w14:textId="77777777" w:rsidR="00D74433" w:rsidRPr="00D74433" w:rsidRDefault="00D74433" w:rsidP="00D74433">
      <w:pPr>
        <w:spacing w:before="0" w:after="0" w:line="264" w:lineRule="auto"/>
        <w:rPr>
          <w:rFonts w:ascii="Courier New" w:eastAsia="Yu Mincho" w:hAnsi="Courier New" w:cs="Courier New"/>
          <w:noProof/>
          <w:sz w:val="18"/>
          <w:szCs w:val="18"/>
        </w:rPr>
      </w:pPr>
      <w:r w:rsidRPr="00D74433">
        <w:rPr>
          <w:rFonts w:ascii="Courier New" w:eastAsia="Yu Mincho" w:hAnsi="Courier New" w:cs="Courier New"/>
          <w:noProof/>
          <w:sz w:val="18"/>
          <w:szCs w:val="18"/>
        </w:rPr>
        <w:t>);</w:t>
      </w:r>
    </w:p>
    <w:p w14:paraId="70352B4E" w14:textId="77777777" w:rsidR="00D74433" w:rsidRPr="00D74433" w:rsidRDefault="00D74433" w:rsidP="00D74433">
      <w:pPr>
        <w:spacing w:before="0" w:after="0" w:line="264" w:lineRule="auto"/>
        <w:rPr>
          <w:rFonts w:ascii="Courier New" w:eastAsia="Yu Mincho" w:hAnsi="Courier New" w:cs="Courier New"/>
          <w:noProof/>
          <w:sz w:val="18"/>
          <w:szCs w:val="20"/>
        </w:rPr>
      </w:pPr>
      <w:r w:rsidRPr="00D74433">
        <w:rPr>
          <w:rFonts w:ascii="Courier New" w:eastAsia="Yu Mincho" w:hAnsi="Courier New" w:cs="Courier New"/>
          <w:noProof/>
          <w:sz w:val="18"/>
          <w:szCs w:val="20"/>
        </w:rPr>
        <w:t>end toplevel;</w:t>
      </w:r>
    </w:p>
    <w:p w14:paraId="41E59286" w14:textId="15E80421" w:rsidR="00A70CA6" w:rsidRDefault="00A70CA6" w:rsidP="00A70CA6">
      <w:pPr>
        <w:spacing w:after="0"/>
        <w:rPr>
          <w:rFonts w:cstheme="minorHAnsi"/>
          <w:noProof/>
        </w:rPr>
      </w:pPr>
      <w:r>
        <w:rPr>
          <w:rFonts w:cstheme="minorHAnsi"/>
          <w:noProof/>
        </w:rPr>
        <w:t>For convenience</w:t>
      </w:r>
      <w:r w:rsidR="00D74433">
        <w:rPr>
          <w:rFonts w:cstheme="minorHAnsi"/>
          <w:noProof/>
        </w:rPr>
        <w:t>,</w:t>
      </w:r>
      <w:r>
        <w:rPr>
          <w:rFonts w:cstheme="minorHAnsi"/>
          <w:noProof/>
        </w:rPr>
        <w:t xml:space="preserve"> I’ve grouped the signals at the top level into signals that need constraints (actual PL signals that need to get routed to a pin) and signals that don’t (signals that are physically routed from the PS7 but described here anyway to make the hardware description complete).</w:t>
      </w:r>
    </w:p>
    <w:p w14:paraId="1F32F453" w14:textId="00F3302C" w:rsidR="00A70CA6" w:rsidRPr="00D74433" w:rsidRDefault="00A70CA6" w:rsidP="00A70CA6">
      <w:pPr>
        <w:spacing w:after="0"/>
        <w:rPr>
          <w:noProof/>
        </w:rPr>
      </w:pPr>
      <w:r w:rsidRPr="39C75E27">
        <w:rPr>
          <w:noProof/>
        </w:rPr>
        <w:t xml:space="preserve">Note that I’ve changed the names of the LED and switch signals from the template for simplicity (and to match our constraints file). </w:t>
      </w:r>
      <w:r w:rsidRPr="00D74433">
        <w:rPr>
          <w:b/>
          <w:bCs/>
          <w:noProof/>
        </w:rPr>
        <w:t>And since we have just hooked LEDs to the block design peripheral we need to comment out our HDL that drives the LEDs from the counter - having them driven by the counter as well would be an error (multi-source)</w:t>
      </w:r>
      <w:r w:rsidRPr="00D74433">
        <w:rPr>
          <w:noProof/>
        </w:rPr>
        <w:t>.</w:t>
      </w:r>
    </w:p>
    <w:p w14:paraId="1D4172D9" w14:textId="03A2A01A" w:rsidR="00A70CA6" w:rsidRPr="00D74433" w:rsidRDefault="00A70CA6" w:rsidP="00A70CA6">
      <w:pPr>
        <w:spacing w:after="0"/>
        <w:rPr>
          <w:noProof/>
        </w:rPr>
      </w:pPr>
      <w:r w:rsidRPr="39C75E27">
        <w:rPr>
          <w:noProof/>
        </w:rPr>
        <w:t>Now that we have created new top level signals (SW), we will need to add new pin assignments to the XDC file. Lets just edit the text file to uncomment these lines</w:t>
      </w:r>
      <w:r w:rsidR="00D74433">
        <w:rPr>
          <w:noProof/>
        </w:rPr>
        <w:t>:</w:t>
      </w:r>
    </w:p>
    <w:p w14:paraId="488741DC" w14:textId="77777777" w:rsidR="00D74433" w:rsidRDefault="00D74433" w:rsidP="00D74433">
      <w:pPr>
        <w:spacing w:before="0" w:after="0" w:line="264" w:lineRule="auto"/>
        <w:rPr>
          <w:rFonts w:ascii="Courier New" w:eastAsia="Yu Mincho" w:hAnsi="Courier New" w:cs="Courier New"/>
          <w:noProof/>
          <w:sz w:val="12"/>
          <w:szCs w:val="20"/>
        </w:rPr>
      </w:pPr>
    </w:p>
    <w:p w14:paraId="0DFD6F14" w14:textId="771A56F7" w:rsidR="00D74433" w:rsidRPr="00D74433" w:rsidRDefault="00D74433" w:rsidP="00D74433">
      <w:pPr>
        <w:spacing w:before="0" w:after="0" w:line="264" w:lineRule="auto"/>
        <w:rPr>
          <w:rFonts w:ascii="Courier New" w:eastAsia="Yu Mincho" w:hAnsi="Courier New" w:cs="Courier New"/>
          <w:noProof/>
          <w:sz w:val="12"/>
          <w:szCs w:val="20"/>
        </w:rPr>
      </w:pPr>
      <w:r w:rsidRPr="00D74433">
        <w:rPr>
          <w:rFonts w:ascii="Courier New" w:eastAsia="Yu Mincho" w:hAnsi="Courier New" w:cs="Courier New"/>
          <w:noProof/>
          <w:sz w:val="12"/>
          <w:szCs w:val="20"/>
        </w:rPr>
        <w:t>set_property -dict { PACKAGE_PIN G15   IOSTANDARD LVCMOS33 } [get_ports { sw[0] }]; #IO_L19N_T3_VREF_35 Sch=sw[0]</w:t>
      </w:r>
    </w:p>
    <w:p w14:paraId="4E9B1BB2" w14:textId="77777777" w:rsidR="00D74433" w:rsidRPr="00D74433" w:rsidRDefault="00D74433" w:rsidP="00D74433">
      <w:pPr>
        <w:spacing w:before="0" w:after="0" w:line="264" w:lineRule="auto"/>
        <w:rPr>
          <w:rFonts w:ascii="Courier New" w:eastAsia="Yu Mincho" w:hAnsi="Courier New" w:cs="Courier New"/>
          <w:noProof/>
          <w:sz w:val="12"/>
          <w:szCs w:val="20"/>
        </w:rPr>
      </w:pPr>
      <w:r w:rsidRPr="00D74433">
        <w:rPr>
          <w:rFonts w:ascii="Courier New" w:eastAsia="Yu Mincho" w:hAnsi="Courier New" w:cs="Courier New"/>
          <w:noProof/>
          <w:sz w:val="12"/>
          <w:szCs w:val="20"/>
        </w:rPr>
        <w:t>set_property -dict { PACKAGE_PIN P15   IOSTANDARD LVCMOS33 } [get_ports { sw[1] }]; #IO_L24P_T3_34 Sch=sw[1]</w:t>
      </w:r>
    </w:p>
    <w:p w14:paraId="2F8255CE" w14:textId="77777777" w:rsidR="00D74433" w:rsidRPr="00D74433" w:rsidRDefault="00D74433" w:rsidP="00D74433">
      <w:pPr>
        <w:spacing w:before="0" w:after="0" w:line="264" w:lineRule="auto"/>
        <w:rPr>
          <w:rFonts w:ascii="Courier New" w:eastAsia="Yu Mincho" w:hAnsi="Courier New" w:cs="Courier New"/>
          <w:noProof/>
          <w:sz w:val="12"/>
          <w:szCs w:val="20"/>
        </w:rPr>
      </w:pPr>
      <w:r w:rsidRPr="00D74433">
        <w:rPr>
          <w:rFonts w:ascii="Courier New" w:eastAsia="Yu Mincho" w:hAnsi="Courier New" w:cs="Courier New"/>
          <w:noProof/>
          <w:sz w:val="12"/>
          <w:szCs w:val="20"/>
        </w:rPr>
        <w:t>set_property -dict { PACKAGE_PIN W13   IOSTANDARD LVCMOS33 } [get_ports { sw[2] }]; #IO_L4N_T0_34 Sch=sw[2]</w:t>
      </w:r>
    </w:p>
    <w:p w14:paraId="36228705" w14:textId="77777777" w:rsidR="00D74433" w:rsidRPr="00D74433" w:rsidRDefault="00D74433" w:rsidP="00D74433">
      <w:pPr>
        <w:spacing w:before="0" w:after="0" w:line="264" w:lineRule="auto"/>
        <w:rPr>
          <w:rFonts w:ascii="Calibri" w:eastAsia="Yu Mincho" w:hAnsi="Calibri" w:cs="Calibri"/>
          <w:noProof/>
          <w:sz w:val="16"/>
          <w:szCs w:val="20"/>
        </w:rPr>
      </w:pPr>
      <w:r w:rsidRPr="00D74433">
        <w:rPr>
          <w:rFonts w:ascii="Courier New" w:eastAsia="Yu Mincho" w:hAnsi="Courier New" w:cs="Courier New"/>
          <w:noProof/>
          <w:sz w:val="12"/>
          <w:szCs w:val="20"/>
        </w:rPr>
        <w:lastRenderedPageBreak/>
        <w:t>set_property -dict { PACKAGE_PIN T16   IOSTANDARD LVCMOS33 } [get_ports { sw[3] }]; #IO_L9P_T1_DQS_34 Sch=sw[3]</w:t>
      </w:r>
    </w:p>
    <w:p w14:paraId="2F35AF0C" w14:textId="7130BF07" w:rsidR="00A70CA6" w:rsidRDefault="00A70CA6" w:rsidP="00A70CA6">
      <w:pPr>
        <w:rPr>
          <w:noProof/>
        </w:rPr>
      </w:pPr>
      <w:r w:rsidRPr="39C75E27">
        <w:rPr>
          <w:noProof/>
        </w:rPr>
        <w:t xml:space="preserve">Save the constraints and your hardware design is complete. </w:t>
      </w:r>
      <w:r w:rsidR="00D74433">
        <w:rPr>
          <w:noProof/>
        </w:rPr>
        <w:t>Select</w:t>
      </w:r>
      <w:r w:rsidRPr="39C75E27">
        <w:rPr>
          <w:noProof/>
        </w:rPr>
        <w:t xml:space="preserve"> Generate Bitstream to run through synthesis, implementation, and bitstream generation. Wait for this to complete, but don’t program the device just yet – our hardware design no longer does anything of interest on it’s own.</w:t>
      </w:r>
    </w:p>
    <w:p w14:paraId="39891FF3" w14:textId="77777777" w:rsidR="00A70CA6" w:rsidRDefault="00A70CA6" w:rsidP="00A70CA6">
      <w:pPr>
        <w:pStyle w:val="Heading2"/>
      </w:pPr>
      <w:bookmarkStart w:id="13" w:name="_Toc1662793657"/>
      <w:r>
        <w:t>Step 3 – Designing Software</w:t>
      </w:r>
      <w:bookmarkEnd w:id="13"/>
    </w:p>
    <w:p w14:paraId="5C9B76C8" w14:textId="6ED1CF15" w:rsidR="00A70CA6" w:rsidRPr="00B7005E" w:rsidRDefault="00A70CA6" w:rsidP="00A70CA6">
      <w:r w:rsidRPr="00B7005E">
        <w:t>At this point, you have a complete hardware design that is ready to do just about anything that the software would like (provided that you only want to read switches, write LEDs, and communicate via. UART).</w:t>
      </w:r>
    </w:p>
    <w:p w14:paraId="3FBE7754" w14:textId="77777777" w:rsidR="00D74433" w:rsidRDefault="00A70CA6" w:rsidP="00A70CA6">
      <w:r>
        <w:t xml:space="preserve">Note, however, that we did a bunch of things in </w:t>
      </w:r>
      <w:proofErr w:type="spellStart"/>
      <w:r>
        <w:t>Vivado</w:t>
      </w:r>
      <w:proofErr w:type="spellEnd"/>
      <w:r>
        <w:t xml:space="preserve"> that our software development environment probably should know about:</w:t>
      </w:r>
    </w:p>
    <w:p w14:paraId="6A7351B0" w14:textId="0229030E" w:rsidR="00D74433" w:rsidRDefault="00D74433" w:rsidP="00D74433">
      <w:pPr>
        <w:pStyle w:val="ListParagraph"/>
      </w:pPr>
      <w:r>
        <w:t>W</w:t>
      </w:r>
      <w:r w:rsidR="00A70CA6">
        <w:t>e built peripherals into our programmable logic and attached them to the processor’s AXI interface</w:t>
      </w:r>
      <w:r>
        <w:t>.</w:t>
      </w:r>
    </w:p>
    <w:p w14:paraId="34A14AAA" w14:textId="77777777" w:rsidR="00D74433" w:rsidRDefault="00D74433" w:rsidP="00D74433">
      <w:pPr>
        <w:pStyle w:val="ListParagraph"/>
      </w:pPr>
      <w:r>
        <w:t>We</w:t>
      </w:r>
      <w:r w:rsidR="00A70CA6">
        <w:t xml:space="preserve"> assigned memory mappings (the tools did it automatically but more on that in later labs)</w:t>
      </w:r>
      <w:r>
        <w:t>.</w:t>
      </w:r>
    </w:p>
    <w:p w14:paraId="003B4E82" w14:textId="37C1908D" w:rsidR="00D74433" w:rsidRDefault="00D74433" w:rsidP="00D74433">
      <w:pPr>
        <w:pStyle w:val="ListParagraph"/>
      </w:pPr>
      <w:r>
        <w:t>We</w:t>
      </w:r>
      <w:r w:rsidR="00A70CA6">
        <w:t xml:space="preserve"> specified configuration settings that are controlled by registers in the processor.</w:t>
      </w:r>
    </w:p>
    <w:p w14:paraId="5328B7C3" w14:textId="0388D628" w:rsidR="00A70CA6" w:rsidRDefault="00A70CA6" w:rsidP="00D74433">
      <w:r>
        <w:t>The tools can provide us drivers for the peripherals, automate the programming of the configuration registers, and more if we</w:t>
      </w:r>
      <w:r w:rsidRPr="00B7005E">
        <w:t xml:space="preserve"> formulate a good </w:t>
      </w:r>
      <w:r w:rsidR="00D74433" w:rsidRPr="00B7005E">
        <w:t>description of</w:t>
      </w:r>
      <w:r w:rsidRPr="00B7005E">
        <w:t xml:space="preserve"> </w:t>
      </w:r>
      <w:r>
        <w:t>all that we’ve done to hand off to the</w:t>
      </w:r>
      <w:r w:rsidRPr="00B7005E">
        <w:t xml:space="preserve"> software development environment.</w:t>
      </w:r>
    </w:p>
    <w:p w14:paraId="5C1E9D43" w14:textId="50EA433A" w:rsidR="00A70CA6" w:rsidRDefault="00A70CA6" w:rsidP="00A70CA6">
      <w:r>
        <w:t>To do this, we choose a menu option File -&gt; Export -&gt; Export Hardware. This opens a wizard to “Export Hardware Platform.” From here things start to diverge from what you may be familiar with in 525.642.</w:t>
      </w:r>
    </w:p>
    <w:p w14:paraId="6C7349BF" w14:textId="431D2AB3" w:rsidR="00A70CA6" w:rsidRDefault="00A70CA6" w:rsidP="00A70CA6">
      <w:r>
        <w:t>In the second wizard screen you are asked to select the type of output we want to generate. We’ll select “Include bitstream” to package the FPGA configuration with our hardware description. This will make programming easier later on.</w:t>
      </w:r>
    </w:p>
    <w:p w14:paraId="1DE11A2D" w14:textId="4E25AD5C" w:rsidR="00A70CA6" w:rsidRDefault="00A70CA6" w:rsidP="00A70CA6">
      <w:r>
        <w:t xml:space="preserve">In the following dialog you can accept the default settings to create </w:t>
      </w:r>
      <w:proofErr w:type="spellStart"/>
      <w:r>
        <w:t>toplevel.xsa</w:t>
      </w:r>
      <w:proofErr w:type="spellEnd"/>
      <w:r>
        <w:t xml:space="preserve"> at the route of your </w:t>
      </w:r>
      <w:proofErr w:type="spellStart"/>
      <w:r w:rsidRPr="39C75E27">
        <w:rPr>
          <w:i/>
          <w:iCs/>
        </w:rPr>
        <w:t>Vivado</w:t>
      </w:r>
      <w:proofErr w:type="spellEnd"/>
      <w:r>
        <w:t xml:space="preserve"> project directory. </w:t>
      </w:r>
      <w:proofErr w:type="gramStart"/>
      <w:r>
        <w:t>This .</w:t>
      </w:r>
      <w:proofErr w:type="spellStart"/>
      <w:r>
        <w:t>xsa</w:t>
      </w:r>
      <w:proofErr w:type="spellEnd"/>
      <w:proofErr w:type="gramEnd"/>
      <w:r>
        <w:t xml:space="preserve"> is really just a zip file with a different extension that contains several files, some of which we’ll be exploring when we get into the software tools. We should think of this XSA file as a </w:t>
      </w:r>
      <w:r w:rsidR="00216C3A">
        <w:t>description</w:t>
      </w:r>
      <w:r>
        <w:t xml:space="preserve"> of the hardware, and it will be packaged along with a bitfile which will implement the PL portion of said hardware. In other words, the XSA file is all that the hardware designer needs to give to a software developer so that they could develop software for the system that was just designed! The default location that it wants to save the XSA file should be just fine</w:t>
      </w:r>
      <w:r w:rsidR="00216C3A">
        <w:t>.</w:t>
      </w:r>
    </w:p>
    <w:p w14:paraId="5FB5F881" w14:textId="77777777" w:rsidR="00A70CA6" w:rsidRDefault="00A70CA6" w:rsidP="00A70CA6">
      <w:r>
        <w:rPr>
          <w:noProof/>
        </w:rPr>
        <w:lastRenderedPageBreak/>
        <w:drawing>
          <wp:inline distT="0" distB="0" distL="0" distR="0" wp14:anchorId="40E63DFE" wp14:editId="7F3136FE">
            <wp:extent cx="4608946" cy="1577677"/>
            <wp:effectExtent l="0" t="0" r="1270" b="3810"/>
            <wp:docPr id="97" name="Picture 97" descr="Screenshot showing the &quot;Export Hardware Platform&quot; dialog with &quot;Include Bitstream&qu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showing the &quot;Export Hardware Platform&quot; dialog with &quot;Include Bitstream&quot; selected."/>
                    <pic:cNvPicPr/>
                  </pic:nvPicPr>
                  <pic:blipFill>
                    <a:blip r:embed="rId63">
                      <a:extLst>
                        <a:ext uri="{28A0092B-C50C-407E-A947-70E740481C1C}">
                          <a14:useLocalDpi xmlns:a14="http://schemas.microsoft.com/office/drawing/2010/main" val="0"/>
                        </a:ext>
                      </a:extLst>
                    </a:blip>
                    <a:stretch>
                      <a:fillRect/>
                    </a:stretch>
                  </pic:blipFill>
                  <pic:spPr>
                    <a:xfrm>
                      <a:off x="0" y="0"/>
                      <a:ext cx="4608946" cy="1577677"/>
                    </a:xfrm>
                    <a:prstGeom prst="rect">
                      <a:avLst/>
                    </a:prstGeom>
                  </pic:spPr>
                </pic:pic>
              </a:graphicData>
            </a:graphic>
          </wp:inline>
        </w:drawing>
      </w:r>
    </w:p>
    <w:p w14:paraId="630B43A1" w14:textId="77777777" w:rsidR="00A70CA6" w:rsidRDefault="00A70CA6" w:rsidP="00A70CA6">
      <w:r>
        <w:rPr>
          <w:noProof/>
        </w:rPr>
        <w:drawing>
          <wp:inline distT="0" distB="0" distL="0" distR="0" wp14:anchorId="7BDC2B12" wp14:editId="3AB5340C">
            <wp:extent cx="4572000" cy="1895475"/>
            <wp:effectExtent l="0" t="0" r="0" b="0"/>
            <wp:docPr id="428242970" name="Picture 428242970" descr="Screenshot showing the &quot;Export Hardware Platform&quot; dialog with all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42970" name="Picture 428242970" descr="Screenshot showing the &quot;Export Hardware Platform&quot; dialog with all default settings"/>
                    <pic:cNvPicPr/>
                  </pic:nvPicPr>
                  <pic:blipFill>
                    <a:blip r:embed="rId64">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422E5E5D" w14:textId="0A4C44D6" w:rsidR="00A70CA6" w:rsidRDefault="008075C7" w:rsidP="00A70CA6">
      <w:r>
        <w:t>Select</w:t>
      </w:r>
      <w:r w:rsidR="00A70CA6">
        <w:t xml:space="preserve"> Next, </w:t>
      </w:r>
      <w:r>
        <w:t>review</w:t>
      </w:r>
      <w:r w:rsidR="00A70CA6">
        <w:t xml:space="preserve"> the summary of what the wizard is about to do, and </w:t>
      </w:r>
      <w:r>
        <w:t>select</w:t>
      </w:r>
      <w:r w:rsidR="00A70CA6">
        <w:t xml:space="preserve"> Finish.</w:t>
      </w:r>
    </w:p>
    <w:p w14:paraId="07E6FEB0" w14:textId="1B82FBB5" w:rsidR="00A70CA6" w:rsidRDefault="00A70CA6" w:rsidP="00A70CA6">
      <w:r>
        <w:t>Once the hardware description (“platform”) has been generated and saved we are ready to switch to our software development environment “Vitis.” I find it best to launch this tool independently from your start bar.</w:t>
      </w:r>
    </w:p>
    <w:p w14:paraId="43C564CD" w14:textId="77B43DA1" w:rsidR="00A70CA6" w:rsidRDefault="00A70CA6" w:rsidP="00A70CA6">
      <w:r>
        <w:t xml:space="preserve">Once the hardware description (“platform”) has been generated and saved we are ready to switch to our software development environment “Vitis.” </w:t>
      </w:r>
      <w:r w:rsidR="008075C7">
        <w:rPr>
          <w:b/>
          <w:bCs/>
        </w:rPr>
        <w:t>Note</w:t>
      </w:r>
      <w:r>
        <w:rPr>
          <w:b/>
          <w:bCs/>
        </w:rPr>
        <w:t xml:space="preserve">: </w:t>
      </w:r>
      <w:r w:rsidR="008075C7">
        <w:rPr>
          <w:b/>
          <w:bCs/>
        </w:rPr>
        <w:t>I</w:t>
      </w:r>
      <w:r>
        <w:rPr>
          <w:b/>
          <w:bCs/>
        </w:rPr>
        <w:t>n 202</w:t>
      </w:r>
      <w:r w:rsidR="00CC6727">
        <w:rPr>
          <w:b/>
          <w:bCs/>
        </w:rPr>
        <w:t>4</w:t>
      </w:r>
      <w:r>
        <w:rPr>
          <w:b/>
          <w:bCs/>
        </w:rPr>
        <w:t xml:space="preserve">.2 there are </w:t>
      </w:r>
      <w:r w:rsidR="00E14640">
        <w:rPr>
          <w:b/>
          <w:bCs/>
        </w:rPr>
        <w:t>two</w:t>
      </w:r>
      <w:r>
        <w:rPr>
          <w:b/>
          <w:bCs/>
        </w:rPr>
        <w:t xml:space="preserve"> different versions of Vitis: (Vitis Unified IDE, and Vitis Classic) we will want to run “Vitis Unified IDE”. Launch Vitis 202</w:t>
      </w:r>
      <w:r w:rsidR="00CC6727">
        <w:rPr>
          <w:b/>
          <w:bCs/>
        </w:rPr>
        <w:t>4</w:t>
      </w:r>
      <w:r>
        <w:rPr>
          <w:b/>
          <w:bCs/>
        </w:rPr>
        <w:t xml:space="preserve">.2 from your start bar, or from inside </w:t>
      </w:r>
      <w:proofErr w:type="spellStart"/>
      <w:r>
        <w:rPr>
          <w:b/>
          <w:bCs/>
        </w:rPr>
        <w:t>Vivado</w:t>
      </w:r>
      <w:proofErr w:type="spellEnd"/>
      <w:r>
        <w:rPr>
          <w:b/>
          <w:bCs/>
        </w:rPr>
        <w:t xml:space="preserve"> you can </w:t>
      </w:r>
      <w:r w:rsidR="009D1F41">
        <w:rPr>
          <w:b/>
          <w:bCs/>
        </w:rPr>
        <w:t>select</w:t>
      </w:r>
      <w:r>
        <w:rPr>
          <w:b/>
          <w:bCs/>
        </w:rPr>
        <w:t xml:space="preserve"> Tools -&gt; Launch Vitis IDE.</w:t>
      </w:r>
    </w:p>
    <w:p w14:paraId="06B8F587" w14:textId="3FCB840C" w:rsidR="00A70CA6" w:rsidRDefault="00A70CA6" w:rsidP="00A70CA6">
      <w:r>
        <w:t>When Vitis appears, you will be presented with an option to “</w:t>
      </w:r>
      <w:r w:rsidR="00CC6727">
        <w:t>Set</w:t>
      </w:r>
      <w:r>
        <w:t xml:space="preserve"> Workspace”. The first dialog that appears will ask you to select a workspace. Xilinx recommends against placing this workspace inside your </w:t>
      </w:r>
      <w:proofErr w:type="spellStart"/>
      <w:r>
        <w:t>Vivado</w:t>
      </w:r>
      <w:proofErr w:type="spellEnd"/>
      <w:r>
        <w:t xml:space="preserve"> project directory and the default location isn’t a great idea either because a) we want to have separate workspaces for each project/lab and b) we would like this workspace to be neatly grouped with the </w:t>
      </w:r>
      <w:proofErr w:type="spellStart"/>
      <w:r>
        <w:t>vivado</w:t>
      </w:r>
      <w:proofErr w:type="spellEnd"/>
      <w:r>
        <w:t xml:space="preserve"> project it goes with. So</w:t>
      </w:r>
      <w:r w:rsidR="008075C7">
        <w:t>, i</w:t>
      </w:r>
      <w:r>
        <w:t>nstead create a folder named “</w:t>
      </w:r>
      <w:proofErr w:type="spellStart"/>
      <w:r>
        <w:t>vitis</w:t>
      </w:r>
      <w:proofErr w:type="spellEnd"/>
      <w:r>
        <w:t xml:space="preserve">” right next to the </w:t>
      </w:r>
      <w:proofErr w:type="spellStart"/>
      <w:r>
        <w:t>vivado</w:t>
      </w:r>
      <w:proofErr w:type="spellEnd"/>
      <w:r>
        <w:t xml:space="preserve"> folder which contains your hardware design.</w:t>
      </w:r>
      <w:r w:rsidR="008075C7">
        <w:t xml:space="preserve"> </w:t>
      </w:r>
      <w:r>
        <w:t>In my case that looks like this: c:\projects\lab1\vitis</w:t>
      </w:r>
    </w:p>
    <w:p w14:paraId="00AFE27C" w14:textId="1D147C50" w:rsidR="00A70CA6" w:rsidRDefault="00A70CA6" w:rsidP="00A70CA6">
      <w:r>
        <w:t>(</w:t>
      </w:r>
      <w:proofErr w:type="gramStart"/>
      <w:r>
        <w:t>remember</w:t>
      </w:r>
      <w:proofErr w:type="gramEnd"/>
      <w:r>
        <w:t xml:space="preserve"> the </w:t>
      </w:r>
      <w:proofErr w:type="spellStart"/>
      <w:r>
        <w:t>Vivado</w:t>
      </w:r>
      <w:proofErr w:type="spellEnd"/>
      <w:r>
        <w:t xml:space="preserve"> project for the hardware was in my case at</w:t>
      </w:r>
      <w:r w:rsidR="008075C7">
        <w:t>:</w:t>
      </w:r>
      <w:r>
        <w:t xml:space="preserve"> C:\</w:t>
      </w:r>
      <w:r w:rsidR="00CC6727">
        <w:t>projects</w:t>
      </w:r>
      <w:r>
        <w:t>\lab1\vivado).</w:t>
      </w:r>
    </w:p>
    <w:p w14:paraId="357D5988" w14:textId="4C328CC2" w:rsidR="00A70CA6" w:rsidRDefault="00A70CA6" w:rsidP="00A70CA6">
      <w:r>
        <w:t xml:space="preserve">At this point, the Vitis screen looks rather boring, and is complaining that there is nothing in our workspace. This should be no surprise, since we haven’t done anything yet, but </w:t>
      </w:r>
      <w:r w:rsidR="008075C7">
        <w:t>let’s</w:t>
      </w:r>
      <w:r>
        <w:t xml:space="preserve"> get started and add some software! The first step will be to tell Vitis about the processor system </w:t>
      </w:r>
      <w:r>
        <w:lastRenderedPageBreak/>
        <w:t xml:space="preserve">that we will be developing software for. This is named the “Platform”. </w:t>
      </w:r>
      <w:r w:rsidR="008075C7">
        <w:t>So,</w:t>
      </w:r>
      <w:r>
        <w:t xml:space="preserve"> we will </w:t>
      </w:r>
      <w:r w:rsidR="008075C7">
        <w:t>select</w:t>
      </w:r>
      <w:r>
        <w:t xml:space="preserve"> the entry that says “create platform component”.</w:t>
      </w:r>
    </w:p>
    <w:p w14:paraId="797B3E12" w14:textId="77777777" w:rsidR="00A70CA6" w:rsidRDefault="00A70CA6" w:rsidP="00A70CA6"/>
    <w:p w14:paraId="0809446F" w14:textId="1586E2DE" w:rsidR="00A70CA6" w:rsidRDefault="00CC6727" w:rsidP="00A70CA6">
      <w:r w:rsidRPr="00CC6727">
        <w:drawing>
          <wp:inline distT="0" distB="0" distL="0" distR="0" wp14:anchorId="72BA1E2F" wp14:editId="14F5D720">
            <wp:extent cx="6400800" cy="4217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4217670"/>
                    </a:xfrm>
                    <a:prstGeom prst="rect">
                      <a:avLst/>
                    </a:prstGeom>
                  </pic:spPr>
                </pic:pic>
              </a:graphicData>
            </a:graphic>
          </wp:inline>
        </w:drawing>
      </w:r>
    </w:p>
    <w:p w14:paraId="66930E98" w14:textId="16F51C63" w:rsidR="00A70CA6" w:rsidRDefault="00A70CA6" w:rsidP="00A70CA6">
      <w:r>
        <w:t xml:space="preserve">The next screen will ask you about your hardware design. This is where you will </w:t>
      </w:r>
      <w:r w:rsidR="008075C7">
        <w:t>select</w:t>
      </w:r>
      <w:r>
        <w:t xml:space="preserve"> “Browse” and navigate to the XSA file that you exported from </w:t>
      </w:r>
      <w:proofErr w:type="spellStart"/>
      <w:r>
        <w:t>Vivado</w:t>
      </w:r>
      <w:proofErr w:type="spellEnd"/>
      <w:r>
        <w:t xml:space="preserve"> after you were finished with the </w:t>
      </w:r>
      <w:proofErr w:type="spellStart"/>
      <w:r>
        <w:t>hardare</w:t>
      </w:r>
      <w:proofErr w:type="spellEnd"/>
      <w:r>
        <w:t xml:space="preserve"> design. That should be in your “</w:t>
      </w:r>
      <w:proofErr w:type="spellStart"/>
      <w:r>
        <w:t>vivado</w:t>
      </w:r>
      <w:proofErr w:type="spellEnd"/>
      <w:r>
        <w:t>” directory and may not match my path.</w:t>
      </w:r>
    </w:p>
    <w:p w14:paraId="32A3C6DE" w14:textId="38D4ED07" w:rsidR="00A70CA6" w:rsidRDefault="00CC6727" w:rsidP="00A70CA6">
      <w:r w:rsidRPr="00CC6727">
        <w:rPr>
          <w:noProof/>
        </w:rPr>
        <w:lastRenderedPageBreak/>
        <w:drawing>
          <wp:inline distT="0" distB="0" distL="0" distR="0" wp14:anchorId="4F0357EC" wp14:editId="10E4E940">
            <wp:extent cx="6400800" cy="4250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4250690"/>
                    </a:xfrm>
                    <a:prstGeom prst="rect">
                      <a:avLst/>
                    </a:prstGeom>
                  </pic:spPr>
                </pic:pic>
              </a:graphicData>
            </a:graphic>
          </wp:inline>
        </w:drawing>
      </w:r>
    </w:p>
    <w:p w14:paraId="501110D5" w14:textId="6F870CDB" w:rsidR="00A70CA6" w:rsidRDefault="00A70CA6" w:rsidP="00A70CA6">
      <w:r>
        <w:t xml:space="preserve">Finally, you will be asked about which processor from your design you are developing software for (answer = ps7_cortexa9_0), and if there is an OS (no). </w:t>
      </w:r>
      <w:r w:rsidR="008075C7">
        <w:t>So,</w:t>
      </w:r>
      <w:r>
        <w:t xml:space="preserve"> you will leave the defaults as shown on the next screen.</w:t>
      </w:r>
    </w:p>
    <w:p w14:paraId="39BFA195" w14:textId="77777777" w:rsidR="00A70CA6" w:rsidRDefault="00A70CA6" w:rsidP="00A70CA6">
      <w:r w:rsidRPr="009B1E07">
        <w:rPr>
          <w:noProof/>
        </w:rPr>
        <w:drawing>
          <wp:inline distT="0" distB="0" distL="0" distR="0" wp14:anchorId="7EDCF327" wp14:editId="44820C7A">
            <wp:extent cx="5943600" cy="3096260"/>
            <wp:effectExtent l="0" t="0" r="0" b="8890"/>
            <wp:docPr id="20" name="Picture 20" descr="screenshot of the &quot;Create Platform Component&quot; dialog, where you will select the defaul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of the &quot;Create Platform Component&quot; dialog, where you will select the default parameters"/>
                    <pic:cNvPicPr/>
                  </pic:nvPicPr>
                  <pic:blipFill>
                    <a:blip r:embed="rId67"/>
                    <a:stretch>
                      <a:fillRect/>
                    </a:stretch>
                  </pic:blipFill>
                  <pic:spPr>
                    <a:xfrm>
                      <a:off x="0" y="0"/>
                      <a:ext cx="5943600" cy="3096260"/>
                    </a:xfrm>
                    <a:prstGeom prst="rect">
                      <a:avLst/>
                    </a:prstGeom>
                  </pic:spPr>
                </pic:pic>
              </a:graphicData>
            </a:graphic>
          </wp:inline>
        </w:drawing>
      </w:r>
    </w:p>
    <w:p w14:paraId="07A6A1AE" w14:textId="77777777" w:rsidR="00A70CA6" w:rsidRDefault="00A70CA6" w:rsidP="00A70CA6">
      <w:r>
        <w:lastRenderedPageBreak/>
        <w:t>Note that the “Generate Boot Artifacts” is checked, this will be important later when we are ready to submit our completed project.</w:t>
      </w:r>
    </w:p>
    <w:p w14:paraId="1E954DCE" w14:textId="4DF4453D" w:rsidR="00A70CA6" w:rsidRDefault="00A70CA6" w:rsidP="00A70CA6">
      <w:r>
        <w:t xml:space="preserve">Now that Vitis knows about the hardware in our system, it is time to develop our actual software application. Select: “File -&gt; New </w:t>
      </w:r>
      <w:r w:rsidR="00310841">
        <w:t>Example</w:t>
      </w:r>
      <w:r>
        <w:t xml:space="preserve">”. On the </w:t>
      </w:r>
      <w:r w:rsidR="00863A2C">
        <w:t>l</w:t>
      </w:r>
      <w:r>
        <w:t>eft</w:t>
      </w:r>
      <w:r w:rsidR="00863A2C">
        <w:t>-</w:t>
      </w:r>
      <w:r>
        <w:t>hand pane, you will be presented with a list of millions of example programs, select “Hello World”</w:t>
      </w:r>
      <w:r w:rsidR="00863A2C">
        <w:t>.</w:t>
      </w:r>
    </w:p>
    <w:p w14:paraId="60D69726" w14:textId="77777777" w:rsidR="00A70CA6" w:rsidRDefault="00A70CA6" w:rsidP="00A70CA6">
      <w:r w:rsidRPr="00096C68">
        <w:rPr>
          <w:noProof/>
        </w:rPr>
        <w:drawing>
          <wp:inline distT="0" distB="0" distL="0" distR="0" wp14:anchorId="4380E14C" wp14:editId="7276CD59">
            <wp:extent cx="5943600" cy="3666490"/>
            <wp:effectExtent l="0" t="0" r="0" b="0"/>
            <wp:docPr id="21" name="Picture 21" descr="Screenshot of a variety of available application templates to choose from, &quot;Hello World&quot; is chos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of a variety of available application templates to choose from, &quot;Hello World&quot; is chosen "/>
                    <pic:cNvPicPr/>
                  </pic:nvPicPr>
                  <pic:blipFill>
                    <a:blip r:embed="rId68"/>
                    <a:stretch>
                      <a:fillRect/>
                    </a:stretch>
                  </pic:blipFill>
                  <pic:spPr>
                    <a:xfrm>
                      <a:off x="0" y="0"/>
                      <a:ext cx="5943600" cy="3666490"/>
                    </a:xfrm>
                    <a:prstGeom prst="rect">
                      <a:avLst/>
                    </a:prstGeom>
                  </pic:spPr>
                </pic:pic>
              </a:graphicData>
            </a:graphic>
          </wp:inline>
        </w:drawing>
      </w:r>
    </w:p>
    <w:p w14:paraId="2371794E" w14:textId="520D0D1D" w:rsidR="00A70CA6" w:rsidRDefault="00A70CA6" w:rsidP="00A70CA6">
      <w:r>
        <w:t xml:space="preserve">After </w:t>
      </w:r>
      <w:r w:rsidR="00863A2C">
        <w:t>selecting</w:t>
      </w:r>
      <w:r>
        <w:t xml:space="preserve"> “Create Application Component from Template”, you will be presented with two dialogs. The first will ask you to name your new program. Here, the defaults are fine (</w:t>
      </w:r>
      <w:proofErr w:type="spellStart"/>
      <w:r>
        <w:t>hello_world</w:t>
      </w:r>
      <w:proofErr w:type="spellEnd"/>
      <w:r>
        <w:t>).</w:t>
      </w:r>
    </w:p>
    <w:p w14:paraId="53475969" w14:textId="77777777" w:rsidR="00A70CA6" w:rsidRDefault="00A70CA6" w:rsidP="00A70CA6">
      <w:r w:rsidRPr="0084264E">
        <w:rPr>
          <w:noProof/>
        </w:rPr>
        <w:drawing>
          <wp:inline distT="0" distB="0" distL="0" distR="0" wp14:anchorId="0E5C8114" wp14:editId="46F3C766">
            <wp:extent cx="5943600" cy="2099310"/>
            <wp:effectExtent l="0" t="0" r="0" b="0"/>
            <wp:docPr id="33" name="Picture 33" descr="screenshot of the &quot;Create Application Component&quot; dialog, where default settings are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of the &quot;Create Application Component&quot; dialog, where default settings are ok"/>
                    <pic:cNvPicPr/>
                  </pic:nvPicPr>
                  <pic:blipFill>
                    <a:blip r:embed="rId69"/>
                    <a:stretch>
                      <a:fillRect/>
                    </a:stretch>
                  </pic:blipFill>
                  <pic:spPr>
                    <a:xfrm>
                      <a:off x="0" y="0"/>
                      <a:ext cx="5943600" cy="2099310"/>
                    </a:xfrm>
                    <a:prstGeom prst="rect">
                      <a:avLst/>
                    </a:prstGeom>
                  </pic:spPr>
                </pic:pic>
              </a:graphicData>
            </a:graphic>
          </wp:inline>
        </w:drawing>
      </w:r>
    </w:p>
    <w:p w14:paraId="733DF432" w14:textId="1A1D0468" w:rsidR="00A70CA6" w:rsidRDefault="00A70CA6" w:rsidP="00A70CA6">
      <w:r>
        <w:lastRenderedPageBreak/>
        <w:t xml:space="preserve">The next dialog will ask you to select the “platform” that you are targeting. In this case, that will be the one we just created, </w:t>
      </w:r>
      <w:r w:rsidR="00310841">
        <w:t>“platform”</w:t>
      </w:r>
      <w:r>
        <w:t>.</w:t>
      </w:r>
    </w:p>
    <w:p w14:paraId="2ACE2750" w14:textId="0282E011" w:rsidR="00A70CA6" w:rsidRDefault="00310841" w:rsidP="00A70CA6">
      <w:r w:rsidRPr="00310841">
        <w:drawing>
          <wp:inline distT="0" distB="0" distL="0" distR="0" wp14:anchorId="71DAAD36" wp14:editId="6898F934">
            <wp:extent cx="6400800" cy="24174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2417445"/>
                    </a:xfrm>
                    <a:prstGeom prst="rect">
                      <a:avLst/>
                    </a:prstGeom>
                  </pic:spPr>
                </pic:pic>
              </a:graphicData>
            </a:graphic>
          </wp:inline>
        </w:drawing>
      </w:r>
    </w:p>
    <w:p w14:paraId="41C6F95C" w14:textId="47CAF2F0" w:rsidR="00A70CA6" w:rsidRDefault="00863A2C" w:rsidP="00A70CA6">
      <w:r>
        <w:t>Similarly,</w:t>
      </w:r>
      <w:r w:rsidR="00A70CA6">
        <w:t xml:space="preserve"> it will ask for a “domain”, which is also the existing no-</w:t>
      </w:r>
      <w:proofErr w:type="spellStart"/>
      <w:r w:rsidR="00A70CA6">
        <w:t>os</w:t>
      </w:r>
      <w:proofErr w:type="spellEnd"/>
      <w:r w:rsidR="00A70CA6">
        <w:t xml:space="preserve"> “standalone” domain</w:t>
      </w:r>
      <w:r>
        <w:t>.</w:t>
      </w:r>
    </w:p>
    <w:p w14:paraId="09591B56" w14:textId="77777777" w:rsidR="00A70CA6" w:rsidRDefault="00A70CA6" w:rsidP="00A70CA6">
      <w:r w:rsidRPr="006C0378">
        <w:rPr>
          <w:noProof/>
        </w:rPr>
        <w:drawing>
          <wp:inline distT="0" distB="0" distL="0" distR="0" wp14:anchorId="62A151CB" wp14:editId="3CBDA66A">
            <wp:extent cx="5943600" cy="3470910"/>
            <wp:effectExtent l="0" t="0" r="0" b="0"/>
            <wp:docPr id="41" name="Picture 41" descr="screenshot showing the selection of a &quot;domain&quot; : standalone_ps7_cortexa9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showing the selection of a &quot;domain&quot; : standalone_ps7_cortexa9_0"/>
                    <pic:cNvPicPr/>
                  </pic:nvPicPr>
                  <pic:blipFill>
                    <a:blip r:embed="rId71"/>
                    <a:stretch>
                      <a:fillRect/>
                    </a:stretch>
                  </pic:blipFill>
                  <pic:spPr>
                    <a:xfrm>
                      <a:off x="0" y="0"/>
                      <a:ext cx="5943600" cy="3470910"/>
                    </a:xfrm>
                    <a:prstGeom prst="rect">
                      <a:avLst/>
                    </a:prstGeom>
                  </pic:spPr>
                </pic:pic>
              </a:graphicData>
            </a:graphic>
          </wp:inline>
        </w:drawing>
      </w:r>
    </w:p>
    <w:p w14:paraId="3A7A6EB6" w14:textId="518C89AB" w:rsidR="00A70CA6" w:rsidRDefault="00A70CA6" w:rsidP="00A70CA6">
      <w:r>
        <w:t xml:space="preserve">Finally, we are done going through menus, and our workspace should look like </w:t>
      </w:r>
      <w:r w:rsidR="00863A2C">
        <w:t>the provided screenshot</w:t>
      </w:r>
      <w:r>
        <w:t xml:space="preserve">. Containing two components in the workspace, the lab1plat, and the </w:t>
      </w:r>
      <w:proofErr w:type="spellStart"/>
      <w:r>
        <w:t>hello_world</w:t>
      </w:r>
      <w:proofErr w:type="spellEnd"/>
      <w:r>
        <w:t xml:space="preserve"> application. Finally! We can </w:t>
      </w:r>
      <w:r w:rsidR="00863A2C">
        <w:t>navigate</w:t>
      </w:r>
      <w:r>
        <w:t xml:space="preserve"> into the hello world project and </w:t>
      </w:r>
      <w:r w:rsidR="00863A2C">
        <w:t>review</w:t>
      </w:r>
      <w:r>
        <w:t xml:space="preserve"> the source code for the application. Not surprisingly, it prints “hello world”</w:t>
      </w:r>
      <w:r w:rsidR="00863A2C">
        <w:t>.</w:t>
      </w:r>
    </w:p>
    <w:p w14:paraId="05F60600" w14:textId="13C8A149" w:rsidR="00A70CA6" w:rsidRDefault="00310841" w:rsidP="00A70CA6">
      <w:r w:rsidRPr="00310841">
        <w:lastRenderedPageBreak/>
        <w:drawing>
          <wp:inline distT="0" distB="0" distL="0" distR="0" wp14:anchorId="12E01FF3" wp14:editId="612A10B7">
            <wp:extent cx="6400800" cy="4220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4220845"/>
                    </a:xfrm>
                    <a:prstGeom prst="rect">
                      <a:avLst/>
                    </a:prstGeom>
                  </pic:spPr>
                </pic:pic>
              </a:graphicData>
            </a:graphic>
          </wp:inline>
        </w:drawing>
      </w:r>
    </w:p>
    <w:p w14:paraId="0B935633" w14:textId="425640CF" w:rsidR="00A70CA6" w:rsidRDefault="00A70CA6" w:rsidP="00A70CA6">
      <w:r>
        <w:t xml:space="preserve">Now, </w:t>
      </w:r>
      <w:r w:rsidR="00863A2C">
        <w:t>let’s</w:t>
      </w:r>
      <w:r>
        <w:t xml:space="preserve"> run the software and </w:t>
      </w:r>
      <w:r w:rsidR="00863A2C">
        <w:t>test</w:t>
      </w:r>
      <w:r>
        <w:t xml:space="preserve"> if</w:t>
      </w:r>
      <w:r w:rsidR="00863A2C">
        <w:t xml:space="preserve"> it</w:t>
      </w:r>
      <w:r>
        <w:t xml:space="preserve"> works. </w:t>
      </w:r>
      <w:r w:rsidR="00863A2C">
        <w:t>Select</w:t>
      </w:r>
      <w:r>
        <w:t xml:space="preserve"> the </w:t>
      </w:r>
      <w:proofErr w:type="spellStart"/>
      <w:r>
        <w:t>hello_world</w:t>
      </w:r>
      <w:proofErr w:type="spellEnd"/>
      <w:r>
        <w:t xml:space="preserve"> project and then </w:t>
      </w:r>
      <w:r w:rsidR="00863A2C">
        <w:t>select</w:t>
      </w:r>
      <w:r>
        <w:t xml:space="preserve"> “Build” in the flow windows which is below your sources. The first time, you will be asked to also build the platform since that hasn’t been done. </w:t>
      </w:r>
      <w:r w:rsidR="00863A2C">
        <w:t>Select</w:t>
      </w:r>
      <w:r>
        <w:t xml:space="preserve"> “Ok” and that software will be built as well. </w:t>
      </w:r>
      <w:r w:rsidR="00863A2C" w:rsidRPr="00863A2C">
        <w:rPr>
          <w:b/>
          <w:bCs/>
        </w:rPr>
        <w:t>Note:</w:t>
      </w:r>
      <w:r w:rsidR="00863A2C">
        <w:t xml:space="preserve"> T</w:t>
      </w:r>
      <w:r>
        <w:t xml:space="preserve">his part takes some </w:t>
      </w:r>
      <w:r w:rsidR="00863A2C">
        <w:t>time but</w:t>
      </w:r>
      <w:r>
        <w:t xml:space="preserve"> isn’t required </w:t>
      </w:r>
      <w:r w:rsidR="00310841">
        <w:t xml:space="preserve">to do again </w:t>
      </w:r>
      <w:r>
        <w:t xml:space="preserve">unless you change the hardware in </w:t>
      </w:r>
      <w:proofErr w:type="spellStart"/>
      <w:r>
        <w:t>Vivado</w:t>
      </w:r>
      <w:proofErr w:type="spellEnd"/>
      <w:r>
        <w:t>.</w:t>
      </w:r>
    </w:p>
    <w:p w14:paraId="2E5E9D1F" w14:textId="6F7BD70D" w:rsidR="00A70CA6" w:rsidRDefault="00A70CA6" w:rsidP="00A70CA6">
      <w:r>
        <w:t>At this point you have a software binary to run on the processor and a bitfile to configure your programmable logic from step 2. All the things necessary to actually run the code</w:t>
      </w:r>
      <w:r w:rsidR="002B094D">
        <w:t xml:space="preserve"> on the processor.</w:t>
      </w:r>
    </w:p>
    <w:p w14:paraId="7EBE89BF" w14:textId="77777777" w:rsidR="00A70CA6" w:rsidRDefault="00A70CA6" w:rsidP="00A70CA6">
      <w:pPr>
        <w:pStyle w:val="Heading2"/>
      </w:pPr>
      <w:bookmarkStart w:id="14" w:name="_Toc865659097"/>
      <w:r>
        <w:t>Step 4 – Debugging</w:t>
      </w:r>
      <w:bookmarkEnd w:id="14"/>
    </w:p>
    <w:p w14:paraId="6EB75C45" w14:textId="75ACB45C" w:rsidR="00A70CA6" w:rsidRPr="00CE14E5" w:rsidRDefault="00A70CA6" w:rsidP="00A70CA6">
      <w:r>
        <w:t xml:space="preserve">For this section you need your </w:t>
      </w:r>
      <w:proofErr w:type="spellStart"/>
      <w:r>
        <w:t>Zybo</w:t>
      </w:r>
      <w:proofErr w:type="spellEnd"/>
      <w:r>
        <w:t xml:space="preserve"> board. If you don’t have it yet, you can read ahead</w:t>
      </w:r>
      <w:r w:rsidR="001456D4">
        <w:t>.</w:t>
      </w:r>
    </w:p>
    <w:p w14:paraId="0B5BB4E3" w14:textId="1E965BA7" w:rsidR="00A70CA6" w:rsidRPr="00CE14E5" w:rsidRDefault="00A70CA6" w:rsidP="00A70CA6">
      <w:r>
        <w:t xml:space="preserve">First, setup the Zybo-Z7 for operation. This will be as simple as a USB connection from your PC to the </w:t>
      </w:r>
      <w:proofErr w:type="spellStart"/>
      <w:r>
        <w:t>Zybo</w:t>
      </w:r>
      <w:proofErr w:type="spellEnd"/>
      <w:r>
        <w:t xml:space="preserve"> on the “PROG/UART” connector. This will provide power, an interface for programming the PS/PL, and a UART for terminal output. Using a terminal program of your choice (</w:t>
      </w:r>
      <w:proofErr w:type="spellStart"/>
      <w:r>
        <w:t>TeraTerm</w:t>
      </w:r>
      <w:proofErr w:type="spellEnd"/>
      <w:r>
        <w:t xml:space="preserve">, </w:t>
      </w:r>
      <w:proofErr w:type="spellStart"/>
      <w:r>
        <w:t>MobaXterm</w:t>
      </w:r>
      <w:proofErr w:type="spellEnd"/>
      <w:r>
        <w:t xml:space="preserve">, Putty…etc.) open a connection to the USB-UART bridge on the board at 115200 baud 8-N-1. </w:t>
      </w:r>
      <w:r w:rsidRPr="001456D4">
        <w:rPr>
          <w:b/>
          <w:bCs/>
        </w:rPr>
        <w:t>Note</w:t>
      </w:r>
      <w:r w:rsidR="001456D4" w:rsidRPr="001456D4">
        <w:rPr>
          <w:b/>
          <w:bCs/>
        </w:rPr>
        <w:t>:</w:t>
      </w:r>
      <w:r w:rsidR="001456D4">
        <w:t xml:space="preserve"> Y</w:t>
      </w:r>
      <w:r>
        <w:t xml:space="preserve">ou may have other serial ports on your computer, so some strategic plugging and unplugging may be required to figure out which one is the </w:t>
      </w:r>
      <w:proofErr w:type="spellStart"/>
      <w:r>
        <w:t>Zybo</w:t>
      </w:r>
      <w:proofErr w:type="spellEnd"/>
      <w:r>
        <w:t xml:space="preserve">. You will know you have the right one when you can type in your terminal program and lights flash on the </w:t>
      </w:r>
      <w:proofErr w:type="spellStart"/>
      <w:r>
        <w:t>Zybo</w:t>
      </w:r>
      <w:proofErr w:type="spellEnd"/>
      <w:r>
        <w:t xml:space="preserve"> next to the USB connector.</w:t>
      </w:r>
    </w:p>
    <w:p w14:paraId="54B943E9" w14:textId="77777777" w:rsidR="00A70CA6" w:rsidRDefault="00A70CA6" w:rsidP="00A70CA6">
      <w:pPr>
        <w:spacing w:after="0"/>
        <w:rPr>
          <w:rFonts w:ascii="Courier New" w:hAnsi="Courier New" w:cs="Courier New"/>
          <w:b/>
          <w:i/>
        </w:rPr>
      </w:pPr>
      <w:r>
        <w:rPr>
          <w:noProof/>
        </w:rPr>
        <w:lastRenderedPageBreak/>
        <w:drawing>
          <wp:inline distT="0" distB="0" distL="0" distR="0" wp14:anchorId="54D53B38" wp14:editId="49B33203">
            <wp:extent cx="5943600" cy="3711167"/>
            <wp:effectExtent l="0" t="0" r="0" b="0"/>
            <wp:docPr id="94" name="Picture 94" descr="Photo of the Zybo Z7 board and the only connection needed, USB from the PROG UART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Photo of the Zybo Z7 board and the only connection needed, USB from the PROG UART connector"/>
                    <pic:cNvPicPr/>
                  </pic:nvPicPr>
                  <pic:blipFill>
                    <a:blip r:embed="rId73">
                      <a:extLst>
                        <a:ext uri="{28A0092B-C50C-407E-A947-70E740481C1C}">
                          <a14:useLocalDpi xmlns:a14="http://schemas.microsoft.com/office/drawing/2010/main" val="0"/>
                        </a:ext>
                      </a:extLst>
                    </a:blip>
                    <a:srcRect b="28096"/>
                    <a:stretch>
                      <a:fillRect/>
                    </a:stretch>
                  </pic:blipFill>
                  <pic:spPr>
                    <a:xfrm>
                      <a:off x="0" y="0"/>
                      <a:ext cx="5943600" cy="3711167"/>
                    </a:xfrm>
                    <a:prstGeom prst="rect">
                      <a:avLst/>
                    </a:prstGeom>
                  </pic:spPr>
                </pic:pic>
              </a:graphicData>
            </a:graphic>
          </wp:inline>
        </w:drawing>
      </w:r>
    </w:p>
    <w:p w14:paraId="5F9A4662" w14:textId="400488C1" w:rsidR="00A70CA6" w:rsidRDefault="00A70CA6" w:rsidP="00A70CA6">
      <w:r>
        <w:t xml:space="preserve">Before we can run our </w:t>
      </w:r>
      <w:r w:rsidR="001456D4">
        <w:t>application,</w:t>
      </w:r>
      <w:r>
        <w:t xml:space="preserve"> we need to program our PS and PL. There are a few ways to approach this between </w:t>
      </w:r>
      <w:proofErr w:type="spellStart"/>
      <w:r>
        <w:t>Vivado</w:t>
      </w:r>
      <w:proofErr w:type="spellEnd"/>
      <w:r>
        <w:t xml:space="preserve"> and Vitis but since we previously chose to export the bitfile from </w:t>
      </w:r>
      <w:proofErr w:type="spellStart"/>
      <w:r>
        <w:t>Vivado</w:t>
      </w:r>
      <w:proofErr w:type="spellEnd"/>
      <w:r>
        <w:t xml:space="preserve"> along with our hardware description, it will be easier. Because of that, Vitis is prepared to program both the PS and the PL for us whenever we debug our software. To </w:t>
      </w:r>
      <w:r w:rsidR="00EA31EC">
        <w:t>learn</w:t>
      </w:r>
      <w:r>
        <w:t xml:space="preserve"> more on this, </w:t>
      </w:r>
      <w:r w:rsidR="00EA31EC">
        <w:t>select</w:t>
      </w:r>
      <w:r>
        <w:t xml:space="preserve"> the little gear next to “Debug”</w:t>
      </w:r>
      <w:r w:rsidR="00EA31EC">
        <w:t>.</w:t>
      </w:r>
    </w:p>
    <w:p w14:paraId="3C8B1137" w14:textId="77777777" w:rsidR="00A70CA6" w:rsidRDefault="00A70CA6" w:rsidP="00A70CA6">
      <w:r w:rsidRPr="00D96BBC">
        <w:rPr>
          <w:noProof/>
        </w:rPr>
        <w:drawing>
          <wp:inline distT="0" distB="0" distL="0" distR="0" wp14:anchorId="29E7C87C" wp14:editId="61991D1F">
            <wp:extent cx="5943600" cy="3165475"/>
            <wp:effectExtent l="0" t="0" r="0" b="0"/>
            <wp:docPr id="59" name="Picture 59" descr="screenshot showing the selection of &quot;Debug&quot; in the Flow pane to debug your new hello worl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showing the selection of &quot;Debug&quot; in the Flow pane to debug your new hello world application"/>
                    <pic:cNvPicPr/>
                  </pic:nvPicPr>
                  <pic:blipFill>
                    <a:blip r:embed="rId74"/>
                    <a:stretch>
                      <a:fillRect/>
                    </a:stretch>
                  </pic:blipFill>
                  <pic:spPr>
                    <a:xfrm>
                      <a:off x="0" y="0"/>
                      <a:ext cx="5943600" cy="3165475"/>
                    </a:xfrm>
                    <a:prstGeom prst="rect">
                      <a:avLst/>
                    </a:prstGeom>
                  </pic:spPr>
                </pic:pic>
              </a:graphicData>
            </a:graphic>
          </wp:inline>
        </w:drawing>
      </w:r>
    </w:p>
    <w:p w14:paraId="788C8BFB" w14:textId="41EA518B" w:rsidR="00A70CA6" w:rsidRDefault="00A70CA6" w:rsidP="00A70CA6">
      <w:r>
        <w:lastRenderedPageBreak/>
        <w:t xml:space="preserve">There you can </w:t>
      </w:r>
      <w:r w:rsidR="00EA31EC">
        <w:t>learn</w:t>
      </w:r>
      <w:r>
        <w:t xml:space="preserve"> where the tools are grabbing the bitstream from to program your FPGA PL before starting the debugging process.</w:t>
      </w:r>
      <w:r w:rsidR="00A034D4">
        <w:t xml:space="preserve"> (See, a copy of your bitstream was created, and is now in the Vitis workspace… keep that in mind if you edit your hardware in </w:t>
      </w:r>
      <w:proofErr w:type="spellStart"/>
      <w:r w:rsidR="00A034D4">
        <w:t>Vivado</w:t>
      </w:r>
      <w:proofErr w:type="spellEnd"/>
      <w:r w:rsidR="00A034D4">
        <w:t xml:space="preserve">.  This copy was created as part of the Export HW in </w:t>
      </w:r>
      <w:proofErr w:type="spellStart"/>
      <w:r w:rsidR="00A034D4">
        <w:t>Vivado</w:t>
      </w:r>
      <w:proofErr w:type="spellEnd"/>
      <w:r w:rsidR="00A034D4">
        <w:t xml:space="preserve"> and the Create Platform in Vitis.</w:t>
      </w:r>
    </w:p>
    <w:p w14:paraId="42E31E8F" w14:textId="4CE85774" w:rsidR="00A70CA6" w:rsidRDefault="00A034D4" w:rsidP="00A70CA6">
      <w:r w:rsidRPr="00A034D4">
        <w:drawing>
          <wp:inline distT="0" distB="0" distL="0" distR="0" wp14:anchorId="086FCA3F" wp14:editId="0132C9E4">
            <wp:extent cx="6400800" cy="337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373120"/>
                    </a:xfrm>
                    <a:prstGeom prst="rect">
                      <a:avLst/>
                    </a:prstGeom>
                  </pic:spPr>
                </pic:pic>
              </a:graphicData>
            </a:graphic>
          </wp:inline>
        </w:drawing>
      </w:r>
    </w:p>
    <w:p w14:paraId="6242B639" w14:textId="06139B78" w:rsidR="00A70CA6" w:rsidRDefault="00A70CA6" w:rsidP="00A70CA6">
      <w:r>
        <w:t xml:space="preserve">Now, instead of </w:t>
      </w:r>
      <w:r w:rsidR="00EA31EC">
        <w:t>selecting</w:t>
      </w:r>
      <w:r>
        <w:t xml:space="preserve"> the gear symbol next to “Debug”, </w:t>
      </w:r>
      <w:r w:rsidR="00EA31EC">
        <w:t>select</w:t>
      </w:r>
      <w:r>
        <w:t xml:space="preserve"> “Debug”, and we can actually run the program.</w:t>
      </w:r>
    </w:p>
    <w:p w14:paraId="345584F2" w14:textId="07C656A1" w:rsidR="00A70CA6" w:rsidRDefault="00A70CA6" w:rsidP="00A70CA6">
      <w:r>
        <w:t xml:space="preserve">If everything works correctly the Debug perspective will open, the devices will be programmed, and your software will be sitting paused at a breakpoint at the beginning of the main function. Press the “Continue” button to run the entire program, or “Step Over” to run one line of main at a time. When the print lines run you should </w:t>
      </w:r>
      <w:r w:rsidR="00415AF1">
        <w:t>have</w:t>
      </w:r>
      <w:r>
        <w:t xml:space="preserve"> the corresponding text in your terminal program.</w:t>
      </w:r>
    </w:p>
    <w:p w14:paraId="4FDA0264" w14:textId="77777777" w:rsidR="00A70CA6" w:rsidRDefault="00A70CA6" w:rsidP="00A70CA6">
      <w:r w:rsidRPr="00C25FD9">
        <w:rPr>
          <w:noProof/>
        </w:rPr>
        <w:lastRenderedPageBreak/>
        <w:drawing>
          <wp:inline distT="0" distB="0" distL="0" distR="0" wp14:anchorId="683546C5" wp14:editId="09B3E4FE">
            <wp:extent cx="5943600" cy="3567430"/>
            <wp:effectExtent l="0" t="0" r="0" b="0"/>
            <wp:docPr id="62" name="Picture 62" descr="Screenshot of the debugging process, highlighting two buttons, the &quot;Continue&quot; and &quot;Step Over&quot;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of the debugging process, highlighting two buttons, the &quot;Continue&quot; and &quot;Step Over&quot; controls"/>
                    <pic:cNvPicPr/>
                  </pic:nvPicPr>
                  <pic:blipFill>
                    <a:blip r:embed="rId76"/>
                    <a:stretch>
                      <a:fillRect/>
                    </a:stretch>
                  </pic:blipFill>
                  <pic:spPr>
                    <a:xfrm>
                      <a:off x="0" y="0"/>
                      <a:ext cx="5943600" cy="3567430"/>
                    </a:xfrm>
                    <a:prstGeom prst="rect">
                      <a:avLst/>
                    </a:prstGeom>
                  </pic:spPr>
                </pic:pic>
              </a:graphicData>
            </a:graphic>
          </wp:inline>
        </w:drawing>
      </w:r>
    </w:p>
    <w:p w14:paraId="799AA54B" w14:textId="77777777" w:rsidR="00A70CA6" w:rsidRDefault="00A70CA6" w:rsidP="00A70CA6"/>
    <w:p w14:paraId="3CC42ED3" w14:textId="77777777" w:rsidR="00A70CA6" w:rsidRDefault="00A70CA6" w:rsidP="00A70CA6">
      <w:r>
        <w:rPr>
          <w:noProof/>
        </w:rPr>
        <w:drawing>
          <wp:inline distT="0" distB="0" distL="0" distR="0" wp14:anchorId="25AF4E59" wp14:editId="6BE018D4">
            <wp:extent cx="5943600" cy="3084830"/>
            <wp:effectExtent l="0" t="0" r="0" b="1270"/>
            <wp:docPr id="93" name="Picture 93" descr="screenshot of Tera-Term, after the prints from your Hello World have successfully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of Tera-Term, after the prints from your Hello World have successfully completed"/>
                    <pic:cNvPicPr/>
                  </pic:nvPicPr>
                  <pic:blipFill>
                    <a:blip r:embed="rId77"/>
                    <a:stretch>
                      <a:fillRect/>
                    </a:stretch>
                  </pic:blipFill>
                  <pic:spPr>
                    <a:xfrm>
                      <a:off x="0" y="0"/>
                      <a:ext cx="5943600" cy="3084830"/>
                    </a:xfrm>
                    <a:prstGeom prst="rect">
                      <a:avLst/>
                    </a:prstGeom>
                  </pic:spPr>
                </pic:pic>
              </a:graphicData>
            </a:graphic>
          </wp:inline>
        </w:drawing>
      </w:r>
    </w:p>
    <w:p w14:paraId="4D4522CD" w14:textId="0E60C53C" w:rsidR="00A70CA6" w:rsidRDefault="00A70CA6" w:rsidP="00A70CA6">
      <w:r>
        <w:t xml:space="preserve">You did it!  Now let’s figure out how to use the GPIO peripheral we included </w:t>
      </w:r>
      <w:r w:rsidR="00A034D4">
        <w:t>in our hardware design.</w:t>
      </w:r>
    </w:p>
    <w:p w14:paraId="7054FD9E" w14:textId="6E78E245" w:rsidR="00A70CA6" w:rsidRPr="00A57F4A" w:rsidRDefault="00EA31EC" w:rsidP="00A70CA6">
      <w:r w:rsidRPr="00A57F4A">
        <w:t>Let’s</w:t>
      </w:r>
      <w:r w:rsidR="00A70CA6" w:rsidRPr="00A57F4A">
        <w:t xml:space="preserve"> modify this program a tiny bit, and learn how to write the LEDs at the same time. Going back to </w:t>
      </w:r>
      <w:proofErr w:type="spellStart"/>
      <w:r w:rsidR="00A70CA6" w:rsidRPr="00A57F4A">
        <w:t>hello_world.c</w:t>
      </w:r>
      <w:proofErr w:type="spellEnd"/>
      <w:r w:rsidR="00A70CA6" w:rsidRPr="00A57F4A">
        <w:t xml:space="preserve"> - #include two new files:</w:t>
      </w:r>
    </w:p>
    <w:p w14:paraId="07928CDD" w14:textId="089F99A3" w:rsidR="00A70CA6" w:rsidRPr="00EA31EC" w:rsidRDefault="00A70CA6" w:rsidP="00EA31EC">
      <w:pPr>
        <w:pStyle w:val="ListParagraph"/>
      </w:pPr>
      <w:proofErr w:type="spellStart"/>
      <w:r w:rsidRPr="00EA31EC">
        <w:lastRenderedPageBreak/>
        <w:t>xparameters.h</w:t>
      </w:r>
      <w:proofErr w:type="spellEnd"/>
      <w:r w:rsidRPr="00EA31EC">
        <w:t xml:space="preserve"> </w:t>
      </w:r>
      <w:r w:rsidR="00EA31EC">
        <w:t>- T</w:t>
      </w:r>
      <w:r w:rsidRPr="00EA31EC">
        <w:t>his file contains a list of every peripheral in your system, parameters about it, its memory address…etc.</w:t>
      </w:r>
    </w:p>
    <w:p w14:paraId="1C32B482" w14:textId="518FBDCA" w:rsidR="00A70CA6" w:rsidRPr="00A57F4A" w:rsidRDefault="00A70CA6" w:rsidP="00EA31EC">
      <w:pPr>
        <w:pStyle w:val="ListParagraph"/>
      </w:pPr>
      <w:proofErr w:type="spellStart"/>
      <w:r w:rsidRPr="00EA31EC">
        <w:t>xgpio_</w:t>
      </w:r>
      <w:r w:rsidRPr="00A57F4A">
        <w:t>l.h</w:t>
      </w:r>
      <w:proofErr w:type="spellEnd"/>
      <w:r w:rsidRPr="00A57F4A">
        <w:t xml:space="preserve"> </w:t>
      </w:r>
      <w:r w:rsidR="00EA31EC">
        <w:t>- T</w:t>
      </w:r>
      <w:r w:rsidRPr="00A57F4A">
        <w:t>his file contains low level functions for reading and writing to GPIO</w:t>
      </w:r>
      <w:r w:rsidR="00EA31EC">
        <w:t>.</w:t>
      </w:r>
    </w:p>
    <w:p w14:paraId="604397DF" w14:textId="77777777" w:rsidR="00A70CA6" w:rsidRPr="00A57F4A" w:rsidRDefault="00A70CA6" w:rsidP="00A70CA6">
      <w:r w:rsidRPr="00A57F4A">
        <w:t>Now, after the printing of hello world, add this line of code, which will write the value 2 to the DATA2 register in the DIPS</w:t>
      </w:r>
      <w:r>
        <w:t>_</w:t>
      </w:r>
      <w:r w:rsidRPr="00A57F4A">
        <w:t>AND</w:t>
      </w:r>
      <w:r>
        <w:t>_</w:t>
      </w:r>
      <w:r w:rsidRPr="00A57F4A">
        <w:t>LEDS peripheral, which we know is our LEDs.</w:t>
      </w:r>
    </w:p>
    <w:p w14:paraId="1C262C24" w14:textId="77777777" w:rsidR="00A70CA6" w:rsidRPr="00EA31EC" w:rsidRDefault="00A70CA6" w:rsidP="00A70CA6">
      <w:pPr>
        <w:rPr>
          <w:rFonts w:ascii="Courier New" w:hAnsi="Courier New" w:cs="Courier New"/>
          <w:sz w:val="20"/>
          <w:szCs w:val="20"/>
        </w:rPr>
      </w:pPr>
      <w:proofErr w:type="spellStart"/>
      <w:r w:rsidRPr="00EA31EC">
        <w:rPr>
          <w:rFonts w:ascii="Courier New" w:hAnsi="Courier New" w:cs="Courier New"/>
          <w:sz w:val="20"/>
          <w:szCs w:val="20"/>
        </w:rPr>
        <w:t>XGpio_</w:t>
      </w:r>
      <w:proofErr w:type="gramStart"/>
      <w:r w:rsidRPr="00EA31EC">
        <w:rPr>
          <w:rFonts w:ascii="Courier New" w:hAnsi="Courier New" w:cs="Courier New"/>
          <w:sz w:val="20"/>
          <w:szCs w:val="20"/>
        </w:rPr>
        <w:t>WriteReg</w:t>
      </w:r>
      <w:proofErr w:type="spellEnd"/>
      <w:r w:rsidRPr="00EA31EC">
        <w:rPr>
          <w:rFonts w:ascii="Courier New" w:hAnsi="Courier New" w:cs="Courier New"/>
          <w:sz w:val="20"/>
          <w:szCs w:val="20"/>
        </w:rPr>
        <w:t>(</w:t>
      </w:r>
      <w:proofErr w:type="gramEnd"/>
      <w:r w:rsidRPr="00EA31EC">
        <w:rPr>
          <w:rFonts w:ascii="Courier New" w:hAnsi="Courier New" w:cs="Courier New"/>
          <w:sz w:val="20"/>
          <w:szCs w:val="20"/>
        </w:rPr>
        <w:t>XPAR_DIPS_AND_LEDS_BASEADDR, XGPIO_DATA2_OFFSET,0x02);</w:t>
      </w:r>
    </w:p>
    <w:p w14:paraId="7F782AA7" w14:textId="2909D570" w:rsidR="00A70CA6" w:rsidRPr="00A57F4A" w:rsidRDefault="00A70CA6" w:rsidP="00A70CA6">
      <w:r>
        <w:rPr>
          <w:b/>
          <w:bCs/>
        </w:rPr>
        <w:t xml:space="preserve">Save, </w:t>
      </w:r>
      <w:r w:rsidRPr="00FB447A">
        <w:rPr>
          <w:b/>
          <w:bCs/>
        </w:rPr>
        <w:t xml:space="preserve">Rebuild </w:t>
      </w:r>
      <w:r>
        <w:t>and then run again to confirm that your LEDs are updated as expected. One of the LEDs, LD1 should be lit.</w:t>
      </w:r>
    </w:p>
    <w:p w14:paraId="4009571B" w14:textId="3FCAB0A6" w:rsidR="00A70CA6" w:rsidRDefault="00A70CA6" w:rsidP="00A70CA6">
      <w:proofErr w:type="spellStart"/>
      <w:proofErr w:type="gramStart"/>
      <w:r>
        <w:t>Lets</w:t>
      </w:r>
      <w:proofErr w:type="spellEnd"/>
      <w:proofErr w:type="gramEnd"/>
      <w:r>
        <w:t xml:space="preserve"> try one more thing before we write some of our own software.</w:t>
      </w:r>
    </w:p>
    <w:p w14:paraId="415F8C30" w14:textId="77777777" w:rsidR="00A70CA6" w:rsidRDefault="00A70CA6" w:rsidP="00A70CA6">
      <w:pPr>
        <w:spacing w:beforeAutospacing="1" w:afterAutospacing="1"/>
        <w:rPr>
          <w:rFonts w:ascii="Courier New" w:eastAsia="Courier New" w:hAnsi="Courier New" w:cs="Courier New"/>
          <w:color w:val="000000" w:themeColor="text1"/>
          <w:sz w:val="16"/>
          <w:szCs w:val="16"/>
        </w:rPr>
      </w:pPr>
      <w:proofErr w:type="spellStart"/>
      <w:proofErr w:type="gramStart"/>
      <w:r w:rsidRPr="6F4D1D86">
        <w:rPr>
          <w:rStyle w:val="c0"/>
          <w:rFonts w:ascii="Courier New" w:eastAsia="Courier New" w:hAnsi="Courier New" w:cs="Courier New"/>
          <w:color w:val="000000" w:themeColor="text1"/>
          <w:sz w:val="16"/>
          <w:szCs w:val="16"/>
        </w:rPr>
        <w:t>printf</w:t>
      </w:r>
      <w:proofErr w:type="spellEnd"/>
      <w:r w:rsidRPr="6F4D1D86">
        <w:rPr>
          <w:rStyle w:val="c0"/>
          <w:rFonts w:ascii="Courier New" w:eastAsia="Courier New" w:hAnsi="Courier New" w:cs="Courier New"/>
          <w:color w:val="000000" w:themeColor="text1"/>
          <w:sz w:val="16"/>
          <w:szCs w:val="16"/>
        </w:rPr>
        <w:t>(</w:t>
      </w:r>
      <w:proofErr w:type="gramEnd"/>
      <w:r w:rsidRPr="6F4D1D86">
        <w:rPr>
          <w:rStyle w:val="c0"/>
          <w:rFonts w:ascii="Courier New" w:eastAsia="Courier New" w:hAnsi="Courier New" w:cs="Courier New"/>
          <w:color w:val="000000" w:themeColor="text1"/>
          <w:sz w:val="16"/>
          <w:szCs w:val="16"/>
        </w:rPr>
        <w:t xml:space="preserve">"DIPs read : %x\r\n", </w:t>
      </w:r>
      <w:proofErr w:type="spellStart"/>
      <w:r w:rsidRPr="6F4D1D86">
        <w:rPr>
          <w:rStyle w:val="c0"/>
          <w:rFonts w:ascii="Courier New" w:eastAsia="Courier New" w:hAnsi="Courier New" w:cs="Courier New"/>
          <w:color w:val="000000" w:themeColor="text1"/>
          <w:sz w:val="16"/>
          <w:szCs w:val="16"/>
        </w:rPr>
        <w:t>XGpio_ReadReg</w:t>
      </w:r>
      <w:proofErr w:type="spellEnd"/>
      <w:r w:rsidRPr="6F4D1D86">
        <w:rPr>
          <w:rStyle w:val="c0"/>
          <w:rFonts w:ascii="Courier New" w:eastAsia="Courier New" w:hAnsi="Courier New" w:cs="Courier New"/>
          <w:color w:val="000000" w:themeColor="text1"/>
          <w:sz w:val="16"/>
          <w:szCs w:val="16"/>
        </w:rPr>
        <w:t>(XPAR_DIPS_AND_LEDS_BASEADDR,XGPIO_DATA_OFFSET));</w:t>
      </w:r>
    </w:p>
    <w:p w14:paraId="3C00D05F" w14:textId="2E8933CC" w:rsidR="00A70CA6" w:rsidRDefault="00A70CA6" w:rsidP="00A70CA6">
      <w:r>
        <w:t>This will read the current value of the dip switches and print it out in hex.</w:t>
      </w:r>
    </w:p>
    <w:p w14:paraId="0646AE12" w14:textId="77777777" w:rsidR="00A70CA6" w:rsidRDefault="00A70CA6" w:rsidP="00A70CA6">
      <w:pPr>
        <w:pStyle w:val="Heading2"/>
      </w:pPr>
      <w:bookmarkStart w:id="15" w:name="_Toc1792862906"/>
      <w:r>
        <w:t>Step 5 – Writing some custom software</w:t>
      </w:r>
      <w:bookmarkEnd w:id="15"/>
    </w:p>
    <w:p w14:paraId="4F67103E" w14:textId="424042B1" w:rsidR="00A70CA6" w:rsidRDefault="00A70CA6" w:rsidP="00EA31EC">
      <w:pPr>
        <w:spacing w:after="200" w:line="276" w:lineRule="auto"/>
      </w:pPr>
      <w:r w:rsidRPr="00EA31EC">
        <w:rPr>
          <w:rFonts w:asciiTheme="minorHAnsi" w:hAnsiTheme="minorHAnsi" w:cstheme="minorHAnsi"/>
          <w:szCs w:val="24"/>
        </w:rPr>
        <w:t xml:space="preserve">Before we move on to other more mechanical things, </w:t>
      </w:r>
      <w:r w:rsidR="00EA31EC" w:rsidRPr="00EA31EC">
        <w:rPr>
          <w:rFonts w:asciiTheme="minorHAnsi" w:hAnsiTheme="minorHAnsi" w:cstheme="minorHAnsi"/>
          <w:szCs w:val="24"/>
        </w:rPr>
        <w:t>let’s</w:t>
      </w:r>
      <w:r w:rsidRPr="00EA31EC">
        <w:rPr>
          <w:rFonts w:asciiTheme="minorHAnsi" w:hAnsiTheme="minorHAnsi" w:cstheme="minorHAnsi"/>
          <w:szCs w:val="24"/>
        </w:rPr>
        <w:t xml:space="preserve"> get some practice writing our own software. We know how to print, and read the dip switches, so we now have all the tools to extend this to our own custom program. This program should </w:t>
      </w:r>
      <w:r w:rsidRPr="00EA31EC">
        <w:rPr>
          <w:rFonts w:asciiTheme="minorHAnsi" w:hAnsiTheme="minorHAnsi" w:cstheme="minorHAnsi"/>
          <w:b/>
          <w:bCs/>
          <w:szCs w:val="24"/>
        </w:rPr>
        <w:t xml:space="preserve">start by printing your name and then once printing the current value of the dip switches. Then, the program should </w:t>
      </w:r>
      <w:r w:rsidRPr="00EA31EC">
        <w:rPr>
          <w:rStyle w:val="c18"/>
          <w:rFonts w:asciiTheme="minorHAnsi" w:eastAsia="Calibri" w:hAnsiTheme="minorHAnsi" w:cstheme="minorHAnsi"/>
          <w:b/>
          <w:bCs/>
          <w:color w:val="000000" w:themeColor="text1"/>
          <w:szCs w:val="24"/>
        </w:rPr>
        <w:t>run continuously in a loop forever, monitoring the slider switches for changes, and printing the new value when (and only when) they are moved by the operator. (No debouncing or anything fancy needs to be done here, so if a change happens to cause multiple transitions to be printed to the screen, no worries)</w:t>
      </w:r>
      <w:r w:rsidR="00A034D4">
        <w:rPr>
          <w:rStyle w:val="c18"/>
          <w:rFonts w:asciiTheme="minorHAnsi" w:eastAsia="Calibri" w:hAnsiTheme="minorHAnsi" w:cstheme="minorHAnsi"/>
          <w:b/>
          <w:bCs/>
          <w:color w:val="000000" w:themeColor="text1"/>
          <w:szCs w:val="24"/>
        </w:rPr>
        <w:t xml:space="preserve">.  It should not be possible though for your software to miss a transition. </w:t>
      </w:r>
      <w:r w:rsidRPr="00EA31EC">
        <w:rPr>
          <w:rStyle w:val="c18"/>
          <w:rFonts w:asciiTheme="minorHAnsi" w:eastAsia="Calibri" w:hAnsiTheme="minorHAnsi" w:cstheme="minorHAnsi"/>
          <w:b/>
          <w:bCs/>
          <w:color w:val="000000" w:themeColor="text1"/>
          <w:szCs w:val="24"/>
        </w:rPr>
        <w:t xml:space="preserve"> This program that you have written will be what you demonstrate to show completion of this lab</w:t>
      </w:r>
      <w:r w:rsidR="00EA31EC">
        <w:rPr>
          <w:rStyle w:val="c18"/>
          <w:rFonts w:asciiTheme="minorHAnsi" w:eastAsia="Calibri" w:hAnsiTheme="minorHAnsi" w:cstheme="minorHAnsi"/>
          <w:b/>
          <w:bCs/>
          <w:color w:val="000000" w:themeColor="text1"/>
          <w:szCs w:val="24"/>
        </w:rPr>
        <w:t>.</w:t>
      </w:r>
      <w:r w:rsidR="00A034D4">
        <w:rPr>
          <w:rStyle w:val="c18"/>
          <w:rFonts w:asciiTheme="minorHAnsi" w:eastAsia="Calibri" w:hAnsiTheme="minorHAnsi" w:cstheme="minorHAnsi"/>
          <w:b/>
          <w:bCs/>
          <w:color w:val="000000" w:themeColor="text1"/>
          <w:szCs w:val="24"/>
        </w:rPr>
        <w:t xml:space="preserve"> Debug this software and make sure it operates the way you desire.</w:t>
      </w:r>
    </w:p>
    <w:p w14:paraId="3FE6FB2E" w14:textId="77777777" w:rsidR="00A70CA6" w:rsidRDefault="00A70CA6" w:rsidP="00A70CA6">
      <w:pPr>
        <w:pStyle w:val="Heading2"/>
      </w:pPr>
      <w:bookmarkStart w:id="16" w:name="_Toc1663450177"/>
      <w:r>
        <w:t>Step 6 – Booting from Flash</w:t>
      </w:r>
      <w:bookmarkEnd w:id="16"/>
    </w:p>
    <w:p w14:paraId="1B3EF9B1" w14:textId="6ADF2EE3" w:rsidR="00A70CA6" w:rsidRDefault="00A70CA6" w:rsidP="00A70CA6">
      <w:r>
        <w:t xml:space="preserve">We have two options to boot our system (PS and PL) from flash. We can put an image on a </w:t>
      </w:r>
      <w:proofErr w:type="gramStart"/>
      <w:r>
        <w:t>micro SD</w:t>
      </w:r>
      <w:proofErr w:type="gramEnd"/>
      <w:r>
        <w:t xml:space="preserve"> card (included in your kit), or we can program an image into the QSPI flash chip on the board. Both methods will need the same product, a file named “</w:t>
      </w:r>
      <w:proofErr w:type="spellStart"/>
      <w:r>
        <w:t>BOOT.bin</w:t>
      </w:r>
      <w:proofErr w:type="spellEnd"/>
      <w:r>
        <w:t>”, which our project is already set up to create for us.</w:t>
      </w:r>
    </w:p>
    <w:p w14:paraId="59FDB6F1" w14:textId="49724D3B" w:rsidR="00A70CA6" w:rsidRDefault="00A70CA6" w:rsidP="00A70CA6">
      <w:r>
        <w:t xml:space="preserve">Back at the home view, </w:t>
      </w:r>
      <w:r w:rsidR="00EA31EC">
        <w:t>select</w:t>
      </w:r>
      <w:r>
        <w:t xml:space="preserve"> “Create Boot Image”</w:t>
      </w:r>
      <w:r w:rsidR="00EA31EC">
        <w:t>.</w:t>
      </w:r>
    </w:p>
    <w:p w14:paraId="75602BDE" w14:textId="77777777" w:rsidR="00A70CA6" w:rsidRDefault="00A70CA6" w:rsidP="00A70CA6">
      <w:r w:rsidRPr="00F555F9">
        <w:rPr>
          <w:noProof/>
        </w:rPr>
        <w:lastRenderedPageBreak/>
        <w:drawing>
          <wp:inline distT="0" distB="0" distL="0" distR="0" wp14:anchorId="0BA65B06" wp14:editId="1BEB7AE5">
            <wp:extent cx="2500268" cy="2961592"/>
            <wp:effectExtent l="0" t="0" r="0" b="0"/>
            <wp:docPr id="63" name="Picture 63" descr="Screenshot of the flow dialog.  Build, Run, Debug, and Create Boot Image should all be options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of the flow dialog.  Build, Run, Debug, and Create Boot Image should all be options here.  "/>
                    <pic:cNvPicPr/>
                  </pic:nvPicPr>
                  <pic:blipFill>
                    <a:blip r:embed="rId78"/>
                    <a:stretch>
                      <a:fillRect/>
                    </a:stretch>
                  </pic:blipFill>
                  <pic:spPr>
                    <a:xfrm>
                      <a:off x="0" y="0"/>
                      <a:ext cx="2512985" cy="2976655"/>
                    </a:xfrm>
                    <a:prstGeom prst="rect">
                      <a:avLst/>
                    </a:prstGeom>
                  </pic:spPr>
                </pic:pic>
              </a:graphicData>
            </a:graphic>
          </wp:inline>
        </w:drawing>
      </w:r>
    </w:p>
    <w:p w14:paraId="09506FF1" w14:textId="77777777" w:rsidR="00BD1855" w:rsidRDefault="00A70CA6" w:rsidP="00A70CA6">
      <w:r>
        <w:t xml:space="preserve">Which will pull up a dialog explaining the process. Nothing </w:t>
      </w:r>
      <w:r w:rsidR="00BD1855">
        <w:t xml:space="preserve">much needs to be changed in the next screen, but the output BIF file path may need to be filled in before you are allowed to proceed.  If so, just click on “Browse” and accept the default.  It will end up looking something like this:  </w:t>
      </w:r>
    </w:p>
    <w:p w14:paraId="3D90D639" w14:textId="69A3710C" w:rsidR="00BD1855" w:rsidRDefault="00BD1855" w:rsidP="00A70CA6">
      <w:r w:rsidRPr="00BD1855">
        <w:lastRenderedPageBreak/>
        <w:drawing>
          <wp:inline distT="0" distB="0" distL="0" distR="0" wp14:anchorId="3E34DA89" wp14:editId="7D2DCD21">
            <wp:extent cx="6400800" cy="5525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0800" cy="5525135"/>
                    </a:xfrm>
                    <a:prstGeom prst="rect">
                      <a:avLst/>
                    </a:prstGeom>
                  </pic:spPr>
                </pic:pic>
              </a:graphicData>
            </a:graphic>
          </wp:inline>
        </w:drawing>
      </w:r>
    </w:p>
    <w:p w14:paraId="5CC388B4" w14:textId="6CA69AE3" w:rsidR="00EA31EC" w:rsidRDefault="00BD1855" w:rsidP="00A70CA6">
      <w:r>
        <w:t xml:space="preserve">Take a minute before creating the image to see what files are being placed into the ROM image.  </w:t>
      </w:r>
      <w:r w:rsidR="00A70CA6">
        <w:t>It is packing 3 things into one file:</w:t>
      </w:r>
    </w:p>
    <w:p w14:paraId="73A25AEE" w14:textId="77777777" w:rsidR="00EA31EC" w:rsidRDefault="00EA31EC" w:rsidP="00EA31EC">
      <w:pPr>
        <w:pStyle w:val="NumberedList"/>
      </w:pPr>
      <w:r>
        <w:t>A</w:t>
      </w:r>
      <w:r w:rsidR="00A70CA6">
        <w:t xml:space="preserve"> “</w:t>
      </w:r>
      <w:proofErr w:type="spellStart"/>
      <w:r w:rsidR="00A70CA6">
        <w:t>fsbl</w:t>
      </w:r>
      <w:proofErr w:type="spellEnd"/>
      <w:r w:rsidR="00A70CA6">
        <w:t>” or first stage bootloader</w:t>
      </w:r>
    </w:p>
    <w:p w14:paraId="42B36002" w14:textId="77777777" w:rsidR="00EA31EC" w:rsidRDefault="00EA31EC" w:rsidP="00EA31EC">
      <w:pPr>
        <w:pStyle w:val="NumberedList"/>
      </w:pPr>
      <w:r>
        <w:t>O</w:t>
      </w:r>
      <w:r w:rsidR="00A70CA6">
        <w:t>ur bitstream (the PL design)</w:t>
      </w:r>
    </w:p>
    <w:p w14:paraId="02940285" w14:textId="77777777" w:rsidR="00EA31EC" w:rsidRDefault="00EA31EC" w:rsidP="00EA31EC">
      <w:pPr>
        <w:pStyle w:val="NumberedList"/>
      </w:pPr>
      <w:r>
        <w:t>A</w:t>
      </w:r>
      <w:r w:rsidR="00A70CA6">
        <w:t>n ELF file (our hello world software).</w:t>
      </w:r>
    </w:p>
    <w:p w14:paraId="43DDBBF0" w14:textId="77777777" w:rsidR="00EA31EC" w:rsidRDefault="00EA31EC" w:rsidP="00EA31EC">
      <w:pPr>
        <w:pStyle w:val="NumberedList"/>
        <w:numPr>
          <w:ilvl w:val="0"/>
          <w:numId w:val="0"/>
        </w:numPr>
      </w:pPr>
    </w:p>
    <w:p w14:paraId="057FC835" w14:textId="6AFCE767" w:rsidR="00A70CA6" w:rsidRDefault="00BD1855" w:rsidP="00EA31EC">
      <w:pPr>
        <w:pStyle w:val="NumberedList"/>
        <w:numPr>
          <w:ilvl w:val="0"/>
          <w:numId w:val="0"/>
        </w:numPr>
      </w:pPr>
      <w:r>
        <w:t>Now you can s</w:t>
      </w:r>
      <w:r w:rsidR="00EA31EC">
        <w:t>elect</w:t>
      </w:r>
      <w:r w:rsidR="00A70CA6">
        <w:t xml:space="preserve"> “Create Image” to make the file.</w:t>
      </w:r>
    </w:p>
    <w:p w14:paraId="123043BE" w14:textId="77777777" w:rsidR="00A70CA6" w:rsidRDefault="00A70CA6" w:rsidP="00A70CA6">
      <w:r w:rsidRPr="004549A0">
        <w:rPr>
          <w:noProof/>
        </w:rPr>
        <w:lastRenderedPageBreak/>
        <w:drawing>
          <wp:inline distT="0" distB="0" distL="0" distR="0" wp14:anchorId="4E571530" wp14:editId="7BE441DB">
            <wp:extent cx="4010267" cy="3468710"/>
            <wp:effectExtent l="0" t="0" r="0" b="0"/>
            <wp:docPr id="64" name="Picture 64" descr="screenshot of the Create Zynq Boot image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of the Create Zynq Boot image dialog. "/>
                    <pic:cNvPicPr/>
                  </pic:nvPicPr>
                  <pic:blipFill>
                    <a:blip r:embed="rId80"/>
                    <a:stretch>
                      <a:fillRect/>
                    </a:stretch>
                  </pic:blipFill>
                  <pic:spPr>
                    <a:xfrm>
                      <a:off x="0" y="0"/>
                      <a:ext cx="4018621" cy="3475936"/>
                    </a:xfrm>
                    <a:prstGeom prst="rect">
                      <a:avLst/>
                    </a:prstGeom>
                  </pic:spPr>
                </pic:pic>
              </a:graphicData>
            </a:graphic>
          </wp:inline>
        </w:drawing>
      </w:r>
    </w:p>
    <w:p w14:paraId="60A3831F" w14:textId="3BB1A152" w:rsidR="00A70CA6" w:rsidRDefault="00A70CA6" w:rsidP="00A70CA6">
      <w:r>
        <w:t>A little box should pop up reminding you where it went:</w:t>
      </w:r>
      <w:r w:rsidRPr="0013652A">
        <w:rPr>
          <w:noProof/>
        </w:rPr>
        <w:drawing>
          <wp:inline distT="0" distB="0" distL="0" distR="0" wp14:anchorId="62FEB02B" wp14:editId="18EF3F10">
            <wp:extent cx="4772691" cy="933580"/>
            <wp:effectExtent l="0" t="0" r="8890" b="0"/>
            <wp:docPr id="65" name="Picture 65" descr="Screenshot showing the feedback that Vitis gives, explaining the location that it placed your boot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showing the feedback that Vitis gives, explaining the location that it placed your boot image.  "/>
                    <pic:cNvPicPr/>
                  </pic:nvPicPr>
                  <pic:blipFill>
                    <a:blip r:embed="rId81"/>
                    <a:stretch>
                      <a:fillRect/>
                    </a:stretch>
                  </pic:blipFill>
                  <pic:spPr>
                    <a:xfrm>
                      <a:off x="0" y="0"/>
                      <a:ext cx="4772691" cy="933580"/>
                    </a:xfrm>
                    <a:prstGeom prst="rect">
                      <a:avLst/>
                    </a:prstGeom>
                  </pic:spPr>
                </pic:pic>
              </a:graphicData>
            </a:graphic>
          </wp:inline>
        </w:drawing>
      </w:r>
    </w:p>
    <w:p w14:paraId="7BEA37D1" w14:textId="77777777" w:rsidR="00A70CA6" w:rsidRDefault="00A70CA6" w:rsidP="00A70CA6">
      <w:pPr>
        <w:pStyle w:val="Heading3"/>
      </w:pPr>
      <w:bookmarkStart w:id="17" w:name="_Toc1546659949"/>
      <w:r>
        <w:t>Booting from SD Card</w:t>
      </w:r>
      <w:bookmarkEnd w:id="17"/>
    </w:p>
    <w:p w14:paraId="636C3AEB" w14:textId="50BB5CEA" w:rsidR="00A70CA6" w:rsidRPr="008318A2" w:rsidRDefault="00A70CA6" w:rsidP="00A70CA6">
      <w:r>
        <w:t xml:space="preserve">Navigate to the folder where your </w:t>
      </w:r>
      <w:proofErr w:type="spellStart"/>
      <w:r>
        <w:t>boot.bin</w:t>
      </w:r>
      <w:proofErr w:type="spellEnd"/>
      <w:r>
        <w:t xml:space="preserve"> was placed, and grab the </w:t>
      </w:r>
      <w:proofErr w:type="spellStart"/>
      <w:r>
        <w:t>boot.bin</w:t>
      </w:r>
      <w:proofErr w:type="spellEnd"/>
      <w:r>
        <w:t xml:space="preserve">, and put that file in the </w:t>
      </w:r>
      <w:r w:rsidR="005E5208">
        <w:t>top-level</w:t>
      </w:r>
      <w:r>
        <w:t xml:space="preserve"> folder of an SD card (one was provided with the kit). Safely remove the card from your </w:t>
      </w:r>
      <w:r w:rsidR="005E5208">
        <w:t>computer and</w:t>
      </w:r>
      <w:r>
        <w:t xml:space="preserve"> insert it into the </w:t>
      </w:r>
      <w:proofErr w:type="spellStart"/>
      <w:r>
        <w:t>Zybo</w:t>
      </w:r>
      <w:proofErr w:type="spellEnd"/>
      <w:r>
        <w:t xml:space="preserve"> board. There will be a jumper labelled “JP5” on the </w:t>
      </w:r>
      <w:proofErr w:type="spellStart"/>
      <w:r>
        <w:t>Zybo</w:t>
      </w:r>
      <w:proofErr w:type="spellEnd"/>
      <w:r>
        <w:t xml:space="preserve"> that allows you to select the boot mode. Set it to “SD” – it was previously set to JTAG for our debugging. Then </w:t>
      </w:r>
      <w:r w:rsidR="005E5208">
        <w:t>power off</w:t>
      </w:r>
      <w:r>
        <w:t xml:space="preserve"> the board and power it back on. When you turn the board on the DONE LED </w:t>
      </w:r>
      <w:r w:rsidR="00415AF1">
        <w:t xml:space="preserve">will </w:t>
      </w:r>
      <w:r>
        <w:t>illuminate</w:t>
      </w:r>
      <w:r w:rsidR="00BD1855">
        <w:t xml:space="preserve"> (indicating your PL is programmed)</w:t>
      </w:r>
      <w:r>
        <w:t xml:space="preserve">, </w:t>
      </w:r>
      <w:r w:rsidR="00BD1855">
        <w:t>and then your software will run, printing to the terminal and your LEDs should be set just as they were when you ran the program from the debugger</w:t>
      </w:r>
      <w:r w:rsidR="005E5208">
        <w:t>.</w:t>
      </w:r>
      <w:r w:rsidR="00BD1855">
        <w:t xml:space="preserve">  </w:t>
      </w:r>
    </w:p>
    <w:p w14:paraId="4A1D3C16" w14:textId="77777777" w:rsidR="00A70CA6" w:rsidRDefault="00A70CA6" w:rsidP="00A70CA6">
      <w:pPr>
        <w:pStyle w:val="Heading3"/>
      </w:pPr>
      <w:bookmarkStart w:id="18" w:name="_Toc1571304125"/>
      <w:r>
        <w:t>Booting from QSPI</w:t>
      </w:r>
      <w:bookmarkEnd w:id="18"/>
    </w:p>
    <w:p w14:paraId="60BB1EF9" w14:textId="2722E228" w:rsidR="00A70CA6" w:rsidRDefault="00A70CA6" w:rsidP="00A70CA6">
      <w:r>
        <w:t xml:space="preserve">To boot from QSPI we need to program the same binary that was in BOOT.BIN into the QSPI flash chip. To do this, set the boot mode jumper to JTAG, and then power cycle your board. Select from the Menu Bar: Vitis -&gt; Program Flash. In the “image file” field, browse to the </w:t>
      </w:r>
      <w:proofErr w:type="spellStart"/>
      <w:r>
        <w:t>boot.bin</w:t>
      </w:r>
      <w:proofErr w:type="spellEnd"/>
      <w:r>
        <w:t xml:space="preserve"> that you just created and then select “Program”. This process takes about a minute or so, and should indicate success when complete.</w:t>
      </w:r>
    </w:p>
    <w:p w14:paraId="6983FAEF" w14:textId="7E424E1B" w:rsidR="00A70CA6" w:rsidRDefault="00A70CA6" w:rsidP="00A70CA6">
      <w:r>
        <w:lastRenderedPageBreak/>
        <w:t xml:space="preserve">You can now power off the board, change the boot mode jumper to the QSPI position (middle two pins), and power back on. </w:t>
      </w:r>
      <w:r w:rsidR="00415AF1">
        <w:t>T</w:t>
      </w:r>
      <w:r>
        <w:t xml:space="preserve">he DONE LED </w:t>
      </w:r>
      <w:r w:rsidR="00415AF1">
        <w:t xml:space="preserve">should </w:t>
      </w:r>
      <w:r>
        <w:t>illuminate, your printout(s)</w:t>
      </w:r>
      <w:r w:rsidR="00415AF1">
        <w:t xml:space="preserve"> should be</w:t>
      </w:r>
      <w:r>
        <w:t xml:space="preserve"> on the terminal</w:t>
      </w:r>
      <w:r w:rsidR="00415AF1">
        <w:t>,</w:t>
      </w:r>
      <w:r>
        <w:t xml:space="preserve"> and the LEDs </w:t>
      </w:r>
      <w:r w:rsidR="00415AF1">
        <w:t xml:space="preserve">should be </w:t>
      </w:r>
      <w:r>
        <w:t xml:space="preserve">set just as you </w:t>
      </w:r>
      <w:r w:rsidR="00415AF1">
        <w:t>had</w:t>
      </w:r>
      <w:r>
        <w:t xml:space="preserve"> when you ran from the debugger.</w:t>
      </w:r>
      <w:r w:rsidR="00902CE3">
        <w:t xml:space="preserve"> </w:t>
      </w:r>
    </w:p>
    <w:p w14:paraId="073E8BCD" w14:textId="77777777" w:rsidR="00A70CA6" w:rsidRDefault="00A70CA6" w:rsidP="005E5208">
      <w:pPr>
        <w:pStyle w:val="Heading1"/>
      </w:pPr>
      <w:r>
        <w:t>Part V: Packaging for Submission</w:t>
      </w:r>
    </w:p>
    <w:p w14:paraId="00537E45" w14:textId="3076B18E" w:rsidR="00A70CA6" w:rsidRDefault="00A70CA6" w:rsidP="00A70CA6">
      <w:r>
        <w:t xml:space="preserve">For this lab, you will not need to submit the entire project – only a single BOOT.BIN file which can be used by the instructor to </w:t>
      </w:r>
      <w:r w:rsidR="00415AF1">
        <w:t>test</w:t>
      </w:r>
      <w:r>
        <w:t xml:space="preserve"> your Hardware/Software in action. When </w:t>
      </w:r>
      <w:r w:rsidR="005E5208">
        <w:t xml:space="preserve">you </w:t>
      </w:r>
      <w:r>
        <w:t>put on an SD card (or in flash) it should print your name to the UART, and then monitor and report all changes to the slider switches.</w:t>
      </w:r>
    </w:p>
    <w:p w14:paraId="03FF4740" w14:textId="3187A993" w:rsidR="00211B64" w:rsidRPr="00211B64" w:rsidRDefault="005E5208" w:rsidP="00A70CA6">
      <w:r w:rsidRPr="005E5208">
        <w:rPr>
          <w:b/>
          <w:bCs/>
        </w:rPr>
        <w:t>Important</w:t>
      </w:r>
      <w:r w:rsidR="00A70CA6" w:rsidRPr="005E5208">
        <w:rPr>
          <w:b/>
          <w:bCs/>
        </w:rPr>
        <w:t>:</w:t>
      </w:r>
      <w:r w:rsidR="00A70CA6">
        <w:t xml:space="preserve"> </w:t>
      </w:r>
      <w:r>
        <w:t>T</w:t>
      </w:r>
      <w:r w:rsidR="00A70CA6">
        <w:t xml:space="preserve">he on-board USB-UART converter is powered by the board, so when it goes off, your serial port will go away in </w:t>
      </w:r>
      <w:proofErr w:type="spellStart"/>
      <w:r w:rsidR="00A70CA6">
        <w:t>TeraTerm</w:t>
      </w:r>
      <w:proofErr w:type="spellEnd"/>
      <w:r w:rsidR="00A70CA6">
        <w:t xml:space="preserve">. This may prevent you from </w:t>
      </w:r>
      <w:r w:rsidR="00415AF1">
        <w:t>noticing</w:t>
      </w:r>
      <w:r w:rsidR="00A70CA6">
        <w:t xml:space="preserve"> the welcome message when you power on the board, as the serial port won’t have reattached yet. Don’t worry about this if you don’t want. You can get a fresh restart of the board by hitting the Red “PS_SRST” button, which will boot the processor again. Another fix is simply to put a short delay in your program before printing the welcome message</w:t>
      </w:r>
      <w:r>
        <w:t xml:space="preserve">. </w:t>
      </w:r>
      <w:r w:rsidR="00A70CA6">
        <w:t>I wouldn’t bother with this though</w:t>
      </w:r>
      <w:r>
        <w:t>.</w:t>
      </w:r>
    </w:p>
    <w:sectPr w:rsidR="00211B64" w:rsidRPr="00211B64" w:rsidSect="00BD6FBB">
      <w:headerReference w:type="default" r:id="rId82"/>
      <w:footerReference w:type="default" r:id="rId83"/>
      <w:pgSz w:w="12240" w:h="15840"/>
      <w:pgMar w:top="720" w:right="1080" w:bottom="172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87B15" w14:textId="77777777" w:rsidR="00D73074" w:rsidRDefault="00D73074" w:rsidP="00211B64">
      <w:r>
        <w:separator/>
      </w:r>
    </w:p>
  </w:endnote>
  <w:endnote w:type="continuationSeparator" w:id="0">
    <w:p w14:paraId="45939B94" w14:textId="77777777" w:rsidR="00D73074" w:rsidRDefault="00D73074" w:rsidP="00211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43632" w14:textId="77777777" w:rsidR="00F17F33" w:rsidRDefault="00211B64" w:rsidP="00815EFE">
    <w:pPr>
      <w:spacing w:before="0" w:after="0"/>
    </w:pPr>
    <w:r>
      <w:rPr>
        <w:noProof/>
      </w:rPr>
      <mc:AlternateContent>
        <mc:Choice Requires="wps">
          <w:drawing>
            <wp:inline distT="0" distB="0" distL="0" distR="0" wp14:anchorId="64A6DBB8" wp14:editId="70480BF1">
              <wp:extent cx="1066800" cy="1404620"/>
              <wp:effectExtent l="0" t="0" r="0" b="12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3525B9E4" w14:textId="4CC4FE92" w:rsidR="00211B64" w:rsidRPr="00854984" w:rsidRDefault="00211B64" w:rsidP="00211B64">
                          <w:pPr>
                            <w:spacing w:before="0" w:after="0"/>
                            <w:jc w:val="right"/>
                            <w:rPr>
                              <w:color w:val="FFFFFF" w:themeColor="background1"/>
                            </w:rPr>
                          </w:pPr>
                          <w:r w:rsidRPr="003A401D">
                            <w:rPr>
                              <w:color w:val="FFFFFF" w:themeColor="background1"/>
                            </w:rPr>
                            <w:fldChar w:fldCharType="begin"/>
                          </w:r>
                          <w:r w:rsidRPr="003A401D">
                            <w:rPr>
                              <w:color w:val="FFFFFF" w:themeColor="background1"/>
                            </w:rPr>
                            <w:instrText xml:space="preserve"> PAGE   \* MERGEFORMAT </w:instrText>
                          </w:r>
                          <w:r w:rsidRPr="003A401D">
                            <w:rPr>
                              <w:color w:val="FFFFFF" w:themeColor="background1"/>
                            </w:rPr>
                            <w:fldChar w:fldCharType="separate"/>
                          </w:r>
                          <w:r w:rsidRPr="003A401D">
                            <w:rPr>
                              <w:noProof/>
                              <w:color w:val="FFFFFF" w:themeColor="background1"/>
                            </w:rPr>
                            <w:t>1</w:t>
                          </w:r>
                          <w:r w:rsidRPr="003A401D">
                            <w:rPr>
                              <w:noProof/>
                              <w:color w:val="FFFFFF" w:themeColor="background1"/>
                            </w:rPr>
                            <w:fldChar w:fldCharType="end"/>
                          </w:r>
                        </w:p>
                      </w:txbxContent>
                    </wps:txbx>
                    <wps:bodyPr rot="0" vert="horz" wrap="square" lIns="91440" tIns="45720" rIns="91440" bIns="45720" anchor="t" anchorCtr="0">
                      <a:spAutoFit/>
                    </wps:bodyPr>
                  </wps:wsp>
                </a:graphicData>
              </a:graphic>
            </wp:inline>
          </w:drawing>
        </mc:Choice>
        <mc:Fallback xmlns:oel="http://schemas.microsoft.com/office/2019/extlst" xmlns:w16du="http://schemas.microsoft.com/office/word/2023/wordml/word16du">
          <w:pict>
            <v:shapetype w14:anchorId="64A6DBB8" id="_x0000_t202" coordsize="21600,21600" o:spt="202" path="m,l,21600r21600,l21600,xe">
              <v:stroke joinstyle="miter"/>
              <v:path gradientshapeok="t" o:connecttype="rect"/>
            </v:shapetype>
            <v:shape id="Text Box 2" o:spid="_x0000_s1026" type="#_x0000_t202" style="width: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" filled="f" stroked="f">
              <v:textbox style="mso-fit-shape-to-text:t">
                <w:txbxContent>
                  <w:p w14:paraId="3525B9E4" w14:textId="4CC4FE92" w:rsidR="00211B64" w:rsidRPr="00854984" w:rsidRDefault="00211B64" w:rsidP="00211B64">
                    <w:pPr>
                      <w:spacing w:before="0" w:after="0"/>
                      <w:jc w:val="right"/>
                      <w:rPr>
                        <w:color w:val="FFFFFF" w:themeColor="background1"/>
                      </w:rPr>
                    </w:pPr>
                    <w:r w:rsidRPr="003A401D">
                      <w:rPr>
                        <w:color w:val="FFFFFF" w:themeColor="background1"/>
                      </w:rPr>
                      <w:fldChar w:fldCharType="begin"/>
                    </w:r>
                    <w:r w:rsidRPr="003A401D">
                      <w:rPr>
                        <w:color w:val="FFFFFF" w:themeColor="background1"/>
                      </w:rPr>
                      <w:instrText xml:space="preserve"> PAGE   \* MERGEFORMAT </w:instrText>
                    </w:r>
                    <w:r w:rsidRPr="003A401D">
                      <w:rPr>
                        <w:color w:val="FFFFFF" w:themeColor="background1"/>
                      </w:rPr>
                      <w:fldChar w:fldCharType="separate"/>
                    </w:r>
                    <w:r w:rsidRPr="003A401D">
                      <w:rPr>
                        <w:noProof/>
                        <w:color w:val="FFFFFF" w:themeColor="background1"/>
                      </w:rPr>
                      <w:t>1</w:t>
                    </w:r>
                    <w:r w:rsidRPr="003A401D">
                      <w:rPr>
                        <w:noProof/>
                        <w:color w:val="FFFFFF" w:themeColor="background1"/>
                      </w:rPr>
                      <w:fldChar w:fldCharType="end"/>
                    </w:r>
                  </w:p>
                </w:txbxContent>
              </v:textbox>
              <w10:anchorlock/>
            </v:shape>
          </w:pict>
        </mc:Fallback>
      </mc:AlternateContent>
    </w:r>
    <w:r w:rsidR="00F17F33">
      <w:rPr>
        <w:noProof/>
      </w:rPr>
      <w:drawing>
        <wp:anchor distT="0" distB="0" distL="114300" distR="114300" simplePos="0" relativeHeight="251658752" behindDoc="1" locked="0" layoutInCell="1" allowOverlap="1" wp14:anchorId="16FEFE2F" wp14:editId="4F6A1EA0">
          <wp:simplePos x="0" y="0"/>
          <wp:positionH relativeFrom="column">
            <wp:posOffset>-480060</wp:posOffset>
          </wp:positionH>
          <wp:positionV relativeFrom="page">
            <wp:posOffset>9166860</wp:posOffset>
          </wp:positionV>
          <wp:extent cx="7369678" cy="669642"/>
          <wp:effectExtent l="0" t="0" r="3175" b="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69678" cy="669642"/>
                  </a:xfrm>
                  <a:prstGeom prst="rect">
                    <a:avLst/>
                  </a:prstGeom>
                  <a:noFill/>
                  <a:ln>
                    <a:noFill/>
                  </a:ln>
                  <a:extLst>
                    <a:ext uri="{FAA26D3D-D897-4be2-8F04-BA451C77F1D7}">
                      <ma14:placeholderFlag xmlns:oel="http://schemas.microsoft.com/office/2019/extlst" xmlns:w16du="http://schemas.microsoft.com/office/word/2023/wordml/word16du"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BFBC9" w14:textId="77777777" w:rsidR="00D73074" w:rsidRDefault="00D73074" w:rsidP="00211B64">
      <w:r>
        <w:separator/>
      </w:r>
    </w:p>
  </w:footnote>
  <w:footnote w:type="continuationSeparator" w:id="0">
    <w:p w14:paraId="302136CF" w14:textId="77777777" w:rsidR="00D73074" w:rsidRDefault="00D73074" w:rsidP="00211B64">
      <w:r>
        <w:continuationSeparator/>
      </w:r>
    </w:p>
  </w:footnote>
  <w:footnote w:id="1">
    <w:p w14:paraId="656C3303" w14:textId="3CC3B747" w:rsidR="00A70CA6" w:rsidRDefault="00A70CA6" w:rsidP="00A70CA6">
      <w:pPr>
        <w:pStyle w:val="FootnoteText"/>
      </w:pPr>
      <w:r>
        <w:rPr>
          <w:rStyle w:val="FootnoteReference"/>
        </w:rPr>
        <w:footnoteRef/>
      </w:r>
      <w:r>
        <w:t xml:space="preserve"> If Vivado can’t automatically refresh from the repository you can </w:t>
      </w:r>
      <w:r w:rsidR="00DE6C03">
        <w:t>use</w:t>
      </w:r>
      <w:r>
        <w:t xml:space="preserve"> </w:t>
      </w:r>
      <w:hyperlink r:id="rId1" w:history="1">
        <w:r w:rsidRPr="00DE6C03">
          <w:rPr>
            <w:rStyle w:val="Hyperlink"/>
          </w:rPr>
          <w:t>Digilent board definitions/instructions to install manually</w:t>
        </w:r>
      </w:hyperlink>
      <w:r w:rsidR="00DE6C03">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CD6A" w14:textId="77777777" w:rsidR="007E2B2B" w:rsidRDefault="007E2B2B" w:rsidP="00211B64">
    <w:pPr>
      <w:pStyle w:val="Header"/>
      <w:spacing w:before="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C62642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B2A49FA"/>
    <w:lvl w:ilvl="0">
      <w:start w:val="1"/>
      <w:numFmt w:val="decimal"/>
      <w:lvlText w:val="%1."/>
      <w:lvlJc w:val="left"/>
      <w:pPr>
        <w:tabs>
          <w:tab w:val="num" w:pos="1800"/>
        </w:tabs>
        <w:ind w:left="1800" w:hanging="360"/>
      </w:pPr>
    </w:lvl>
  </w:abstractNum>
  <w:abstractNum w:abstractNumId="2" w15:restartNumberingAfterBreak="0">
    <w:nsid w:val="FFFFFF7F"/>
    <w:multiLevelType w:val="singleLevel"/>
    <w:tmpl w:val="1C2AEB52"/>
    <w:lvl w:ilvl="0">
      <w:start w:val="1"/>
      <w:numFmt w:val="decimal"/>
      <w:lvlText w:val="%1."/>
      <w:lvlJc w:val="left"/>
      <w:pPr>
        <w:tabs>
          <w:tab w:val="num" w:pos="720"/>
        </w:tabs>
        <w:ind w:left="720" w:hanging="360"/>
      </w:pPr>
    </w:lvl>
  </w:abstractNum>
  <w:abstractNum w:abstractNumId="3" w15:restartNumberingAfterBreak="0">
    <w:nsid w:val="FFFFFF88"/>
    <w:multiLevelType w:val="singleLevel"/>
    <w:tmpl w:val="E24625AC"/>
    <w:lvl w:ilvl="0">
      <w:start w:val="1"/>
      <w:numFmt w:val="decimal"/>
      <w:pStyle w:val="ListNumber"/>
      <w:lvlText w:val="%1."/>
      <w:lvlJc w:val="left"/>
      <w:pPr>
        <w:tabs>
          <w:tab w:val="num" w:pos="360"/>
        </w:tabs>
        <w:ind w:left="360" w:hanging="360"/>
      </w:pPr>
    </w:lvl>
  </w:abstractNum>
  <w:abstractNum w:abstractNumId="4" w15:restartNumberingAfterBreak="0">
    <w:nsid w:val="FFFFFF89"/>
    <w:multiLevelType w:val="singleLevel"/>
    <w:tmpl w:val="90801CE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4EC0A0C"/>
    <w:multiLevelType w:val="hybridMultilevel"/>
    <w:tmpl w:val="534052E8"/>
    <w:lvl w:ilvl="0" w:tplc="04090001">
      <w:start w:val="1"/>
      <w:numFmt w:val="bullet"/>
      <w:lvlText w:val=""/>
      <w:lvlJc w:val="left"/>
      <w:pPr>
        <w:tabs>
          <w:tab w:val="num" w:pos="360"/>
        </w:tabs>
        <w:ind w:left="360" w:hanging="360"/>
      </w:pPr>
      <w:rPr>
        <w:rFonts w:ascii="Symbol" w:hAnsi="Symbol"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0C141194"/>
    <w:multiLevelType w:val="hybridMultilevel"/>
    <w:tmpl w:val="34620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664024"/>
    <w:multiLevelType w:val="hybridMultilevel"/>
    <w:tmpl w:val="EA8C9F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965222"/>
    <w:multiLevelType w:val="multilevel"/>
    <w:tmpl w:val="0330CBB0"/>
    <w:styleLink w:val="NumberListstrong"/>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273550BF"/>
    <w:multiLevelType w:val="hybridMultilevel"/>
    <w:tmpl w:val="9F0E84FE"/>
    <w:lvl w:ilvl="0" w:tplc="067C4216">
      <w:start w:val="52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D774EE"/>
    <w:multiLevelType w:val="hybridMultilevel"/>
    <w:tmpl w:val="42926F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C943163"/>
    <w:multiLevelType w:val="hybridMultilevel"/>
    <w:tmpl w:val="A1BE9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8A11A8"/>
    <w:multiLevelType w:val="hybridMultilevel"/>
    <w:tmpl w:val="F57C427C"/>
    <w:lvl w:ilvl="0" w:tplc="04090011">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8F5C70"/>
    <w:multiLevelType w:val="hybridMultilevel"/>
    <w:tmpl w:val="0E425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457EFC"/>
    <w:multiLevelType w:val="hybridMultilevel"/>
    <w:tmpl w:val="0ACA3C66"/>
    <w:lvl w:ilvl="0" w:tplc="71E4A5C6">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44263620"/>
    <w:multiLevelType w:val="hybridMultilevel"/>
    <w:tmpl w:val="74FA0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494B1F"/>
    <w:multiLevelType w:val="hybridMultilevel"/>
    <w:tmpl w:val="9EBADA6A"/>
    <w:lvl w:ilvl="0" w:tplc="CBFAECFC">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1253885"/>
    <w:multiLevelType w:val="hybridMultilevel"/>
    <w:tmpl w:val="F2A65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751B02"/>
    <w:multiLevelType w:val="hybridMultilevel"/>
    <w:tmpl w:val="78002BEA"/>
    <w:lvl w:ilvl="0" w:tplc="1696B9C2">
      <w:start w:val="1"/>
      <w:numFmt w:val="decimal"/>
      <w:pStyle w:val="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15788C"/>
    <w:multiLevelType w:val="hybridMultilevel"/>
    <w:tmpl w:val="0CD4622A"/>
    <w:lvl w:ilvl="0" w:tplc="3D9A973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316A30"/>
    <w:multiLevelType w:val="hybridMultilevel"/>
    <w:tmpl w:val="4F32804A"/>
    <w:lvl w:ilvl="0" w:tplc="5D68B146">
      <w:start w:val="52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722697"/>
    <w:multiLevelType w:val="hybridMultilevel"/>
    <w:tmpl w:val="5B5EB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A64D9B"/>
    <w:multiLevelType w:val="hybridMultilevel"/>
    <w:tmpl w:val="DB747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886D3F"/>
    <w:multiLevelType w:val="hybridMultilevel"/>
    <w:tmpl w:val="A248572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63E515C8"/>
    <w:multiLevelType w:val="hybridMultilevel"/>
    <w:tmpl w:val="875AF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090159"/>
    <w:multiLevelType w:val="hybridMultilevel"/>
    <w:tmpl w:val="842C03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6F4621"/>
    <w:multiLevelType w:val="hybridMultilevel"/>
    <w:tmpl w:val="C090DDC2"/>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7AE73957"/>
    <w:multiLevelType w:val="hybridMultilevel"/>
    <w:tmpl w:val="F90258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4"/>
  </w:num>
  <w:num w:numId="2">
    <w:abstractNumId w:val="23"/>
  </w:num>
  <w:num w:numId="3">
    <w:abstractNumId w:val="5"/>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8"/>
  </w:num>
  <w:num w:numId="7">
    <w:abstractNumId w:val="2"/>
  </w:num>
  <w:num w:numId="8">
    <w:abstractNumId w:val="1"/>
  </w:num>
  <w:num w:numId="9">
    <w:abstractNumId w:val="16"/>
  </w:num>
  <w:num w:numId="10">
    <w:abstractNumId w:val="16"/>
  </w:num>
  <w:num w:numId="11">
    <w:abstractNumId w:val="17"/>
  </w:num>
  <w:num w:numId="12">
    <w:abstractNumId w:val="15"/>
  </w:num>
  <w:num w:numId="13">
    <w:abstractNumId w:val="10"/>
  </w:num>
  <w:num w:numId="14">
    <w:abstractNumId w:val="27"/>
  </w:num>
  <w:num w:numId="15">
    <w:abstractNumId w:val="18"/>
  </w:num>
  <w:num w:numId="16">
    <w:abstractNumId w:val="4"/>
  </w:num>
  <w:num w:numId="17">
    <w:abstractNumId w:val="3"/>
  </w:num>
  <w:num w:numId="18">
    <w:abstractNumId w:val="16"/>
  </w:num>
  <w:num w:numId="19">
    <w:abstractNumId w:val="18"/>
  </w:num>
  <w:num w:numId="20">
    <w:abstractNumId w:val="16"/>
  </w:num>
  <w:num w:numId="21">
    <w:abstractNumId w:val="18"/>
  </w:num>
  <w:num w:numId="22">
    <w:abstractNumId w:val="6"/>
  </w:num>
  <w:num w:numId="23">
    <w:abstractNumId w:val="22"/>
  </w:num>
  <w:num w:numId="24">
    <w:abstractNumId w:val="12"/>
  </w:num>
  <w:num w:numId="25">
    <w:abstractNumId w:val="7"/>
  </w:num>
  <w:num w:numId="26">
    <w:abstractNumId w:val="9"/>
  </w:num>
  <w:num w:numId="27">
    <w:abstractNumId w:val="20"/>
  </w:num>
  <w:num w:numId="28">
    <w:abstractNumId w:val="19"/>
  </w:num>
  <w:num w:numId="29">
    <w:abstractNumId w:val="25"/>
  </w:num>
  <w:num w:numId="30">
    <w:abstractNumId w:val="11"/>
  </w:num>
  <w:num w:numId="31">
    <w:abstractNumId w:val="26"/>
  </w:num>
  <w:num w:numId="32">
    <w:abstractNumId w:val="13"/>
  </w:num>
  <w:num w:numId="33">
    <w:abstractNumId w:val="21"/>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5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A6"/>
    <w:rsid w:val="00001143"/>
    <w:rsid w:val="000131BD"/>
    <w:rsid w:val="00027881"/>
    <w:rsid w:val="00052BC7"/>
    <w:rsid w:val="00057001"/>
    <w:rsid w:val="000607DC"/>
    <w:rsid w:val="000612CD"/>
    <w:rsid w:val="0006737E"/>
    <w:rsid w:val="000806C2"/>
    <w:rsid w:val="000A6413"/>
    <w:rsid w:val="000A64D4"/>
    <w:rsid w:val="000B2062"/>
    <w:rsid w:val="000F4902"/>
    <w:rsid w:val="00101D0A"/>
    <w:rsid w:val="00130835"/>
    <w:rsid w:val="001456D4"/>
    <w:rsid w:val="00146F81"/>
    <w:rsid w:val="001828B6"/>
    <w:rsid w:val="0018724C"/>
    <w:rsid w:val="001B287C"/>
    <w:rsid w:val="001C7A67"/>
    <w:rsid w:val="001D05A1"/>
    <w:rsid w:val="001E1CF0"/>
    <w:rsid w:val="00211B64"/>
    <w:rsid w:val="00213E68"/>
    <w:rsid w:val="00216C3A"/>
    <w:rsid w:val="00221859"/>
    <w:rsid w:val="0024334E"/>
    <w:rsid w:val="002443AA"/>
    <w:rsid w:val="00256BCF"/>
    <w:rsid w:val="00257BF3"/>
    <w:rsid w:val="00264668"/>
    <w:rsid w:val="002737CE"/>
    <w:rsid w:val="002B094D"/>
    <w:rsid w:val="002C1D5E"/>
    <w:rsid w:val="002D1199"/>
    <w:rsid w:val="002D5742"/>
    <w:rsid w:val="002E6779"/>
    <w:rsid w:val="002F0A0D"/>
    <w:rsid w:val="00302A2C"/>
    <w:rsid w:val="00305298"/>
    <w:rsid w:val="00310841"/>
    <w:rsid w:val="00320F7E"/>
    <w:rsid w:val="003214CE"/>
    <w:rsid w:val="003303D1"/>
    <w:rsid w:val="00330B7C"/>
    <w:rsid w:val="00350C07"/>
    <w:rsid w:val="00352D15"/>
    <w:rsid w:val="003A0DC5"/>
    <w:rsid w:val="003A39B6"/>
    <w:rsid w:val="003B492B"/>
    <w:rsid w:val="003B5D49"/>
    <w:rsid w:val="003D1CC2"/>
    <w:rsid w:val="00405221"/>
    <w:rsid w:val="00415AF1"/>
    <w:rsid w:val="00422F6A"/>
    <w:rsid w:val="00423915"/>
    <w:rsid w:val="00431C09"/>
    <w:rsid w:val="004434B5"/>
    <w:rsid w:val="00457FB4"/>
    <w:rsid w:val="00463D7E"/>
    <w:rsid w:val="004835CD"/>
    <w:rsid w:val="00490F68"/>
    <w:rsid w:val="004A07BA"/>
    <w:rsid w:val="004B411F"/>
    <w:rsid w:val="004E7B46"/>
    <w:rsid w:val="004F41E8"/>
    <w:rsid w:val="004F4DC9"/>
    <w:rsid w:val="0050764E"/>
    <w:rsid w:val="005228C3"/>
    <w:rsid w:val="00530CE3"/>
    <w:rsid w:val="0053289C"/>
    <w:rsid w:val="00540FE4"/>
    <w:rsid w:val="005448CC"/>
    <w:rsid w:val="00551497"/>
    <w:rsid w:val="00556706"/>
    <w:rsid w:val="0057684B"/>
    <w:rsid w:val="00586F7D"/>
    <w:rsid w:val="00597ED6"/>
    <w:rsid w:val="005A6411"/>
    <w:rsid w:val="005B149C"/>
    <w:rsid w:val="005B6A4F"/>
    <w:rsid w:val="005B6F74"/>
    <w:rsid w:val="005D015A"/>
    <w:rsid w:val="005E1094"/>
    <w:rsid w:val="005E2C3E"/>
    <w:rsid w:val="005E5208"/>
    <w:rsid w:val="006028EB"/>
    <w:rsid w:val="0063367F"/>
    <w:rsid w:val="00645CFC"/>
    <w:rsid w:val="0065334A"/>
    <w:rsid w:val="00682F78"/>
    <w:rsid w:val="006830EF"/>
    <w:rsid w:val="006A50A3"/>
    <w:rsid w:val="006D05FF"/>
    <w:rsid w:val="006D3936"/>
    <w:rsid w:val="00712E49"/>
    <w:rsid w:val="00715767"/>
    <w:rsid w:val="00721831"/>
    <w:rsid w:val="007222A7"/>
    <w:rsid w:val="007228F1"/>
    <w:rsid w:val="00727DF4"/>
    <w:rsid w:val="00735565"/>
    <w:rsid w:val="00740841"/>
    <w:rsid w:val="00747195"/>
    <w:rsid w:val="007708A3"/>
    <w:rsid w:val="0077768A"/>
    <w:rsid w:val="007B7605"/>
    <w:rsid w:val="007C4CE0"/>
    <w:rsid w:val="007C618F"/>
    <w:rsid w:val="007D76C5"/>
    <w:rsid w:val="007E2B2B"/>
    <w:rsid w:val="007F7D1C"/>
    <w:rsid w:val="00806525"/>
    <w:rsid w:val="008075C7"/>
    <w:rsid w:val="00811526"/>
    <w:rsid w:val="00815B96"/>
    <w:rsid w:val="00815EFE"/>
    <w:rsid w:val="00823809"/>
    <w:rsid w:val="008515EA"/>
    <w:rsid w:val="00854984"/>
    <w:rsid w:val="00857FA7"/>
    <w:rsid w:val="00863A2C"/>
    <w:rsid w:val="00873957"/>
    <w:rsid w:val="0089513B"/>
    <w:rsid w:val="008B79A4"/>
    <w:rsid w:val="008C1A7F"/>
    <w:rsid w:val="008C1D85"/>
    <w:rsid w:val="008E520E"/>
    <w:rsid w:val="00902CE3"/>
    <w:rsid w:val="00943779"/>
    <w:rsid w:val="00944BE1"/>
    <w:rsid w:val="009551D4"/>
    <w:rsid w:val="0097362C"/>
    <w:rsid w:val="00980585"/>
    <w:rsid w:val="009865C4"/>
    <w:rsid w:val="009A7B27"/>
    <w:rsid w:val="009C27FA"/>
    <w:rsid w:val="009C7E5F"/>
    <w:rsid w:val="009D13C5"/>
    <w:rsid w:val="009D1F41"/>
    <w:rsid w:val="00A005A4"/>
    <w:rsid w:val="00A034D4"/>
    <w:rsid w:val="00A17E1D"/>
    <w:rsid w:val="00A447F8"/>
    <w:rsid w:val="00A654DD"/>
    <w:rsid w:val="00A70CA6"/>
    <w:rsid w:val="00A7599C"/>
    <w:rsid w:val="00A9224E"/>
    <w:rsid w:val="00AA547F"/>
    <w:rsid w:val="00AB0C54"/>
    <w:rsid w:val="00AC32EA"/>
    <w:rsid w:val="00AD1558"/>
    <w:rsid w:val="00AF7984"/>
    <w:rsid w:val="00B12241"/>
    <w:rsid w:val="00B1488B"/>
    <w:rsid w:val="00B30A1C"/>
    <w:rsid w:val="00B33D30"/>
    <w:rsid w:val="00B35AF5"/>
    <w:rsid w:val="00B4678E"/>
    <w:rsid w:val="00B657A0"/>
    <w:rsid w:val="00B71413"/>
    <w:rsid w:val="00B742AB"/>
    <w:rsid w:val="00BB79DF"/>
    <w:rsid w:val="00BD1855"/>
    <w:rsid w:val="00BD6FBB"/>
    <w:rsid w:val="00BF1759"/>
    <w:rsid w:val="00BF7C8E"/>
    <w:rsid w:val="00C02FB1"/>
    <w:rsid w:val="00C03121"/>
    <w:rsid w:val="00C07363"/>
    <w:rsid w:val="00C26008"/>
    <w:rsid w:val="00C263D5"/>
    <w:rsid w:val="00C31653"/>
    <w:rsid w:val="00C52842"/>
    <w:rsid w:val="00C656C6"/>
    <w:rsid w:val="00C76F71"/>
    <w:rsid w:val="00C91D01"/>
    <w:rsid w:val="00CA07CB"/>
    <w:rsid w:val="00CA7B90"/>
    <w:rsid w:val="00CC516A"/>
    <w:rsid w:val="00CC6727"/>
    <w:rsid w:val="00CE1935"/>
    <w:rsid w:val="00D135B7"/>
    <w:rsid w:val="00D2614C"/>
    <w:rsid w:val="00D30D5D"/>
    <w:rsid w:val="00D351F1"/>
    <w:rsid w:val="00D56D92"/>
    <w:rsid w:val="00D6427A"/>
    <w:rsid w:val="00D6612C"/>
    <w:rsid w:val="00D67489"/>
    <w:rsid w:val="00D70093"/>
    <w:rsid w:val="00D73074"/>
    <w:rsid w:val="00D74433"/>
    <w:rsid w:val="00D777F8"/>
    <w:rsid w:val="00D81B25"/>
    <w:rsid w:val="00D926B3"/>
    <w:rsid w:val="00DC4A89"/>
    <w:rsid w:val="00DD05AB"/>
    <w:rsid w:val="00DD3ED7"/>
    <w:rsid w:val="00DE250F"/>
    <w:rsid w:val="00DE28EB"/>
    <w:rsid w:val="00DE6C03"/>
    <w:rsid w:val="00E01888"/>
    <w:rsid w:val="00E01E1F"/>
    <w:rsid w:val="00E0739F"/>
    <w:rsid w:val="00E113BD"/>
    <w:rsid w:val="00E12CF7"/>
    <w:rsid w:val="00E14640"/>
    <w:rsid w:val="00E2746B"/>
    <w:rsid w:val="00E42B96"/>
    <w:rsid w:val="00E81074"/>
    <w:rsid w:val="00EA1682"/>
    <w:rsid w:val="00EA31EC"/>
    <w:rsid w:val="00EB5ECE"/>
    <w:rsid w:val="00EC4C7F"/>
    <w:rsid w:val="00ED1AD8"/>
    <w:rsid w:val="00F1522E"/>
    <w:rsid w:val="00F17F33"/>
    <w:rsid w:val="00F20B42"/>
    <w:rsid w:val="00F2455A"/>
    <w:rsid w:val="00F31AA8"/>
    <w:rsid w:val="00F33895"/>
    <w:rsid w:val="00F3538F"/>
    <w:rsid w:val="00F57C2E"/>
    <w:rsid w:val="00F618C4"/>
    <w:rsid w:val="00F95EB6"/>
    <w:rsid w:val="00FC0B28"/>
    <w:rsid w:val="00FC1B4A"/>
    <w:rsid w:val="00FC54C7"/>
    <w:rsid w:val="00FD33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B2AAFC"/>
  <w15:docId w15:val="{DED4E749-F877-46EF-80E7-66EC7EEE6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imes New Roman" w:hAnsi="Tahoma"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uiPriority="2"/>
    <w:lsdException w:name="index 3" w:uiPriority="2"/>
    <w:lsdException w:name="index 4" w:uiPriority="2"/>
    <w:lsdException w:name="index 5" w:uiPriority="2"/>
    <w:lsdException w:name="index 6" w:uiPriority="2"/>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2"/>
    <w:lsdException w:name="List Number 3" w:semiHidden="1" w:unhideWhenUsed="1"/>
    <w:lsdException w:name="List Number 4" w:semiHidden="1" w:unhideWhenUsed="1"/>
    <w:lsdException w:name="List Number 5" w:uiPriority="2"/>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2"/>
    <w:lsdException w:name="Block Text" w:uiPriority="2"/>
    <w:lsdException w:name="Hyperlink" w:uiPriority="99"/>
    <w:lsdException w:name="Followed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Body"/>
    <w:uiPriority w:val="2"/>
    <w:qFormat/>
    <w:rsid w:val="00211B64"/>
    <w:pPr>
      <w:spacing w:before="240" w:after="240"/>
    </w:pPr>
    <w:rPr>
      <w:rFonts w:cs="Arial"/>
      <w:szCs w:val="22"/>
    </w:rPr>
  </w:style>
  <w:style w:type="paragraph" w:styleId="Heading1">
    <w:name w:val="heading 1"/>
    <w:basedOn w:val="Normal"/>
    <w:next w:val="Normal"/>
    <w:link w:val="Heading1Char"/>
    <w:uiPriority w:val="9"/>
    <w:qFormat/>
    <w:rsid w:val="00DC4A89"/>
    <w:pPr>
      <w:contextualSpacing/>
      <w:outlineLvl w:val="0"/>
    </w:pPr>
    <w:rPr>
      <w:b/>
      <w:color w:val="0072CE" w:themeColor="accent1"/>
      <w:sz w:val="28"/>
    </w:rPr>
  </w:style>
  <w:style w:type="paragraph" w:styleId="Heading2">
    <w:name w:val="heading 2"/>
    <w:basedOn w:val="Normal"/>
    <w:next w:val="Normal"/>
    <w:link w:val="Heading2Char"/>
    <w:uiPriority w:val="9"/>
    <w:unhideWhenUsed/>
    <w:qFormat/>
    <w:rsid w:val="00DC4A89"/>
    <w:pPr>
      <w:keepNext/>
      <w:keepLines/>
      <w:outlineLvl w:val="1"/>
    </w:pPr>
    <w:rPr>
      <w:rFonts w:asciiTheme="majorHAnsi" w:eastAsiaTheme="majorEastAsia" w:hAnsiTheme="majorHAnsi"/>
      <w:b/>
      <w:bCs/>
      <w:iCs/>
    </w:rPr>
  </w:style>
  <w:style w:type="paragraph" w:styleId="Heading3">
    <w:name w:val="heading 3"/>
    <w:basedOn w:val="Normal"/>
    <w:link w:val="Heading3Char"/>
    <w:uiPriority w:val="9"/>
    <w:semiHidden/>
    <w:unhideWhenUsed/>
    <w:qFormat/>
    <w:rsid w:val="004B411F"/>
    <w:pPr>
      <w:keepNext/>
      <w:keepLines/>
      <w:spacing w:before="40"/>
      <w:outlineLvl w:val="2"/>
    </w:pPr>
    <w:rPr>
      <w:rFonts w:asciiTheme="majorHAnsi" w:eastAsiaTheme="majorEastAsia" w:hAnsiTheme="majorHAnsi" w:cstheme="majorBidi"/>
      <w:color w:val="003866" w:themeColor="accent1" w:themeShade="7F"/>
    </w:rPr>
  </w:style>
  <w:style w:type="paragraph" w:styleId="Heading4">
    <w:name w:val="heading 4"/>
    <w:basedOn w:val="Normal"/>
    <w:link w:val="Heading4Char"/>
    <w:uiPriority w:val="9"/>
    <w:semiHidden/>
    <w:unhideWhenUsed/>
    <w:qFormat/>
    <w:rsid w:val="00DC4A89"/>
    <w:pPr>
      <w:keepNext/>
      <w:keepLines/>
      <w:spacing w:before="40"/>
      <w:outlineLvl w:val="3"/>
    </w:pPr>
    <w:rPr>
      <w:rFonts w:asciiTheme="majorHAnsi" w:eastAsiaTheme="majorEastAsia" w:hAnsiTheme="majorHAnsi" w:cstheme="majorBidi"/>
      <w:i/>
      <w:iCs/>
      <w:color w:val="00559A" w:themeColor="accent1" w:themeShade="BF"/>
    </w:rPr>
  </w:style>
  <w:style w:type="paragraph" w:styleId="Heading5">
    <w:name w:val="heading 5"/>
    <w:basedOn w:val="Normal"/>
    <w:link w:val="Heading5Char"/>
    <w:uiPriority w:val="9"/>
    <w:semiHidden/>
    <w:unhideWhenUsed/>
    <w:qFormat/>
    <w:rsid w:val="00DC4A89"/>
    <w:pPr>
      <w:keepNext/>
      <w:keepLines/>
      <w:spacing w:before="40"/>
      <w:outlineLvl w:val="4"/>
    </w:pPr>
    <w:rPr>
      <w:rFonts w:asciiTheme="majorHAnsi" w:eastAsiaTheme="majorEastAsia" w:hAnsiTheme="majorHAnsi" w:cstheme="majorBidi"/>
      <w:color w:val="00559A" w:themeColor="accent1" w:themeShade="BF"/>
    </w:rPr>
  </w:style>
  <w:style w:type="paragraph" w:styleId="Heading6">
    <w:name w:val="heading 6"/>
    <w:basedOn w:val="Normal"/>
    <w:link w:val="Heading6Char"/>
    <w:uiPriority w:val="9"/>
    <w:semiHidden/>
    <w:unhideWhenUsed/>
    <w:qFormat/>
    <w:rsid w:val="00DC4A89"/>
    <w:pPr>
      <w:keepNext/>
      <w:keepLines/>
      <w:spacing w:before="40"/>
      <w:outlineLvl w:val="5"/>
    </w:pPr>
    <w:rPr>
      <w:rFonts w:asciiTheme="majorHAnsi" w:eastAsiaTheme="majorEastAsia" w:hAnsiTheme="majorHAnsi" w:cstheme="majorBidi"/>
      <w:color w:val="003866" w:themeColor="accent1" w:themeShade="7F"/>
    </w:rPr>
  </w:style>
  <w:style w:type="paragraph" w:styleId="Heading7">
    <w:name w:val="heading 7"/>
    <w:basedOn w:val="Normal"/>
    <w:next w:val="Normal"/>
    <w:link w:val="Heading7Char"/>
    <w:uiPriority w:val="9"/>
    <w:semiHidden/>
    <w:unhideWhenUsed/>
    <w:qFormat/>
    <w:rsid w:val="00A70CA6"/>
    <w:pPr>
      <w:keepNext/>
      <w:keepLines/>
      <w:spacing w:before="40" w:after="0" w:line="264" w:lineRule="auto"/>
      <w:outlineLvl w:val="6"/>
    </w:pPr>
    <w:rPr>
      <w:rFonts w:asciiTheme="majorHAnsi" w:eastAsiaTheme="majorEastAsia" w:hAnsiTheme="majorHAnsi" w:cstheme="majorBidi"/>
      <w:i/>
      <w:iCs/>
      <w:color w:val="003967" w:themeColor="accent1" w:themeShade="80"/>
      <w:sz w:val="21"/>
      <w:szCs w:val="21"/>
    </w:rPr>
  </w:style>
  <w:style w:type="paragraph" w:styleId="Heading8">
    <w:name w:val="heading 8"/>
    <w:basedOn w:val="Normal"/>
    <w:next w:val="Normal"/>
    <w:link w:val="Heading8Char"/>
    <w:uiPriority w:val="9"/>
    <w:semiHidden/>
    <w:unhideWhenUsed/>
    <w:qFormat/>
    <w:rsid w:val="00A70CA6"/>
    <w:pPr>
      <w:keepNext/>
      <w:keepLines/>
      <w:spacing w:before="40" w:after="0" w:line="264" w:lineRule="auto"/>
      <w:outlineLvl w:val="7"/>
    </w:pPr>
    <w:rPr>
      <w:rFonts w:asciiTheme="majorHAnsi" w:eastAsiaTheme="majorEastAsia" w:hAnsiTheme="majorHAnsi" w:cstheme="majorBidi"/>
      <w:b/>
      <w:bCs/>
      <w:color w:val="002D72" w:themeColor="text2"/>
      <w:sz w:val="20"/>
      <w:szCs w:val="20"/>
    </w:rPr>
  </w:style>
  <w:style w:type="paragraph" w:styleId="Heading9">
    <w:name w:val="heading 9"/>
    <w:basedOn w:val="Normal"/>
    <w:next w:val="Normal"/>
    <w:link w:val="Heading9Char"/>
    <w:uiPriority w:val="9"/>
    <w:semiHidden/>
    <w:unhideWhenUsed/>
    <w:qFormat/>
    <w:rsid w:val="00A70CA6"/>
    <w:pPr>
      <w:keepNext/>
      <w:keepLines/>
      <w:spacing w:before="40" w:after="0" w:line="264" w:lineRule="auto"/>
      <w:outlineLvl w:val="8"/>
    </w:pPr>
    <w:rPr>
      <w:rFonts w:asciiTheme="majorHAnsi" w:eastAsiaTheme="majorEastAsia" w:hAnsiTheme="majorHAnsi" w:cstheme="majorBidi"/>
      <w:b/>
      <w:bCs/>
      <w:i/>
      <w:iCs/>
      <w:color w:val="002D72" w:themeColor="text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rsid w:val="00B657A0"/>
    <w:rPr>
      <w:sz w:val="20"/>
      <w:szCs w:val="20"/>
    </w:rPr>
  </w:style>
  <w:style w:type="character" w:customStyle="1" w:styleId="FootnoteTextChar">
    <w:name w:val="Footnote Text Char"/>
    <w:basedOn w:val="DefaultParagraphFont"/>
    <w:link w:val="FootnoteText"/>
    <w:uiPriority w:val="99"/>
    <w:rsid w:val="003214CE"/>
    <w:rPr>
      <w:sz w:val="20"/>
      <w:szCs w:val="20"/>
    </w:rPr>
  </w:style>
  <w:style w:type="character" w:styleId="FootnoteReference">
    <w:name w:val="footnote reference"/>
    <w:uiPriority w:val="99"/>
    <w:rsid w:val="00B657A0"/>
    <w:rPr>
      <w:vertAlign w:val="superscript"/>
    </w:rPr>
  </w:style>
  <w:style w:type="paragraph" w:styleId="Header">
    <w:name w:val="header"/>
    <w:basedOn w:val="Normal"/>
    <w:link w:val="HeaderChar"/>
    <w:uiPriority w:val="99"/>
    <w:rsid w:val="00FC1B4A"/>
    <w:pPr>
      <w:tabs>
        <w:tab w:val="center" w:pos="4320"/>
        <w:tab w:val="right" w:pos="8640"/>
      </w:tabs>
    </w:pPr>
  </w:style>
  <w:style w:type="character" w:customStyle="1" w:styleId="HeaderChar">
    <w:name w:val="Header Char"/>
    <w:basedOn w:val="DefaultParagraphFont"/>
    <w:link w:val="Header"/>
    <w:uiPriority w:val="99"/>
    <w:rsid w:val="003214CE"/>
  </w:style>
  <w:style w:type="paragraph" w:styleId="BalloonText">
    <w:name w:val="Balloon Text"/>
    <w:basedOn w:val="Normal"/>
    <w:link w:val="BalloonTextChar"/>
    <w:uiPriority w:val="99"/>
    <w:rsid w:val="001B287C"/>
    <w:rPr>
      <w:rFonts w:ascii="Lucida Grande" w:hAnsi="Lucida Grande"/>
      <w:sz w:val="18"/>
      <w:szCs w:val="18"/>
    </w:rPr>
  </w:style>
  <w:style w:type="character" w:customStyle="1" w:styleId="BalloonTextChar">
    <w:name w:val="Balloon Text Char"/>
    <w:basedOn w:val="DefaultParagraphFont"/>
    <w:link w:val="BalloonText"/>
    <w:uiPriority w:val="99"/>
    <w:rsid w:val="003214CE"/>
    <w:rPr>
      <w:rFonts w:ascii="Lucida Grande" w:hAnsi="Lucida Grande"/>
      <w:sz w:val="18"/>
      <w:szCs w:val="18"/>
    </w:rPr>
  </w:style>
  <w:style w:type="paragraph" w:customStyle="1" w:styleId="NumberedList">
    <w:name w:val="Numbered List"/>
    <w:basedOn w:val="ListNumber"/>
    <w:uiPriority w:val="2"/>
    <w:qFormat/>
    <w:rsid w:val="00B35AF5"/>
    <w:pPr>
      <w:numPr>
        <w:numId w:val="21"/>
      </w:numPr>
    </w:pPr>
    <w:rPr>
      <w:bCs/>
    </w:rPr>
  </w:style>
  <w:style w:type="character" w:customStyle="1" w:styleId="Heading2Char">
    <w:name w:val="Heading 2 Char"/>
    <w:basedOn w:val="DefaultParagraphFont"/>
    <w:link w:val="Heading2"/>
    <w:uiPriority w:val="9"/>
    <w:rsid w:val="00DC4A89"/>
    <w:rPr>
      <w:rFonts w:asciiTheme="majorHAnsi" w:eastAsiaTheme="majorEastAsia" w:hAnsiTheme="majorHAnsi" w:cs="Arial"/>
      <w:b/>
      <w:bCs/>
      <w:iCs/>
      <w:szCs w:val="22"/>
    </w:rPr>
  </w:style>
  <w:style w:type="numbering" w:customStyle="1" w:styleId="NumberListstrong">
    <w:name w:val="Number List (strong)"/>
    <w:basedOn w:val="NoList"/>
    <w:rsid w:val="003A39B6"/>
    <w:pPr>
      <w:numPr>
        <w:numId w:val="6"/>
      </w:numPr>
    </w:pPr>
  </w:style>
  <w:style w:type="paragraph" w:styleId="Subtitle">
    <w:name w:val="Subtitle"/>
    <w:basedOn w:val="Normal"/>
    <w:next w:val="Normal"/>
    <w:link w:val="SubtitleChar"/>
    <w:uiPriority w:val="11"/>
    <w:qFormat/>
    <w:rsid w:val="00DC4A89"/>
    <w:pPr>
      <w:keepNext/>
      <w:keepLines/>
      <w:autoSpaceDE w:val="0"/>
      <w:autoSpaceDN w:val="0"/>
      <w:adjustRightInd w:val="0"/>
      <w:spacing w:after="360"/>
      <w:outlineLvl w:val="1"/>
    </w:pPr>
    <w:rPr>
      <w:rFonts w:asciiTheme="majorHAnsi" w:eastAsiaTheme="majorEastAsia" w:hAnsiTheme="majorHAnsi"/>
      <w:b/>
      <w:bCs/>
      <w:kern w:val="36"/>
      <w:sz w:val="28"/>
      <w:szCs w:val="28"/>
      <w:u w:color="595959" w:themeColor="text1" w:themeTint="A6"/>
    </w:rPr>
  </w:style>
  <w:style w:type="paragraph" w:customStyle="1" w:styleId="Body">
    <w:name w:val="Body"/>
    <w:basedOn w:val="Normal"/>
    <w:uiPriority w:val="2"/>
    <w:rsid w:val="003A39B6"/>
    <w:rPr>
      <w:bCs/>
    </w:rPr>
  </w:style>
  <w:style w:type="paragraph" w:styleId="Footer">
    <w:name w:val="footer"/>
    <w:basedOn w:val="Normal"/>
    <w:link w:val="FooterChar"/>
    <w:uiPriority w:val="99"/>
    <w:unhideWhenUsed/>
    <w:rsid w:val="00D777F8"/>
    <w:pPr>
      <w:tabs>
        <w:tab w:val="center" w:pos="4680"/>
        <w:tab w:val="right" w:pos="9360"/>
      </w:tabs>
    </w:pPr>
  </w:style>
  <w:style w:type="character" w:customStyle="1" w:styleId="FooterChar">
    <w:name w:val="Footer Char"/>
    <w:basedOn w:val="DefaultParagraphFont"/>
    <w:link w:val="Footer"/>
    <w:uiPriority w:val="99"/>
    <w:rsid w:val="003214CE"/>
  </w:style>
  <w:style w:type="character" w:customStyle="1" w:styleId="Heading1Char">
    <w:name w:val="Heading 1 Char"/>
    <w:basedOn w:val="DefaultParagraphFont"/>
    <w:link w:val="Heading1"/>
    <w:uiPriority w:val="9"/>
    <w:rsid w:val="00DC4A89"/>
    <w:rPr>
      <w:b/>
      <w:color w:val="0072CE" w:themeColor="accent1"/>
      <w:sz w:val="28"/>
    </w:rPr>
  </w:style>
  <w:style w:type="paragraph" w:styleId="Title">
    <w:name w:val="Title"/>
    <w:basedOn w:val="Heading1"/>
    <w:next w:val="Normal"/>
    <w:link w:val="TitleChar"/>
    <w:uiPriority w:val="10"/>
    <w:qFormat/>
    <w:rsid w:val="00DC4A89"/>
    <w:pPr>
      <w:tabs>
        <w:tab w:val="left" w:pos="450"/>
        <w:tab w:val="left" w:pos="4320"/>
      </w:tabs>
      <w:autoSpaceDE w:val="0"/>
      <w:autoSpaceDN w:val="0"/>
      <w:adjustRightInd w:val="0"/>
      <w:spacing w:before="0" w:after="180"/>
      <w:outlineLvl w:val="1"/>
    </w:pPr>
    <w:rPr>
      <w:color w:val="002D72" w:themeColor="text2"/>
      <w:kern w:val="36"/>
      <w:sz w:val="36"/>
      <w:szCs w:val="36"/>
    </w:rPr>
  </w:style>
  <w:style w:type="character" w:customStyle="1" w:styleId="TitleChar">
    <w:name w:val="Title Char"/>
    <w:basedOn w:val="DefaultParagraphFont"/>
    <w:link w:val="Title"/>
    <w:uiPriority w:val="10"/>
    <w:rsid w:val="00DC4A89"/>
    <w:rPr>
      <w:rFonts w:cs="Arial"/>
      <w:b/>
      <w:color w:val="002D72" w:themeColor="text2"/>
      <w:kern w:val="36"/>
      <w:sz w:val="36"/>
      <w:szCs w:val="36"/>
    </w:rPr>
  </w:style>
  <w:style w:type="paragraph" w:styleId="ListParagraph">
    <w:name w:val="List Paragraph"/>
    <w:aliases w:val="Bulleted List"/>
    <w:basedOn w:val="ListBullet"/>
    <w:uiPriority w:val="34"/>
    <w:qFormat/>
    <w:rsid w:val="002443AA"/>
    <w:pPr>
      <w:numPr>
        <w:numId w:val="20"/>
      </w:numPr>
      <w:ind w:left="720"/>
    </w:pPr>
    <w:rPr>
      <w:rFonts w:eastAsiaTheme="minorHAnsi" w:cstheme="minorBidi"/>
    </w:rPr>
  </w:style>
  <w:style w:type="character" w:customStyle="1" w:styleId="Heading3Char">
    <w:name w:val="Heading 3 Char"/>
    <w:basedOn w:val="DefaultParagraphFont"/>
    <w:link w:val="Heading3"/>
    <w:uiPriority w:val="9"/>
    <w:semiHidden/>
    <w:rsid w:val="004B411F"/>
    <w:rPr>
      <w:rFonts w:asciiTheme="majorHAnsi" w:eastAsiaTheme="majorEastAsia" w:hAnsiTheme="majorHAnsi" w:cstheme="majorBidi"/>
      <w:color w:val="003866" w:themeColor="accent1" w:themeShade="7F"/>
    </w:rPr>
  </w:style>
  <w:style w:type="character" w:customStyle="1" w:styleId="Heading4Char">
    <w:name w:val="Heading 4 Char"/>
    <w:basedOn w:val="DefaultParagraphFont"/>
    <w:link w:val="Heading4"/>
    <w:uiPriority w:val="9"/>
    <w:semiHidden/>
    <w:rsid w:val="00DC4A89"/>
    <w:rPr>
      <w:rFonts w:asciiTheme="majorHAnsi" w:eastAsiaTheme="majorEastAsia" w:hAnsiTheme="majorHAnsi" w:cstheme="majorBidi"/>
      <w:i/>
      <w:iCs/>
      <w:color w:val="00559A" w:themeColor="accent1" w:themeShade="BF"/>
    </w:rPr>
  </w:style>
  <w:style w:type="character" w:customStyle="1" w:styleId="Heading5Char">
    <w:name w:val="Heading 5 Char"/>
    <w:basedOn w:val="DefaultParagraphFont"/>
    <w:link w:val="Heading5"/>
    <w:uiPriority w:val="9"/>
    <w:semiHidden/>
    <w:rsid w:val="00DC4A89"/>
    <w:rPr>
      <w:rFonts w:asciiTheme="majorHAnsi" w:eastAsiaTheme="majorEastAsia" w:hAnsiTheme="majorHAnsi" w:cstheme="majorBidi"/>
      <w:color w:val="00559A" w:themeColor="accent1" w:themeShade="BF"/>
    </w:rPr>
  </w:style>
  <w:style w:type="character" w:customStyle="1" w:styleId="Heading6Char">
    <w:name w:val="Heading 6 Char"/>
    <w:basedOn w:val="DefaultParagraphFont"/>
    <w:link w:val="Heading6"/>
    <w:uiPriority w:val="9"/>
    <w:semiHidden/>
    <w:rsid w:val="00DC4A89"/>
    <w:rPr>
      <w:rFonts w:asciiTheme="majorHAnsi" w:eastAsiaTheme="majorEastAsia" w:hAnsiTheme="majorHAnsi" w:cstheme="majorBidi"/>
      <w:color w:val="003866" w:themeColor="accent1" w:themeShade="7F"/>
    </w:rPr>
  </w:style>
  <w:style w:type="character" w:styleId="Hyperlink">
    <w:name w:val="Hyperlink"/>
    <w:basedOn w:val="DefaultParagraphFont"/>
    <w:uiPriority w:val="99"/>
    <w:rsid w:val="00D6612C"/>
    <w:rPr>
      <w:color w:val="0072CE" w:themeColor="accent1"/>
      <w:u w:val="single"/>
    </w:rPr>
  </w:style>
  <w:style w:type="character" w:styleId="UnresolvedMention">
    <w:name w:val="Unresolved Mention"/>
    <w:basedOn w:val="DefaultParagraphFont"/>
    <w:uiPriority w:val="99"/>
    <w:semiHidden/>
    <w:unhideWhenUsed/>
    <w:rsid w:val="00B12241"/>
    <w:rPr>
      <w:color w:val="605E5C"/>
      <w:shd w:val="clear" w:color="auto" w:fill="E1DFDD"/>
    </w:rPr>
  </w:style>
  <w:style w:type="character" w:customStyle="1" w:styleId="SubtitleChar">
    <w:name w:val="Subtitle Char"/>
    <w:basedOn w:val="DefaultParagraphFont"/>
    <w:link w:val="Subtitle"/>
    <w:uiPriority w:val="11"/>
    <w:rsid w:val="00DC4A89"/>
    <w:rPr>
      <w:rFonts w:asciiTheme="majorHAnsi" w:eastAsiaTheme="majorEastAsia" w:hAnsiTheme="majorHAnsi" w:cs="Arial"/>
      <w:b/>
      <w:bCs/>
      <w:kern w:val="36"/>
      <w:sz w:val="28"/>
      <w:szCs w:val="28"/>
      <w:u w:color="595959" w:themeColor="text1" w:themeTint="A6"/>
    </w:rPr>
  </w:style>
  <w:style w:type="paragraph" w:styleId="ListBullet">
    <w:name w:val="List Bullet"/>
    <w:basedOn w:val="Normal"/>
    <w:semiHidden/>
    <w:unhideWhenUsed/>
    <w:rsid w:val="00747195"/>
    <w:pPr>
      <w:numPr>
        <w:numId w:val="16"/>
      </w:numPr>
      <w:contextualSpacing/>
    </w:pPr>
  </w:style>
  <w:style w:type="paragraph" w:styleId="ListNumber">
    <w:name w:val="List Number"/>
    <w:basedOn w:val="Normal"/>
    <w:semiHidden/>
    <w:unhideWhenUsed/>
    <w:rsid w:val="00747195"/>
    <w:pPr>
      <w:numPr>
        <w:numId w:val="17"/>
      </w:numPr>
      <w:contextualSpacing/>
    </w:pPr>
  </w:style>
  <w:style w:type="character" w:customStyle="1" w:styleId="Heading7Char">
    <w:name w:val="Heading 7 Char"/>
    <w:basedOn w:val="DefaultParagraphFont"/>
    <w:link w:val="Heading7"/>
    <w:uiPriority w:val="9"/>
    <w:semiHidden/>
    <w:rsid w:val="00A70CA6"/>
    <w:rPr>
      <w:rFonts w:asciiTheme="majorHAnsi" w:eastAsiaTheme="majorEastAsia" w:hAnsiTheme="majorHAnsi" w:cstheme="majorBidi"/>
      <w:i/>
      <w:iCs/>
      <w:color w:val="003967" w:themeColor="accent1" w:themeShade="80"/>
      <w:sz w:val="21"/>
      <w:szCs w:val="21"/>
    </w:rPr>
  </w:style>
  <w:style w:type="character" w:customStyle="1" w:styleId="Heading8Char">
    <w:name w:val="Heading 8 Char"/>
    <w:basedOn w:val="DefaultParagraphFont"/>
    <w:link w:val="Heading8"/>
    <w:uiPriority w:val="9"/>
    <w:semiHidden/>
    <w:rsid w:val="00A70CA6"/>
    <w:rPr>
      <w:rFonts w:asciiTheme="majorHAnsi" w:eastAsiaTheme="majorEastAsia" w:hAnsiTheme="majorHAnsi" w:cstheme="majorBidi"/>
      <w:b/>
      <w:bCs/>
      <w:color w:val="002D72" w:themeColor="text2"/>
      <w:sz w:val="20"/>
      <w:szCs w:val="20"/>
    </w:rPr>
  </w:style>
  <w:style w:type="character" w:customStyle="1" w:styleId="Heading9Char">
    <w:name w:val="Heading 9 Char"/>
    <w:basedOn w:val="DefaultParagraphFont"/>
    <w:link w:val="Heading9"/>
    <w:uiPriority w:val="9"/>
    <w:semiHidden/>
    <w:rsid w:val="00A70CA6"/>
    <w:rPr>
      <w:rFonts w:asciiTheme="majorHAnsi" w:eastAsiaTheme="majorEastAsia" w:hAnsiTheme="majorHAnsi" w:cstheme="majorBidi"/>
      <w:b/>
      <w:bCs/>
      <w:i/>
      <w:iCs/>
      <w:color w:val="002D72" w:themeColor="text2"/>
      <w:sz w:val="20"/>
      <w:szCs w:val="20"/>
    </w:rPr>
  </w:style>
  <w:style w:type="character" w:customStyle="1" w:styleId="UnresolvedMention1">
    <w:name w:val="Unresolved Mention1"/>
    <w:basedOn w:val="DefaultParagraphFont"/>
    <w:uiPriority w:val="99"/>
    <w:semiHidden/>
    <w:unhideWhenUsed/>
    <w:rsid w:val="00A70CA6"/>
    <w:rPr>
      <w:color w:val="605E5C"/>
      <w:shd w:val="clear" w:color="auto" w:fill="E1DFDD"/>
    </w:rPr>
  </w:style>
  <w:style w:type="paragraph" w:styleId="TOCHeading">
    <w:name w:val="TOC Heading"/>
    <w:basedOn w:val="Heading1"/>
    <w:next w:val="Normal"/>
    <w:uiPriority w:val="39"/>
    <w:semiHidden/>
    <w:unhideWhenUsed/>
    <w:qFormat/>
    <w:rsid w:val="00A70CA6"/>
    <w:pPr>
      <w:keepNext/>
      <w:keepLines/>
      <w:spacing w:before="320" w:after="0"/>
      <w:contextualSpacing w:val="0"/>
      <w:outlineLvl w:val="9"/>
    </w:pPr>
    <w:rPr>
      <w:rFonts w:asciiTheme="majorHAnsi" w:eastAsiaTheme="majorEastAsia" w:hAnsiTheme="majorHAnsi" w:cstheme="majorBidi"/>
      <w:b w:val="0"/>
      <w:color w:val="00559A" w:themeColor="accent1" w:themeShade="BF"/>
      <w:sz w:val="32"/>
      <w:szCs w:val="32"/>
    </w:rPr>
  </w:style>
  <w:style w:type="paragraph" w:styleId="TOC1">
    <w:name w:val="toc 1"/>
    <w:basedOn w:val="Normal"/>
    <w:next w:val="Normal"/>
    <w:autoRedefine/>
    <w:uiPriority w:val="39"/>
    <w:unhideWhenUsed/>
    <w:rsid w:val="00A70CA6"/>
    <w:pPr>
      <w:spacing w:before="0" w:after="100" w:line="264" w:lineRule="auto"/>
    </w:pPr>
    <w:rPr>
      <w:rFonts w:asciiTheme="minorHAnsi" w:eastAsiaTheme="minorEastAsia" w:hAnsiTheme="minorHAnsi" w:cstheme="minorBidi"/>
      <w:sz w:val="20"/>
      <w:szCs w:val="20"/>
    </w:rPr>
  </w:style>
  <w:style w:type="paragraph" w:styleId="TOC2">
    <w:name w:val="toc 2"/>
    <w:basedOn w:val="Normal"/>
    <w:next w:val="Normal"/>
    <w:autoRedefine/>
    <w:uiPriority w:val="39"/>
    <w:unhideWhenUsed/>
    <w:rsid w:val="00A70CA6"/>
    <w:pPr>
      <w:spacing w:before="0" w:after="100" w:line="264" w:lineRule="auto"/>
      <w:ind w:left="220"/>
    </w:pPr>
    <w:rPr>
      <w:rFonts w:asciiTheme="minorHAnsi" w:eastAsiaTheme="minorEastAsia" w:hAnsiTheme="minorHAnsi" w:cstheme="minorBidi"/>
      <w:sz w:val="20"/>
      <w:szCs w:val="20"/>
    </w:rPr>
  </w:style>
  <w:style w:type="character" w:customStyle="1" w:styleId="sc81">
    <w:name w:val="sc81"/>
    <w:basedOn w:val="DefaultParagraphFont"/>
    <w:rsid w:val="00A70CA6"/>
    <w:rPr>
      <w:rFonts w:ascii="Courier New" w:hAnsi="Courier New" w:cs="Courier New" w:hint="default"/>
      <w:b/>
      <w:bCs/>
      <w:color w:val="0000FF"/>
      <w:sz w:val="20"/>
      <w:szCs w:val="20"/>
    </w:rPr>
  </w:style>
  <w:style w:type="character" w:customStyle="1" w:styleId="sc0">
    <w:name w:val="sc0"/>
    <w:basedOn w:val="DefaultParagraphFont"/>
    <w:rsid w:val="00A70CA6"/>
    <w:rPr>
      <w:rFonts w:ascii="Courier New" w:hAnsi="Courier New" w:cs="Courier New" w:hint="default"/>
      <w:color w:val="000000"/>
      <w:sz w:val="20"/>
      <w:szCs w:val="20"/>
    </w:rPr>
  </w:style>
  <w:style w:type="character" w:customStyle="1" w:styleId="sc121">
    <w:name w:val="sc121"/>
    <w:basedOn w:val="DefaultParagraphFont"/>
    <w:rsid w:val="00A70CA6"/>
    <w:rPr>
      <w:rFonts w:ascii="Courier New" w:hAnsi="Courier New" w:cs="Courier New" w:hint="default"/>
      <w:color w:val="800000"/>
      <w:sz w:val="20"/>
      <w:szCs w:val="20"/>
    </w:rPr>
  </w:style>
  <w:style w:type="character" w:customStyle="1" w:styleId="sc51">
    <w:name w:val="sc51"/>
    <w:basedOn w:val="DefaultParagraphFont"/>
    <w:rsid w:val="00A70CA6"/>
    <w:rPr>
      <w:rFonts w:ascii="Courier New" w:hAnsi="Courier New" w:cs="Courier New" w:hint="default"/>
      <w:b/>
      <w:bCs/>
      <w:color w:val="000080"/>
      <w:sz w:val="20"/>
      <w:szCs w:val="20"/>
    </w:rPr>
  </w:style>
  <w:style w:type="character" w:customStyle="1" w:styleId="sc6">
    <w:name w:val="sc6"/>
    <w:basedOn w:val="DefaultParagraphFont"/>
    <w:rsid w:val="00A70CA6"/>
    <w:rPr>
      <w:rFonts w:ascii="Courier New" w:hAnsi="Courier New" w:cs="Courier New" w:hint="default"/>
      <w:color w:val="000000"/>
      <w:sz w:val="20"/>
      <w:szCs w:val="20"/>
    </w:rPr>
  </w:style>
  <w:style w:type="character" w:customStyle="1" w:styleId="sc131">
    <w:name w:val="sc131"/>
    <w:basedOn w:val="DefaultParagraphFont"/>
    <w:rsid w:val="00A70CA6"/>
    <w:rPr>
      <w:rFonts w:ascii="Courier New" w:hAnsi="Courier New" w:cs="Courier New" w:hint="default"/>
      <w:color w:val="8000FF"/>
      <w:sz w:val="20"/>
      <w:szCs w:val="20"/>
    </w:rPr>
  </w:style>
  <w:style w:type="character" w:customStyle="1" w:styleId="sc31">
    <w:name w:val="sc31"/>
    <w:basedOn w:val="DefaultParagraphFont"/>
    <w:rsid w:val="00A70CA6"/>
    <w:rPr>
      <w:rFonts w:ascii="Courier New" w:hAnsi="Courier New" w:cs="Courier New" w:hint="default"/>
      <w:color w:val="FF8000"/>
      <w:sz w:val="20"/>
      <w:szCs w:val="20"/>
    </w:rPr>
  </w:style>
  <w:style w:type="character" w:customStyle="1" w:styleId="sc41">
    <w:name w:val="sc41"/>
    <w:basedOn w:val="DefaultParagraphFont"/>
    <w:rsid w:val="00A70CA6"/>
    <w:rPr>
      <w:rFonts w:ascii="Courier New" w:hAnsi="Courier New" w:cs="Courier New" w:hint="default"/>
      <w:color w:val="808080"/>
      <w:sz w:val="20"/>
      <w:szCs w:val="20"/>
    </w:rPr>
  </w:style>
  <w:style w:type="character" w:customStyle="1" w:styleId="sc91">
    <w:name w:val="sc91"/>
    <w:basedOn w:val="DefaultParagraphFont"/>
    <w:rsid w:val="00A70CA6"/>
    <w:rPr>
      <w:rFonts w:ascii="Courier New" w:hAnsi="Courier New" w:cs="Courier New" w:hint="default"/>
      <w:b/>
      <w:bCs/>
      <w:color w:val="0080C0"/>
      <w:sz w:val="20"/>
      <w:szCs w:val="20"/>
    </w:rPr>
  </w:style>
  <w:style w:type="character" w:styleId="FollowedHyperlink">
    <w:name w:val="FollowedHyperlink"/>
    <w:basedOn w:val="DefaultParagraphFont"/>
    <w:uiPriority w:val="99"/>
    <w:unhideWhenUsed/>
    <w:rsid w:val="00A70CA6"/>
    <w:rPr>
      <w:color w:val="727272" w:themeColor="followedHyperlink"/>
      <w:u w:val="single"/>
    </w:rPr>
  </w:style>
  <w:style w:type="paragraph" w:styleId="TOC3">
    <w:name w:val="toc 3"/>
    <w:basedOn w:val="Normal"/>
    <w:next w:val="Normal"/>
    <w:autoRedefine/>
    <w:uiPriority w:val="39"/>
    <w:unhideWhenUsed/>
    <w:rsid w:val="00A70CA6"/>
    <w:pPr>
      <w:spacing w:before="0" w:after="100" w:line="264" w:lineRule="auto"/>
      <w:ind w:left="440"/>
    </w:pPr>
    <w:rPr>
      <w:rFonts w:asciiTheme="minorHAnsi" w:eastAsiaTheme="minorEastAsia" w:hAnsiTheme="minorHAnsi" w:cstheme="minorBidi"/>
      <w:sz w:val="20"/>
      <w:szCs w:val="20"/>
    </w:rPr>
  </w:style>
  <w:style w:type="paragraph" w:styleId="Caption">
    <w:name w:val="caption"/>
    <w:basedOn w:val="Normal"/>
    <w:next w:val="Normal"/>
    <w:uiPriority w:val="35"/>
    <w:semiHidden/>
    <w:unhideWhenUsed/>
    <w:qFormat/>
    <w:rsid w:val="00A70CA6"/>
    <w:pPr>
      <w:spacing w:before="0" w:after="120"/>
    </w:pPr>
    <w:rPr>
      <w:rFonts w:asciiTheme="minorHAnsi" w:eastAsiaTheme="minorEastAsia" w:hAnsiTheme="minorHAnsi" w:cstheme="minorBidi"/>
      <w:b/>
      <w:bCs/>
      <w:smallCaps/>
      <w:color w:val="595959" w:themeColor="text1" w:themeTint="A6"/>
      <w:spacing w:val="6"/>
      <w:sz w:val="20"/>
      <w:szCs w:val="20"/>
    </w:rPr>
  </w:style>
  <w:style w:type="character" w:styleId="Strong">
    <w:name w:val="Strong"/>
    <w:basedOn w:val="DefaultParagraphFont"/>
    <w:uiPriority w:val="22"/>
    <w:qFormat/>
    <w:rsid w:val="00A70CA6"/>
    <w:rPr>
      <w:b/>
      <w:bCs/>
    </w:rPr>
  </w:style>
  <w:style w:type="character" w:styleId="Emphasis">
    <w:name w:val="Emphasis"/>
    <w:basedOn w:val="DefaultParagraphFont"/>
    <w:uiPriority w:val="20"/>
    <w:qFormat/>
    <w:rsid w:val="00A70CA6"/>
    <w:rPr>
      <w:i/>
      <w:iCs/>
    </w:rPr>
  </w:style>
  <w:style w:type="paragraph" w:styleId="NoSpacing">
    <w:name w:val="No Spacing"/>
    <w:uiPriority w:val="1"/>
    <w:qFormat/>
    <w:rsid w:val="00A70CA6"/>
    <w:rPr>
      <w:rFonts w:asciiTheme="minorHAnsi" w:eastAsiaTheme="minorEastAsia" w:hAnsiTheme="minorHAnsi" w:cstheme="minorBidi"/>
      <w:sz w:val="20"/>
      <w:szCs w:val="20"/>
    </w:rPr>
  </w:style>
  <w:style w:type="paragraph" w:styleId="Quote">
    <w:name w:val="Quote"/>
    <w:basedOn w:val="Normal"/>
    <w:next w:val="Normal"/>
    <w:link w:val="QuoteChar"/>
    <w:uiPriority w:val="29"/>
    <w:qFormat/>
    <w:rsid w:val="00A70CA6"/>
    <w:pPr>
      <w:spacing w:before="160" w:after="120" w:line="264" w:lineRule="auto"/>
      <w:ind w:left="720" w:right="720"/>
    </w:pPr>
    <w:rPr>
      <w:rFonts w:asciiTheme="minorHAnsi" w:eastAsiaTheme="minorEastAsia" w:hAnsiTheme="minorHAnsi" w:cstheme="minorBidi"/>
      <w:i/>
      <w:iCs/>
      <w:color w:val="404040" w:themeColor="text1" w:themeTint="BF"/>
      <w:sz w:val="20"/>
      <w:szCs w:val="20"/>
    </w:rPr>
  </w:style>
  <w:style w:type="character" w:customStyle="1" w:styleId="QuoteChar">
    <w:name w:val="Quote Char"/>
    <w:basedOn w:val="DefaultParagraphFont"/>
    <w:link w:val="Quote"/>
    <w:uiPriority w:val="29"/>
    <w:rsid w:val="00A70CA6"/>
    <w:rPr>
      <w:rFonts w:asciiTheme="minorHAnsi" w:eastAsiaTheme="minorEastAsia" w:hAnsiTheme="minorHAnsi" w:cstheme="minorBidi"/>
      <w:i/>
      <w:iCs/>
      <w:color w:val="404040" w:themeColor="text1" w:themeTint="BF"/>
      <w:sz w:val="20"/>
      <w:szCs w:val="20"/>
    </w:rPr>
  </w:style>
  <w:style w:type="paragraph" w:styleId="IntenseQuote">
    <w:name w:val="Intense Quote"/>
    <w:basedOn w:val="Normal"/>
    <w:next w:val="Normal"/>
    <w:link w:val="IntenseQuoteChar"/>
    <w:uiPriority w:val="30"/>
    <w:qFormat/>
    <w:rsid w:val="00A70CA6"/>
    <w:pPr>
      <w:pBdr>
        <w:left w:val="single" w:sz="18" w:space="12" w:color="0072CE" w:themeColor="accent1"/>
      </w:pBdr>
      <w:spacing w:before="100" w:beforeAutospacing="1" w:after="120" w:line="300" w:lineRule="auto"/>
      <w:ind w:left="1224" w:right="1224"/>
    </w:pPr>
    <w:rPr>
      <w:rFonts w:asciiTheme="majorHAnsi" w:eastAsiaTheme="majorEastAsia" w:hAnsiTheme="majorHAnsi" w:cstheme="majorBidi"/>
      <w:color w:val="0072CE" w:themeColor="accent1"/>
      <w:sz w:val="28"/>
      <w:szCs w:val="28"/>
    </w:rPr>
  </w:style>
  <w:style w:type="character" w:customStyle="1" w:styleId="IntenseQuoteChar">
    <w:name w:val="Intense Quote Char"/>
    <w:basedOn w:val="DefaultParagraphFont"/>
    <w:link w:val="IntenseQuote"/>
    <w:uiPriority w:val="30"/>
    <w:rsid w:val="00A70CA6"/>
    <w:rPr>
      <w:rFonts w:asciiTheme="majorHAnsi" w:eastAsiaTheme="majorEastAsia" w:hAnsiTheme="majorHAnsi" w:cstheme="majorBidi"/>
      <w:color w:val="0072CE" w:themeColor="accent1"/>
      <w:sz w:val="28"/>
      <w:szCs w:val="28"/>
    </w:rPr>
  </w:style>
  <w:style w:type="character" w:styleId="SubtleEmphasis">
    <w:name w:val="Subtle Emphasis"/>
    <w:basedOn w:val="DefaultParagraphFont"/>
    <w:uiPriority w:val="19"/>
    <w:qFormat/>
    <w:rsid w:val="00A70CA6"/>
    <w:rPr>
      <w:i/>
      <w:iCs/>
      <w:color w:val="404040" w:themeColor="text1" w:themeTint="BF"/>
    </w:rPr>
  </w:style>
  <w:style w:type="character" w:styleId="IntenseEmphasis">
    <w:name w:val="Intense Emphasis"/>
    <w:basedOn w:val="DefaultParagraphFont"/>
    <w:uiPriority w:val="21"/>
    <w:qFormat/>
    <w:rsid w:val="00A70CA6"/>
    <w:rPr>
      <w:b/>
      <w:bCs/>
      <w:i/>
      <w:iCs/>
    </w:rPr>
  </w:style>
  <w:style w:type="character" w:styleId="SubtleReference">
    <w:name w:val="Subtle Reference"/>
    <w:basedOn w:val="DefaultParagraphFont"/>
    <w:uiPriority w:val="31"/>
    <w:qFormat/>
    <w:rsid w:val="00A70CA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70CA6"/>
    <w:rPr>
      <w:b/>
      <w:bCs/>
      <w:smallCaps/>
      <w:spacing w:val="5"/>
      <w:u w:val="single"/>
    </w:rPr>
  </w:style>
  <w:style w:type="character" w:styleId="BookTitle">
    <w:name w:val="Book Title"/>
    <w:basedOn w:val="DefaultParagraphFont"/>
    <w:uiPriority w:val="33"/>
    <w:qFormat/>
    <w:rsid w:val="00A70CA6"/>
    <w:rPr>
      <w:b/>
      <w:bCs/>
      <w:smallCaps/>
    </w:rPr>
  </w:style>
  <w:style w:type="paragraph" w:styleId="CommentText">
    <w:name w:val="annotation text"/>
    <w:basedOn w:val="Normal"/>
    <w:link w:val="CommentTextChar"/>
    <w:uiPriority w:val="99"/>
    <w:unhideWhenUsed/>
    <w:rsid w:val="00A70CA6"/>
    <w:pPr>
      <w:spacing w:before="0" w:after="120"/>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A70CA6"/>
    <w:rPr>
      <w:rFonts w:asciiTheme="minorHAnsi" w:eastAsiaTheme="minorEastAsia" w:hAnsiTheme="minorHAnsi" w:cstheme="minorBidi"/>
      <w:sz w:val="20"/>
      <w:szCs w:val="20"/>
    </w:rPr>
  </w:style>
  <w:style w:type="character" w:styleId="CommentReference">
    <w:name w:val="annotation reference"/>
    <w:basedOn w:val="DefaultParagraphFont"/>
    <w:uiPriority w:val="99"/>
    <w:semiHidden/>
    <w:unhideWhenUsed/>
    <w:rsid w:val="00A70CA6"/>
    <w:rPr>
      <w:sz w:val="16"/>
      <w:szCs w:val="16"/>
    </w:rPr>
  </w:style>
  <w:style w:type="character" w:customStyle="1" w:styleId="c0">
    <w:name w:val="c0"/>
    <w:basedOn w:val="DefaultParagraphFont"/>
    <w:rsid w:val="00A70CA6"/>
  </w:style>
  <w:style w:type="character" w:customStyle="1" w:styleId="c18">
    <w:name w:val="c18"/>
    <w:basedOn w:val="DefaultParagraphFont"/>
    <w:rsid w:val="00A70CA6"/>
  </w:style>
  <w:style w:type="paragraph" w:styleId="CommentSubject">
    <w:name w:val="annotation subject"/>
    <w:basedOn w:val="CommentText"/>
    <w:next w:val="CommentText"/>
    <w:link w:val="CommentSubjectChar"/>
    <w:semiHidden/>
    <w:unhideWhenUsed/>
    <w:rsid w:val="00A70CA6"/>
    <w:pPr>
      <w:spacing w:before="240" w:after="240"/>
    </w:pPr>
    <w:rPr>
      <w:rFonts w:ascii="Tahoma" w:eastAsia="Times New Roman" w:hAnsi="Tahoma" w:cs="Arial"/>
      <w:b/>
      <w:bCs/>
    </w:rPr>
  </w:style>
  <w:style w:type="character" w:customStyle="1" w:styleId="CommentSubjectChar">
    <w:name w:val="Comment Subject Char"/>
    <w:basedOn w:val="CommentTextChar"/>
    <w:link w:val="CommentSubject"/>
    <w:semiHidden/>
    <w:rsid w:val="00A70CA6"/>
    <w:rPr>
      <w:rFonts w:asciiTheme="minorHAnsi" w:eastAsiaTheme="minorEastAsia" w:hAnsiTheme="minorHAnsi"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www.xilinx.com/support/download.html" TargetMode="Externa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hyperlink" Target="https://github.com/Digilent/digilent-xdc/blob/master/Zybo-Z7-Master.xdc" TargetMode="External"/><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vhdl.lapinoo.net/testbench/tb.php" TargetMode="Externa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https://digilent.com/reference/programmable-logic/zybo-z7/reference-manual?redirect=1" TargetMode="External"/><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igilent.com/reference/programmable-logic/zybo-z7/reference-manual" TargetMode="External"/><Relationship Id="rId45" Type="http://schemas.openxmlformats.org/officeDocument/2006/relationships/image" Target="media/image31.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67.emf"/></Relationships>
</file>

<file path=word/_rels/footnotes.xml.rels><?xml version="1.0" encoding="UTF-8" standalone="yes"?>
<Relationships xmlns="http://schemas.openxmlformats.org/package/2006/relationships"><Relationship Id="rId1" Type="http://schemas.openxmlformats.org/officeDocument/2006/relationships/hyperlink" Target="https://github.com/Digilent/vivado-board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rizzo3\Downloads\Word%20Template.dotx" TargetMode="External"/></Relationships>
</file>

<file path=word/theme/theme1.xml><?xml version="1.0" encoding="utf-8"?>
<a:theme xmlns:a="http://schemas.openxmlformats.org/drawingml/2006/main" name="EP Theme">
  <a:themeElements>
    <a:clrScheme name="EP Colors">
      <a:dk1>
        <a:srgbClr val="000000"/>
      </a:dk1>
      <a:lt1>
        <a:sysClr val="window" lastClr="FFFFFF"/>
      </a:lt1>
      <a:dk2>
        <a:srgbClr val="002D72"/>
      </a:dk2>
      <a:lt2>
        <a:srgbClr val="68ACE5"/>
      </a:lt2>
      <a:accent1>
        <a:srgbClr val="0072CE"/>
      </a:accent1>
      <a:accent2>
        <a:srgbClr val="009B77"/>
      </a:accent2>
      <a:accent3>
        <a:srgbClr val="418FDE"/>
      </a:accent3>
      <a:accent4>
        <a:srgbClr val="CF4520"/>
      </a:accent4>
      <a:accent5>
        <a:srgbClr val="A15A95"/>
      </a:accent5>
      <a:accent6>
        <a:srgbClr val="F1C400"/>
      </a:accent6>
      <a:hlink>
        <a:srgbClr val="0072CE"/>
      </a:hlink>
      <a:folHlink>
        <a:srgbClr val="727272"/>
      </a:folHlink>
    </a:clrScheme>
    <a:fontScheme name="EP Fonts">
      <a:majorFont>
        <a:latin typeface="Tahoma"/>
        <a:ea typeface=""/>
        <a:cs typeface=""/>
      </a:majorFont>
      <a:minorFont>
        <a:latin typeface="Taho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EP Theme" id="{60759E23-F295-4418-9CDB-216C62EFCC50}" vid="{7CC753BB-797B-4CF1-B860-61CB35B42DE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3b5c32c-df6c-443f-b08b-73d85d62f2b5">
      <Terms xmlns="http://schemas.microsoft.com/office/infopath/2007/PartnerControls"/>
    </lcf76f155ced4ddcb4097134ff3c332f>
    <TaxCatchAll xmlns="168931df-3f45-4445-be76-105235143e52" xsi:nil="true"/>
    <Tag xmlns="e3b5c32c-df6c-443f-b08b-73d85d62f2b5"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81B81209776AF40B8AAD3C366C78D42" ma:contentTypeVersion="19" ma:contentTypeDescription="Create a new document." ma:contentTypeScope="" ma:versionID="fbb3406e25de908b5a868738d5cb1834">
  <xsd:schema xmlns:xsd="http://www.w3.org/2001/XMLSchema" xmlns:xs="http://www.w3.org/2001/XMLSchema" xmlns:p="http://schemas.microsoft.com/office/2006/metadata/properties" xmlns:ns2="e3b5c32c-df6c-443f-b08b-73d85d62f2b5" xmlns:ns3="168931df-3f45-4445-be76-105235143e52" targetNamespace="http://schemas.microsoft.com/office/2006/metadata/properties" ma:root="true" ma:fieldsID="a51a2fd210533027d0c682d7a8bd76c2" ns2:_="" ns3:_="">
    <xsd:import namespace="e3b5c32c-df6c-443f-b08b-73d85d62f2b5"/>
    <xsd:import namespace="168931df-3f45-4445-be76-105235143e5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Ta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b5c32c-df6c-443f-b08b-73d85d62f2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3f7c956-802a-45ac-b2ba-cc78506785f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Tag" ma:index="26" nillable="true" ma:displayName="Tag" ma:format="Dropdown" ma:internalName="Tag">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68931df-3f45-4445-be76-105235143e52"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25244521-1179-49f0-ac58-4256886de161}" ma:internalName="TaxCatchAll" ma:showField="CatchAllData" ma:web="168931df-3f45-4445-be76-105235143e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4494D3-158E-4582-A8D0-53AF8FB6A6A7}">
  <ds:schemaRefs>
    <ds:schemaRef ds:uri="http://schemas.microsoft.com/sharepoint/v3/contenttype/forms"/>
  </ds:schemaRefs>
</ds:datastoreItem>
</file>

<file path=customXml/itemProps2.xml><?xml version="1.0" encoding="utf-8"?>
<ds:datastoreItem xmlns:ds="http://schemas.openxmlformats.org/officeDocument/2006/customXml" ds:itemID="{238FD332-7843-4A9A-A11D-7C189DC8C060}">
  <ds:schemaRefs>
    <ds:schemaRef ds:uri="http://schemas.microsoft.com/office/2006/metadata/properties"/>
    <ds:schemaRef ds:uri="http://schemas.microsoft.com/office/infopath/2007/PartnerControls"/>
    <ds:schemaRef ds:uri="e3b5c32c-df6c-443f-b08b-73d85d62f2b5"/>
    <ds:schemaRef ds:uri="168931df-3f45-4445-be76-105235143e52"/>
  </ds:schemaRefs>
</ds:datastoreItem>
</file>

<file path=customXml/itemProps3.xml><?xml version="1.0" encoding="utf-8"?>
<ds:datastoreItem xmlns:ds="http://schemas.openxmlformats.org/officeDocument/2006/customXml" ds:itemID="{3D079351-65DF-4C6E-9D22-18A8FDD157F3}">
  <ds:schemaRefs>
    <ds:schemaRef ds:uri="http://schemas.openxmlformats.org/officeDocument/2006/bibliography"/>
  </ds:schemaRefs>
</ds:datastoreItem>
</file>

<file path=customXml/itemProps4.xml><?xml version="1.0" encoding="utf-8"?>
<ds:datastoreItem xmlns:ds="http://schemas.openxmlformats.org/officeDocument/2006/customXml" ds:itemID="{87A07252-268C-4F1E-AA37-7EF9B73367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b5c32c-df6c-443f-b08b-73d85d62f2b5"/>
    <ds:schemaRef ds:uri="168931df-3f45-4445-be76-105235143e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Word Template.dotx</Template>
  <TotalTime>317</TotalTime>
  <Pages>50</Pages>
  <Words>7186</Words>
  <Characters>40965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Brizzo</dc:creator>
  <cp:keywords/>
  <dc:description/>
  <cp:lastModifiedBy>Douglas Wenstrand</cp:lastModifiedBy>
  <cp:revision>80</cp:revision>
  <dcterms:created xsi:type="dcterms:W3CDTF">2024-07-15T19:28:00Z</dcterms:created>
  <dcterms:modified xsi:type="dcterms:W3CDTF">2025-01-20T01:09:00Z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0x010100681B81209776AF40B8AAD3C366C78D42</vt:lpwstr>
  </property>
  <property fmtid="{D5CDD505-2E9C-101B-9397-08002B2CF9AE}" pid="3" name="MediaServiceImageTags">
    <vt:lpwstr/>
  </property>
</Properties>
</file>